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A1AD62" w14:textId="77777777" w:rsidR="001E59F3" w:rsidRDefault="00A91D75" w:rsidP="00A91D75">
      <w:r>
        <w:rPr>
          <w:noProof/>
          <w:lang w:val="en-SG" w:eastAsia="zh-CN"/>
        </w:rPr>
        <mc:AlternateContent>
          <mc:Choice Requires="wps">
            <w:drawing>
              <wp:anchor distT="0" distB="0" distL="114300" distR="114300" simplePos="0" relativeHeight="251657216" behindDoc="1" locked="0" layoutInCell="1" allowOverlap="1" wp14:anchorId="18296152" wp14:editId="06874223">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7048CC"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230"/>
      </w:tblGrid>
      <w:tr w:rsidR="00A91D75" w14:paraId="2E708481" w14:textId="77777777" w:rsidTr="002F7B7A">
        <w:trPr>
          <w:trHeight w:val="1905"/>
        </w:trPr>
        <w:tc>
          <w:tcPr>
            <w:tcW w:w="5230" w:type="dxa"/>
            <w:tcBorders>
              <w:top w:val="nil"/>
              <w:left w:val="nil"/>
              <w:bottom w:val="nil"/>
              <w:right w:val="nil"/>
            </w:tcBorders>
            <w:vAlign w:val="center"/>
          </w:tcPr>
          <w:p w14:paraId="7F7108EE" w14:textId="7E307FAD" w:rsidR="00A91D75" w:rsidRPr="002F7B7A" w:rsidRDefault="00C6323A" w:rsidP="00A91D75">
            <w:pPr>
              <w:pStyle w:val="Title"/>
              <w:framePr w:hSpace="0" w:wrap="auto" w:vAnchor="margin" w:xAlign="left" w:yAlign="inline"/>
              <w:rPr>
                <w:sz w:val="56"/>
              </w:rPr>
            </w:pPr>
            <w:r w:rsidRPr="002F7B7A">
              <w:rPr>
                <w:noProof/>
                <w:sz w:val="56"/>
                <w:lang w:val="en-SG" w:eastAsia="zh-CN"/>
              </w:rPr>
              <w:drawing>
                <wp:anchor distT="0" distB="0" distL="114300" distR="114300" simplePos="0" relativeHeight="251658240" behindDoc="1" locked="0" layoutInCell="1" allowOverlap="1" wp14:anchorId="0E00E6CD" wp14:editId="53A2EEC9">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8"/>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sidRPr="002F7B7A">
              <w:rPr>
                <w:noProof/>
                <w:sz w:val="56"/>
                <w:lang w:val="en-SG" w:eastAsia="zh-CN"/>
              </w:rPr>
              <mc:AlternateContent>
                <mc:Choice Requires="wps">
                  <w:drawing>
                    <wp:anchor distT="0" distB="0" distL="114300" distR="114300" simplePos="0" relativeHeight="251659264" behindDoc="1" locked="0" layoutInCell="1" allowOverlap="1" wp14:anchorId="2CAF6438" wp14:editId="5FA491F5">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6A2E66"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2F7B7A" w:rsidRPr="002F7B7A">
              <w:rPr>
                <w:sz w:val="56"/>
              </w:rPr>
              <w:t>SOFTWARE REQUIREMENT SPECIFICATION</w:t>
            </w:r>
          </w:p>
        </w:tc>
      </w:tr>
    </w:tbl>
    <w:tbl>
      <w:tblPr>
        <w:tblpPr w:leftFromText="180" w:rightFromText="180" w:vertAnchor="text" w:tblpX="-80" w:tblpY="11853"/>
        <w:tblW w:w="10096" w:type="dxa"/>
        <w:tblBorders>
          <w:insideH w:val="single" w:sz="24" w:space="0" w:color="262140" w:themeColor="text1"/>
        </w:tblBorders>
        <w:tblCellMar>
          <w:left w:w="0" w:type="dxa"/>
          <w:right w:w="0" w:type="dxa"/>
        </w:tblCellMar>
        <w:tblLook w:val="0000" w:firstRow="0" w:lastRow="0" w:firstColumn="0" w:lastColumn="0" w:noHBand="0" w:noVBand="0"/>
      </w:tblPr>
      <w:tblGrid>
        <w:gridCol w:w="3605"/>
        <w:gridCol w:w="2971"/>
        <w:gridCol w:w="3520"/>
      </w:tblGrid>
      <w:tr w:rsidR="00A91D75" w14:paraId="11581128" w14:textId="77777777" w:rsidTr="002F7B7A">
        <w:trPr>
          <w:trHeight w:val="310"/>
        </w:trPr>
        <w:tc>
          <w:tcPr>
            <w:tcW w:w="3605" w:type="dxa"/>
          </w:tcPr>
          <w:p w14:paraId="2D980E06" w14:textId="77777777" w:rsidR="00A91D75" w:rsidRDefault="00A91D75" w:rsidP="00A91D75">
            <w:r>
              <w:rPr>
                <w:noProof/>
                <w:lang w:val="en-SG" w:eastAsia="zh-CN"/>
              </w:rPr>
              <mc:AlternateContent>
                <mc:Choice Requires="wps">
                  <w:drawing>
                    <wp:inline distT="0" distB="0" distL="0" distR="0" wp14:anchorId="47804722" wp14:editId="1F35C91B">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3FF91BB3" w14:textId="3C3C88B7" w:rsidR="0066564E" w:rsidRPr="002F7B7A" w:rsidRDefault="0066564E" w:rsidP="00A91D75">
                                  <w:pPr>
                                    <w:pStyle w:val="Subtitle"/>
                                    <w:rPr>
                                      <w:lang w:val="en-SG"/>
                                    </w:rPr>
                                  </w:pPr>
                                  <w:r>
                                    <w:rPr>
                                      <w:lang w:val="en-SG"/>
                                    </w:rPr>
                                    <w:t>Team Lost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47804722"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" filled="f" stroked="f" strokeweight=".5pt">
                      <v:textbox inset=",,,0">
                        <w:txbxContent>
                          <w:p w14:paraId="3FF91BB3" w14:textId="3C3C88B7" w:rsidR="0066564E" w:rsidRPr="002F7B7A" w:rsidRDefault="0066564E" w:rsidP="00A91D75">
                            <w:pPr>
                              <w:pStyle w:val="Subtitle"/>
                              <w:rPr>
                                <w:lang w:val="en-SG"/>
                              </w:rPr>
                            </w:pPr>
                            <w:r>
                              <w:rPr>
                                <w:lang w:val="en-SG"/>
                              </w:rPr>
                              <w:t>Team Lost</w:t>
                            </w:r>
                          </w:p>
                        </w:txbxContent>
                      </v:textbox>
                      <w10:anchorlock/>
                    </v:shape>
                  </w:pict>
                </mc:Fallback>
              </mc:AlternateContent>
            </w:r>
          </w:p>
        </w:tc>
        <w:tc>
          <w:tcPr>
            <w:tcW w:w="2971" w:type="dxa"/>
            <w:vAlign w:val="bottom"/>
          </w:tcPr>
          <w:p w14:paraId="3D5EC8C2" w14:textId="77777777" w:rsidR="00A91D75" w:rsidRDefault="00A91D75" w:rsidP="00A91D75"/>
        </w:tc>
        <w:tc>
          <w:tcPr>
            <w:tcW w:w="3520" w:type="dxa"/>
            <w:vAlign w:val="bottom"/>
          </w:tcPr>
          <w:p w14:paraId="78488660" w14:textId="77777777" w:rsidR="00A91D75" w:rsidRDefault="00A91D75" w:rsidP="00A91D75">
            <w:pPr>
              <w:jc w:val="right"/>
            </w:pPr>
          </w:p>
        </w:tc>
      </w:tr>
      <w:tr w:rsidR="00A91D75" w14:paraId="4B3FE323" w14:textId="77777777" w:rsidTr="002F7B7A">
        <w:trPr>
          <w:trHeight w:val="1037"/>
        </w:trPr>
        <w:tc>
          <w:tcPr>
            <w:tcW w:w="3605" w:type="dxa"/>
          </w:tcPr>
          <w:p w14:paraId="7A96DDCE" w14:textId="24D08B60" w:rsidR="00A91D75" w:rsidRDefault="002F7B7A" w:rsidP="00A91D75">
            <w:pPr>
              <w:rPr>
                <w:noProof/>
              </w:rPr>
            </w:pPr>
            <w:r>
              <w:rPr>
                <w:noProof/>
                <w:lang w:val="en-SG" w:eastAsia="zh-CN"/>
              </w:rPr>
              <mc:AlternateContent>
                <mc:Choice Requires="wps">
                  <w:drawing>
                    <wp:inline distT="0" distB="0" distL="0" distR="0" wp14:anchorId="6F7FA755" wp14:editId="0F435055">
                      <wp:extent cx="1867436" cy="762000"/>
                      <wp:effectExtent l="0" t="0" r="0" b="0"/>
                      <wp:docPr id="7" name="Text Box 7"/>
                      <wp:cNvGraphicFramePr/>
                      <a:graphic xmlns:a="http://schemas.openxmlformats.org/drawingml/2006/main">
                        <a:graphicData uri="http://schemas.microsoft.com/office/word/2010/wordprocessingShape">
                          <wps:wsp>
                            <wps:cNvSpPr txBox="1"/>
                            <wps:spPr>
                              <a:xfrm>
                                <a:off x="0" y="0"/>
                                <a:ext cx="1867436" cy="762000"/>
                              </a:xfrm>
                              <a:prstGeom prst="rect">
                                <a:avLst/>
                              </a:prstGeom>
                              <a:noFill/>
                              <a:ln w="6350">
                                <a:noFill/>
                              </a:ln>
                            </wps:spPr>
                            <wps:txbx>
                              <w:txbxContent>
                                <w:p w14:paraId="75D3BE54" w14:textId="77777777" w:rsidR="0066564E" w:rsidRPr="002F7B7A" w:rsidRDefault="0066564E" w:rsidP="002F7B7A">
                                  <w:pPr>
                                    <w:rPr>
                                      <w:sz w:val="22"/>
                                    </w:rPr>
                                  </w:pPr>
                                  <w:r w:rsidRPr="002F7B7A">
                                    <w:rPr>
                                      <w:sz w:val="22"/>
                                    </w:rPr>
                                    <w:t>Li Jin Quan U1722463A</w:t>
                                  </w:r>
                                </w:p>
                                <w:p w14:paraId="5739A376" w14:textId="368CE076" w:rsidR="0066564E" w:rsidRDefault="0066564E" w:rsidP="002F7B7A">
                                  <w:pPr>
                                    <w:rPr>
                                      <w:sz w:val="22"/>
                                    </w:rPr>
                                  </w:pPr>
                                  <w:r w:rsidRPr="002F7B7A">
                                    <w:rPr>
                                      <w:sz w:val="22"/>
                                    </w:rPr>
                                    <w:t>Lee Jian Hao U1721619C</w:t>
                                  </w:r>
                                </w:p>
                                <w:p w14:paraId="7317DD2C" w14:textId="77777777" w:rsidR="0066564E" w:rsidRDefault="0066564E" w:rsidP="002F7B7A">
                                  <w:pPr>
                                    <w:rPr>
                                      <w:sz w:val="22"/>
                                    </w:rPr>
                                  </w:pPr>
                                  <w:r>
                                    <w:rPr>
                                      <w:sz w:val="22"/>
                                    </w:rPr>
                                    <w:t>Chen Xing Yu U1721205J</w:t>
                                  </w:r>
                                </w:p>
                                <w:p w14:paraId="558BE688" w14:textId="77777777" w:rsidR="0066564E" w:rsidRPr="002F7B7A" w:rsidRDefault="0066564E" w:rsidP="002F7B7A">
                                  <w:pPr>
                                    <w:rPr>
                                      <w:sz w:val="22"/>
                                    </w:rPr>
                                  </w:pPr>
                                </w:p>
                                <w:p w14:paraId="5940C4F3" w14:textId="77777777" w:rsidR="0066564E" w:rsidRPr="00A91D75" w:rsidRDefault="0066564E" w:rsidP="002F7B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7FA755" id="Text Box 7" o:spid="_x0000_s1027" type="#_x0000_t202" style="width:147.05pt;height:6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" filled="f" stroked="f" strokeweight=".5pt">
                      <v:textbox>
                        <w:txbxContent>
                          <w:p w14:paraId="75D3BE54" w14:textId="77777777" w:rsidR="0066564E" w:rsidRPr="002F7B7A" w:rsidRDefault="0066564E" w:rsidP="002F7B7A">
                            <w:pPr>
                              <w:rPr>
                                <w:sz w:val="22"/>
                              </w:rPr>
                            </w:pPr>
                            <w:r w:rsidRPr="002F7B7A">
                              <w:rPr>
                                <w:sz w:val="22"/>
                              </w:rPr>
                              <w:t>Li Jin Quan U1722463A</w:t>
                            </w:r>
                          </w:p>
                          <w:p w14:paraId="5739A376" w14:textId="368CE076" w:rsidR="0066564E" w:rsidRDefault="0066564E" w:rsidP="002F7B7A">
                            <w:pPr>
                              <w:rPr>
                                <w:sz w:val="22"/>
                              </w:rPr>
                            </w:pPr>
                            <w:r w:rsidRPr="002F7B7A">
                              <w:rPr>
                                <w:sz w:val="22"/>
                              </w:rPr>
                              <w:t>Lee Jian Hao U1721619C</w:t>
                            </w:r>
                          </w:p>
                          <w:p w14:paraId="7317DD2C" w14:textId="77777777" w:rsidR="0066564E" w:rsidRDefault="0066564E" w:rsidP="002F7B7A">
                            <w:pPr>
                              <w:rPr>
                                <w:sz w:val="22"/>
                              </w:rPr>
                            </w:pPr>
                            <w:r>
                              <w:rPr>
                                <w:sz w:val="22"/>
                              </w:rPr>
                              <w:t>Chen Xing Yu U1721205J</w:t>
                            </w:r>
                          </w:p>
                          <w:p w14:paraId="558BE688" w14:textId="77777777" w:rsidR="0066564E" w:rsidRPr="002F7B7A" w:rsidRDefault="0066564E" w:rsidP="002F7B7A">
                            <w:pPr>
                              <w:rPr>
                                <w:sz w:val="22"/>
                              </w:rPr>
                            </w:pPr>
                          </w:p>
                          <w:p w14:paraId="5940C4F3" w14:textId="77777777" w:rsidR="0066564E" w:rsidRPr="00A91D75" w:rsidRDefault="0066564E" w:rsidP="002F7B7A"/>
                        </w:txbxContent>
                      </v:textbox>
                      <w10:anchorlock/>
                    </v:shape>
                  </w:pict>
                </mc:Fallback>
              </mc:AlternateContent>
            </w:r>
          </w:p>
        </w:tc>
        <w:tc>
          <w:tcPr>
            <w:tcW w:w="2971" w:type="dxa"/>
            <w:vAlign w:val="bottom"/>
          </w:tcPr>
          <w:p w14:paraId="08C82379" w14:textId="64FCD725" w:rsidR="00A91D75" w:rsidRDefault="002F7B7A" w:rsidP="00A91D75">
            <w:pPr>
              <w:rPr>
                <w:noProof/>
              </w:rPr>
            </w:pPr>
            <w:r>
              <w:rPr>
                <w:noProof/>
                <w:lang w:val="en-SG" w:eastAsia="zh-CN"/>
              </w:rPr>
              <mc:AlternateContent>
                <mc:Choice Requires="wps">
                  <w:drawing>
                    <wp:inline distT="0" distB="0" distL="0" distR="0" wp14:anchorId="52D691F6" wp14:editId="0CAA7D50">
                      <wp:extent cx="1867436" cy="762000"/>
                      <wp:effectExtent l="0" t="0" r="0" b="0"/>
                      <wp:docPr id="1" name="Text Box 1"/>
                      <wp:cNvGraphicFramePr/>
                      <a:graphic xmlns:a="http://schemas.openxmlformats.org/drawingml/2006/main">
                        <a:graphicData uri="http://schemas.microsoft.com/office/word/2010/wordprocessingShape">
                          <wps:wsp>
                            <wps:cNvSpPr txBox="1"/>
                            <wps:spPr>
                              <a:xfrm>
                                <a:off x="0" y="0"/>
                                <a:ext cx="1867436" cy="762000"/>
                              </a:xfrm>
                              <a:prstGeom prst="rect">
                                <a:avLst/>
                              </a:prstGeom>
                              <a:noFill/>
                              <a:ln w="6350">
                                <a:noFill/>
                              </a:ln>
                            </wps:spPr>
                            <wps:txbx>
                              <w:txbxContent>
                                <w:p w14:paraId="59E0AC9B" w14:textId="3D3D6D07" w:rsidR="0066564E" w:rsidRDefault="0066564E" w:rsidP="002F7B7A">
                                  <w:pPr>
                                    <w:rPr>
                                      <w:sz w:val="22"/>
                                    </w:rPr>
                                  </w:pPr>
                                  <w:r>
                                    <w:rPr>
                                      <w:sz w:val="22"/>
                                    </w:rPr>
                                    <w:t>Kok Jia Hui U1721022E</w:t>
                                  </w:r>
                                </w:p>
                                <w:p w14:paraId="788C8479" w14:textId="58CAC5DD" w:rsidR="0066564E" w:rsidRPr="002F7B7A" w:rsidRDefault="0066564E" w:rsidP="002F7B7A">
                                  <w:pPr>
                                    <w:rPr>
                                      <w:sz w:val="22"/>
                                    </w:rPr>
                                  </w:pPr>
                                  <w:r>
                                    <w:rPr>
                                      <w:sz w:val="22"/>
                                    </w:rPr>
                                    <w:t>Tee Wan Yi U1721844C</w:t>
                                  </w:r>
                                </w:p>
                                <w:p w14:paraId="791991D7" w14:textId="77777777" w:rsidR="0066564E" w:rsidRPr="00A91D75" w:rsidRDefault="0066564E" w:rsidP="002F7B7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2D691F6" id="Text Box 1" o:spid="_x0000_s1028" type="#_x0000_t202" style="width:147.05pt;height:6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" filled="f" stroked="f" strokeweight=".5pt">
                      <v:textbox>
                        <w:txbxContent>
                          <w:p w14:paraId="59E0AC9B" w14:textId="3D3D6D07" w:rsidR="0066564E" w:rsidRDefault="0066564E" w:rsidP="002F7B7A">
                            <w:pPr>
                              <w:rPr>
                                <w:sz w:val="22"/>
                              </w:rPr>
                            </w:pPr>
                            <w:r>
                              <w:rPr>
                                <w:sz w:val="22"/>
                              </w:rPr>
                              <w:t>Kok Jia Hui U1721022E</w:t>
                            </w:r>
                          </w:p>
                          <w:p w14:paraId="788C8479" w14:textId="58CAC5DD" w:rsidR="0066564E" w:rsidRPr="002F7B7A" w:rsidRDefault="0066564E" w:rsidP="002F7B7A">
                            <w:pPr>
                              <w:rPr>
                                <w:sz w:val="22"/>
                              </w:rPr>
                            </w:pPr>
                            <w:r>
                              <w:rPr>
                                <w:sz w:val="22"/>
                              </w:rPr>
                              <w:t>Tee Wan Yi U1721844C</w:t>
                            </w:r>
                          </w:p>
                          <w:p w14:paraId="791991D7" w14:textId="77777777" w:rsidR="0066564E" w:rsidRPr="00A91D75" w:rsidRDefault="0066564E" w:rsidP="002F7B7A"/>
                        </w:txbxContent>
                      </v:textbox>
                      <w10:anchorlock/>
                    </v:shape>
                  </w:pict>
                </mc:Fallback>
              </mc:AlternateContent>
            </w:r>
          </w:p>
        </w:tc>
        <w:tc>
          <w:tcPr>
            <w:tcW w:w="3520" w:type="dxa"/>
            <w:vAlign w:val="bottom"/>
          </w:tcPr>
          <w:p w14:paraId="01058159" w14:textId="7955B150" w:rsidR="00A91D75" w:rsidRPr="00D967AC" w:rsidRDefault="00A91D75" w:rsidP="00A91D75">
            <w:pPr>
              <w:jc w:val="right"/>
              <w:rPr>
                <w:noProof/>
              </w:rPr>
            </w:pP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6CF98B35" w14:textId="77777777" w:rsidR="00E523C3" w:rsidRDefault="00CB27A1" w:rsidP="00E523C3">
          <w:pPr>
            <w:pStyle w:val="TOCHeading"/>
          </w:pPr>
          <w:r>
            <w:rPr>
              <w:noProof/>
              <w:lang w:val="en-SG" w:eastAsia="zh-CN"/>
            </w:rPr>
            <mc:AlternateContent>
              <mc:Choice Requires="wps">
                <w:drawing>
                  <wp:anchor distT="0" distB="0" distL="114300" distR="114300" simplePos="0" relativeHeight="251656191" behindDoc="1" locked="0" layoutInCell="1" allowOverlap="1" wp14:anchorId="0EF73834" wp14:editId="3D33D219">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B9B97" id="Rectangle 31" o:spid="_x0000_s1026" alt="colored contents page background" style="position:absolute;margin-left:-59.65pt;margin-top:-.05pt;width:617.05pt;height:79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" fillcolor="#f3d569 [3204]" stroked="f" strokeweight="2pt">
                    <w10:wrap anchory="page"/>
                  </v:rect>
                </w:pict>
              </mc:Fallback>
            </mc:AlternateContent>
          </w:r>
          <w:r w:rsidR="00D476F7">
            <w:t>TABLE OF CONTENTS</w:t>
          </w:r>
        </w:p>
        <w:p w14:paraId="3B0D87CE" w14:textId="77777777" w:rsidR="0038350E" w:rsidRDefault="00E523C3">
          <w:pPr>
            <w:pStyle w:val="TOC1"/>
            <w:rPr>
              <w:rFonts w:eastAsiaTheme="minorEastAsia"/>
              <w:color w:val="auto"/>
              <w:kern w:val="0"/>
              <w:sz w:val="22"/>
              <w:szCs w:val="22"/>
              <w:lang w:val="en-SG" w:eastAsia="zh-CN"/>
            </w:rPr>
          </w:pPr>
          <w:r>
            <w:fldChar w:fldCharType="begin"/>
          </w:r>
          <w:r>
            <w:instrText xml:space="preserve"> TOC \o "1-3" \h \z \u </w:instrText>
          </w:r>
          <w:r>
            <w:fldChar w:fldCharType="separate"/>
          </w:r>
          <w:hyperlink w:anchor="_Toc530085731" w:history="1">
            <w:r w:rsidR="0038350E" w:rsidRPr="008972FF">
              <w:rPr>
                <w:rStyle w:val="Hyperlink"/>
              </w:rPr>
              <w:t>Introduction</w:t>
            </w:r>
            <w:r w:rsidR="0038350E">
              <w:rPr>
                <w:webHidden/>
              </w:rPr>
              <w:tab/>
            </w:r>
            <w:r w:rsidR="0038350E">
              <w:rPr>
                <w:webHidden/>
              </w:rPr>
              <w:fldChar w:fldCharType="begin"/>
            </w:r>
            <w:r w:rsidR="0038350E">
              <w:rPr>
                <w:webHidden/>
              </w:rPr>
              <w:instrText xml:space="preserve"> PAGEREF _Toc530085731 \h </w:instrText>
            </w:r>
            <w:r w:rsidR="0038350E">
              <w:rPr>
                <w:webHidden/>
              </w:rPr>
            </w:r>
            <w:r w:rsidR="0038350E">
              <w:rPr>
                <w:webHidden/>
              </w:rPr>
              <w:fldChar w:fldCharType="separate"/>
            </w:r>
            <w:r w:rsidR="0038350E">
              <w:rPr>
                <w:webHidden/>
              </w:rPr>
              <w:t>4</w:t>
            </w:r>
            <w:r w:rsidR="0038350E">
              <w:rPr>
                <w:webHidden/>
              </w:rPr>
              <w:fldChar w:fldCharType="end"/>
            </w:r>
          </w:hyperlink>
        </w:p>
        <w:p w14:paraId="111FCE65"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32" w:history="1">
            <w:r w:rsidR="0038350E" w:rsidRPr="008972FF">
              <w:rPr>
                <w:rStyle w:val="Hyperlink"/>
                <w:noProof/>
              </w:rPr>
              <w:t>Purpose</w:t>
            </w:r>
            <w:r w:rsidR="0038350E">
              <w:rPr>
                <w:noProof/>
                <w:webHidden/>
              </w:rPr>
              <w:tab/>
            </w:r>
            <w:r w:rsidR="0038350E">
              <w:rPr>
                <w:noProof/>
                <w:webHidden/>
              </w:rPr>
              <w:fldChar w:fldCharType="begin"/>
            </w:r>
            <w:r w:rsidR="0038350E">
              <w:rPr>
                <w:noProof/>
                <w:webHidden/>
              </w:rPr>
              <w:instrText xml:space="preserve"> PAGEREF _Toc530085732 \h </w:instrText>
            </w:r>
            <w:r w:rsidR="0038350E">
              <w:rPr>
                <w:noProof/>
                <w:webHidden/>
              </w:rPr>
            </w:r>
            <w:r w:rsidR="0038350E">
              <w:rPr>
                <w:noProof/>
                <w:webHidden/>
              </w:rPr>
              <w:fldChar w:fldCharType="separate"/>
            </w:r>
            <w:r w:rsidR="0038350E">
              <w:rPr>
                <w:noProof/>
                <w:webHidden/>
              </w:rPr>
              <w:t>4</w:t>
            </w:r>
            <w:r w:rsidR="0038350E">
              <w:rPr>
                <w:noProof/>
                <w:webHidden/>
              </w:rPr>
              <w:fldChar w:fldCharType="end"/>
            </w:r>
          </w:hyperlink>
        </w:p>
        <w:p w14:paraId="0C3DA308"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33" w:history="1">
            <w:r w:rsidR="0038350E" w:rsidRPr="008972FF">
              <w:rPr>
                <w:rStyle w:val="Hyperlink"/>
                <w:rFonts w:ascii="Century Gothic" w:hAnsi="Century Gothic"/>
                <w:noProof/>
              </w:rPr>
              <w:t>Stakeholders and Users</w:t>
            </w:r>
            <w:r w:rsidR="0038350E">
              <w:rPr>
                <w:noProof/>
                <w:webHidden/>
              </w:rPr>
              <w:tab/>
            </w:r>
            <w:r w:rsidR="0038350E">
              <w:rPr>
                <w:noProof/>
                <w:webHidden/>
              </w:rPr>
              <w:fldChar w:fldCharType="begin"/>
            </w:r>
            <w:r w:rsidR="0038350E">
              <w:rPr>
                <w:noProof/>
                <w:webHidden/>
              </w:rPr>
              <w:instrText xml:space="preserve"> PAGEREF _Toc530085733 \h </w:instrText>
            </w:r>
            <w:r w:rsidR="0038350E">
              <w:rPr>
                <w:noProof/>
                <w:webHidden/>
              </w:rPr>
            </w:r>
            <w:r w:rsidR="0038350E">
              <w:rPr>
                <w:noProof/>
                <w:webHidden/>
              </w:rPr>
              <w:fldChar w:fldCharType="separate"/>
            </w:r>
            <w:r w:rsidR="0038350E">
              <w:rPr>
                <w:noProof/>
                <w:webHidden/>
              </w:rPr>
              <w:t>4</w:t>
            </w:r>
            <w:r w:rsidR="0038350E">
              <w:rPr>
                <w:noProof/>
                <w:webHidden/>
              </w:rPr>
              <w:fldChar w:fldCharType="end"/>
            </w:r>
          </w:hyperlink>
        </w:p>
        <w:p w14:paraId="33A40F12"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34" w:history="1">
            <w:r w:rsidR="0038350E" w:rsidRPr="008972FF">
              <w:rPr>
                <w:rStyle w:val="Hyperlink"/>
                <w:noProof/>
              </w:rPr>
              <w:t>Product Scope</w:t>
            </w:r>
            <w:r w:rsidR="0038350E">
              <w:rPr>
                <w:noProof/>
                <w:webHidden/>
              </w:rPr>
              <w:tab/>
            </w:r>
            <w:r w:rsidR="0038350E">
              <w:rPr>
                <w:noProof/>
                <w:webHidden/>
              </w:rPr>
              <w:fldChar w:fldCharType="begin"/>
            </w:r>
            <w:r w:rsidR="0038350E">
              <w:rPr>
                <w:noProof/>
                <w:webHidden/>
              </w:rPr>
              <w:instrText xml:space="preserve"> PAGEREF _Toc530085734 \h </w:instrText>
            </w:r>
            <w:r w:rsidR="0038350E">
              <w:rPr>
                <w:noProof/>
                <w:webHidden/>
              </w:rPr>
            </w:r>
            <w:r w:rsidR="0038350E">
              <w:rPr>
                <w:noProof/>
                <w:webHidden/>
              </w:rPr>
              <w:fldChar w:fldCharType="separate"/>
            </w:r>
            <w:r w:rsidR="0038350E">
              <w:rPr>
                <w:noProof/>
                <w:webHidden/>
              </w:rPr>
              <w:t>4</w:t>
            </w:r>
            <w:r w:rsidR="0038350E">
              <w:rPr>
                <w:noProof/>
                <w:webHidden/>
              </w:rPr>
              <w:fldChar w:fldCharType="end"/>
            </w:r>
          </w:hyperlink>
        </w:p>
        <w:p w14:paraId="37E302FA" w14:textId="77777777" w:rsidR="0038350E" w:rsidRDefault="00F65EAC">
          <w:pPr>
            <w:pStyle w:val="TOC1"/>
            <w:rPr>
              <w:rFonts w:eastAsiaTheme="minorEastAsia"/>
              <w:color w:val="auto"/>
              <w:kern w:val="0"/>
              <w:sz w:val="22"/>
              <w:szCs w:val="22"/>
              <w:lang w:val="en-SG" w:eastAsia="zh-CN"/>
            </w:rPr>
          </w:pPr>
          <w:hyperlink w:anchor="_Toc530085735" w:history="1">
            <w:r w:rsidR="0038350E" w:rsidRPr="008972FF">
              <w:rPr>
                <w:rStyle w:val="Hyperlink"/>
              </w:rPr>
              <w:t>Overall Description</w:t>
            </w:r>
            <w:r w:rsidR="0038350E">
              <w:rPr>
                <w:webHidden/>
              </w:rPr>
              <w:tab/>
            </w:r>
            <w:r w:rsidR="0038350E">
              <w:rPr>
                <w:webHidden/>
              </w:rPr>
              <w:fldChar w:fldCharType="begin"/>
            </w:r>
            <w:r w:rsidR="0038350E">
              <w:rPr>
                <w:webHidden/>
              </w:rPr>
              <w:instrText xml:space="preserve"> PAGEREF _Toc530085735 \h </w:instrText>
            </w:r>
            <w:r w:rsidR="0038350E">
              <w:rPr>
                <w:webHidden/>
              </w:rPr>
            </w:r>
            <w:r w:rsidR="0038350E">
              <w:rPr>
                <w:webHidden/>
              </w:rPr>
              <w:fldChar w:fldCharType="separate"/>
            </w:r>
            <w:r w:rsidR="0038350E">
              <w:rPr>
                <w:webHidden/>
              </w:rPr>
              <w:t>5</w:t>
            </w:r>
            <w:r w:rsidR="0038350E">
              <w:rPr>
                <w:webHidden/>
              </w:rPr>
              <w:fldChar w:fldCharType="end"/>
            </w:r>
          </w:hyperlink>
        </w:p>
        <w:p w14:paraId="1AF5F7B4"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36" w:history="1">
            <w:r w:rsidR="0038350E" w:rsidRPr="008972FF">
              <w:rPr>
                <w:rStyle w:val="Hyperlink"/>
                <w:noProof/>
              </w:rPr>
              <w:t>Product Functions</w:t>
            </w:r>
            <w:r w:rsidR="0038350E">
              <w:rPr>
                <w:noProof/>
                <w:webHidden/>
              </w:rPr>
              <w:tab/>
            </w:r>
            <w:r w:rsidR="0038350E">
              <w:rPr>
                <w:noProof/>
                <w:webHidden/>
              </w:rPr>
              <w:fldChar w:fldCharType="begin"/>
            </w:r>
            <w:r w:rsidR="0038350E">
              <w:rPr>
                <w:noProof/>
                <w:webHidden/>
              </w:rPr>
              <w:instrText xml:space="preserve"> PAGEREF _Toc530085736 \h </w:instrText>
            </w:r>
            <w:r w:rsidR="0038350E">
              <w:rPr>
                <w:noProof/>
                <w:webHidden/>
              </w:rPr>
            </w:r>
            <w:r w:rsidR="0038350E">
              <w:rPr>
                <w:noProof/>
                <w:webHidden/>
              </w:rPr>
              <w:fldChar w:fldCharType="separate"/>
            </w:r>
            <w:r w:rsidR="0038350E">
              <w:rPr>
                <w:noProof/>
                <w:webHidden/>
              </w:rPr>
              <w:t>5</w:t>
            </w:r>
            <w:r w:rsidR="0038350E">
              <w:rPr>
                <w:noProof/>
                <w:webHidden/>
              </w:rPr>
              <w:fldChar w:fldCharType="end"/>
            </w:r>
          </w:hyperlink>
        </w:p>
        <w:p w14:paraId="692C87C9"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37" w:history="1">
            <w:r w:rsidR="0038350E" w:rsidRPr="008972FF">
              <w:rPr>
                <w:rStyle w:val="Hyperlink"/>
                <w:noProof/>
              </w:rPr>
              <w:t>User Classes and Characteristics</w:t>
            </w:r>
            <w:r w:rsidR="0038350E">
              <w:rPr>
                <w:noProof/>
                <w:webHidden/>
              </w:rPr>
              <w:tab/>
            </w:r>
            <w:r w:rsidR="0038350E">
              <w:rPr>
                <w:noProof/>
                <w:webHidden/>
              </w:rPr>
              <w:fldChar w:fldCharType="begin"/>
            </w:r>
            <w:r w:rsidR="0038350E">
              <w:rPr>
                <w:noProof/>
                <w:webHidden/>
              </w:rPr>
              <w:instrText xml:space="preserve"> PAGEREF _Toc530085737 \h </w:instrText>
            </w:r>
            <w:r w:rsidR="0038350E">
              <w:rPr>
                <w:noProof/>
                <w:webHidden/>
              </w:rPr>
            </w:r>
            <w:r w:rsidR="0038350E">
              <w:rPr>
                <w:noProof/>
                <w:webHidden/>
              </w:rPr>
              <w:fldChar w:fldCharType="separate"/>
            </w:r>
            <w:r w:rsidR="0038350E">
              <w:rPr>
                <w:noProof/>
                <w:webHidden/>
              </w:rPr>
              <w:t>5</w:t>
            </w:r>
            <w:r w:rsidR="0038350E">
              <w:rPr>
                <w:noProof/>
                <w:webHidden/>
              </w:rPr>
              <w:fldChar w:fldCharType="end"/>
            </w:r>
          </w:hyperlink>
        </w:p>
        <w:p w14:paraId="6C620A3A"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38" w:history="1">
            <w:r w:rsidR="0038350E" w:rsidRPr="008972FF">
              <w:rPr>
                <w:rStyle w:val="Hyperlink"/>
                <w:noProof/>
              </w:rPr>
              <w:t>Operating Environment</w:t>
            </w:r>
            <w:r w:rsidR="0038350E">
              <w:rPr>
                <w:noProof/>
                <w:webHidden/>
              </w:rPr>
              <w:tab/>
            </w:r>
            <w:r w:rsidR="0038350E">
              <w:rPr>
                <w:noProof/>
                <w:webHidden/>
              </w:rPr>
              <w:fldChar w:fldCharType="begin"/>
            </w:r>
            <w:r w:rsidR="0038350E">
              <w:rPr>
                <w:noProof/>
                <w:webHidden/>
              </w:rPr>
              <w:instrText xml:space="preserve"> PAGEREF _Toc530085738 \h </w:instrText>
            </w:r>
            <w:r w:rsidR="0038350E">
              <w:rPr>
                <w:noProof/>
                <w:webHidden/>
              </w:rPr>
            </w:r>
            <w:r w:rsidR="0038350E">
              <w:rPr>
                <w:noProof/>
                <w:webHidden/>
              </w:rPr>
              <w:fldChar w:fldCharType="separate"/>
            </w:r>
            <w:r w:rsidR="0038350E">
              <w:rPr>
                <w:noProof/>
                <w:webHidden/>
              </w:rPr>
              <w:t>5</w:t>
            </w:r>
            <w:r w:rsidR="0038350E">
              <w:rPr>
                <w:noProof/>
                <w:webHidden/>
              </w:rPr>
              <w:fldChar w:fldCharType="end"/>
            </w:r>
          </w:hyperlink>
        </w:p>
        <w:p w14:paraId="082F359B"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39" w:history="1">
            <w:r w:rsidR="0038350E" w:rsidRPr="008972FF">
              <w:rPr>
                <w:rStyle w:val="Hyperlink"/>
                <w:noProof/>
              </w:rPr>
              <w:t>User Documentation</w:t>
            </w:r>
            <w:r w:rsidR="0038350E">
              <w:rPr>
                <w:noProof/>
                <w:webHidden/>
              </w:rPr>
              <w:tab/>
            </w:r>
            <w:r w:rsidR="0038350E">
              <w:rPr>
                <w:noProof/>
                <w:webHidden/>
              </w:rPr>
              <w:fldChar w:fldCharType="begin"/>
            </w:r>
            <w:r w:rsidR="0038350E">
              <w:rPr>
                <w:noProof/>
                <w:webHidden/>
              </w:rPr>
              <w:instrText xml:space="preserve"> PAGEREF _Toc530085739 \h </w:instrText>
            </w:r>
            <w:r w:rsidR="0038350E">
              <w:rPr>
                <w:noProof/>
                <w:webHidden/>
              </w:rPr>
            </w:r>
            <w:r w:rsidR="0038350E">
              <w:rPr>
                <w:noProof/>
                <w:webHidden/>
              </w:rPr>
              <w:fldChar w:fldCharType="separate"/>
            </w:r>
            <w:r w:rsidR="0038350E">
              <w:rPr>
                <w:noProof/>
                <w:webHidden/>
              </w:rPr>
              <w:t>5</w:t>
            </w:r>
            <w:r w:rsidR="0038350E">
              <w:rPr>
                <w:noProof/>
                <w:webHidden/>
              </w:rPr>
              <w:fldChar w:fldCharType="end"/>
            </w:r>
          </w:hyperlink>
        </w:p>
        <w:p w14:paraId="16282964"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40" w:history="1">
            <w:r w:rsidR="0038350E" w:rsidRPr="008972FF">
              <w:rPr>
                <w:rStyle w:val="Hyperlink"/>
                <w:noProof/>
              </w:rPr>
              <w:t>Assumption and Dependencies</w:t>
            </w:r>
            <w:r w:rsidR="0038350E">
              <w:rPr>
                <w:noProof/>
                <w:webHidden/>
              </w:rPr>
              <w:tab/>
            </w:r>
            <w:r w:rsidR="0038350E">
              <w:rPr>
                <w:noProof/>
                <w:webHidden/>
              </w:rPr>
              <w:fldChar w:fldCharType="begin"/>
            </w:r>
            <w:r w:rsidR="0038350E">
              <w:rPr>
                <w:noProof/>
                <w:webHidden/>
              </w:rPr>
              <w:instrText xml:space="preserve"> PAGEREF _Toc530085740 \h </w:instrText>
            </w:r>
            <w:r w:rsidR="0038350E">
              <w:rPr>
                <w:noProof/>
                <w:webHidden/>
              </w:rPr>
            </w:r>
            <w:r w:rsidR="0038350E">
              <w:rPr>
                <w:noProof/>
                <w:webHidden/>
              </w:rPr>
              <w:fldChar w:fldCharType="separate"/>
            </w:r>
            <w:r w:rsidR="0038350E">
              <w:rPr>
                <w:noProof/>
                <w:webHidden/>
              </w:rPr>
              <w:t>6</w:t>
            </w:r>
            <w:r w:rsidR="0038350E">
              <w:rPr>
                <w:noProof/>
                <w:webHidden/>
              </w:rPr>
              <w:fldChar w:fldCharType="end"/>
            </w:r>
          </w:hyperlink>
        </w:p>
        <w:p w14:paraId="1DC8B001" w14:textId="77777777" w:rsidR="0038350E" w:rsidRDefault="00F65EAC">
          <w:pPr>
            <w:pStyle w:val="TOC1"/>
            <w:rPr>
              <w:rFonts w:eastAsiaTheme="minorEastAsia"/>
              <w:color w:val="auto"/>
              <w:kern w:val="0"/>
              <w:sz w:val="22"/>
              <w:szCs w:val="22"/>
              <w:lang w:val="en-SG" w:eastAsia="zh-CN"/>
            </w:rPr>
          </w:pPr>
          <w:hyperlink w:anchor="_Toc530085741" w:history="1">
            <w:r w:rsidR="0038350E" w:rsidRPr="008972FF">
              <w:rPr>
                <w:rStyle w:val="Hyperlink"/>
              </w:rPr>
              <w:t>External Interface Requirements</w:t>
            </w:r>
            <w:r w:rsidR="0038350E">
              <w:rPr>
                <w:webHidden/>
              </w:rPr>
              <w:tab/>
            </w:r>
            <w:r w:rsidR="0038350E">
              <w:rPr>
                <w:webHidden/>
              </w:rPr>
              <w:fldChar w:fldCharType="begin"/>
            </w:r>
            <w:r w:rsidR="0038350E">
              <w:rPr>
                <w:webHidden/>
              </w:rPr>
              <w:instrText xml:space="preserve"> PAGEREF _Toc530085741 \h </w:instrText>
            </w:r>
            <w:r w:rsidR="0038350E">
              <w:rPr>
                <w:webHidden/>
              </w:rPr>
            </w:r>
            <w:r w:rsidR="0038350E">
              <w:rPr>
                <w:webHidden/>
              </w:rPr>
              <w:fldChar w:fldCharType="separate"/>
            </w:r>
            <w:r w:rsidR="0038350E">
              <w:rPr>
                <w:webHidden/>
              </w:rPr>
              <w:t>7</w:t>
            </w:r>
            <w:r w:rsidR="0038350E">
              <w:rPr>
                <w:webHidden/>
              </w:rPr>
              <w:fldChar w:fldCharType="end"/>
            </w:r>
          </w:hyperlink>
        </w:p>
        <w:p w14:paraId="3714E590"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42" w:history="1">
            <w:r w:rsidR="0038350E" w:rsidRPr="008972FF">
              <w:rPr>
                <w:rStyle w:val="Hyperlink"/>
                <w:noProof/>
              </w:rPr>
              <w:t>User Interfaces</w:t>
            </w:r>
            <w:r w:rsidR="0038350E">
              <w:rPr>
                <w:noProof/>
                <w:webHidden/>
              </w:rPr>
              <w:tab/>
            </w:r>
            <w:r w:rsidR="0038350E">
              <w:rPr>
                <w:noProof/>
                <w:webHidden/>
              </w:rPr>
              <w:fldChar w:fldCharType="begin"/>
            </w:r>
            <w:r w:rsidR="0038350E">
              <w:rPr>
                <w:noProof/>
                <w:webHidden/>
              </w:rPr>
              <w:instrText xml:space="preserve"> PAGEREF _Toc530085742 \h </w:instrText>
            </w:r>
            <w:r w:rsidR="0038350E">
              <w:rPr>
                <w:noProof/>
                <w:webHidden/>
              </w:rPr>
            </w:r>
            <w:r w:rsidR="0038350E">
              <w:rPr>
                <w:noProof/>
                <w:webHidden/>
              </w:rPr>
              <w:fldChar w:fldCharType="separate"/>
            </w:r>
            <w:r w:rsidR="0038350E">
              <w:rPr>
                <w:noProof/>
                <w:webHidden/>
              </w:rPr>
              <w:t>7</w:t>
            </w:r>
            <w:r w:rsidR="0038350E">
              <w:rPr>
                <w:noProof/>
                <w:webHidden/>
              </w:rPr>
              <w:fldChar w:fldCharType="end"/>
            </w:r>
          </w:hyperlink>
        </w:p>
        <w:p w14:paraId="37B79EED"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43" w:history="1">
            <w:r w:rsidR="0038350E" w:rsidRPr="008972FF">
              <w:rPr>
                <w:rStyle w:val="Hyperlink"/>
                <w:noProof/>
              </w:rPr>
              <w:t>Hardware Interfaces</w:t>
            </w:r>
            <w:r w:rsidR="0038350E">
              <w:rPr>
                <w:noProof/>
                <w:webHidden/>
              </w:rPr>
              <w:tab/>
            </w:r>
            <w:r w:rsidR="0038350E">
              <w:rPr>
                <w:noProof/>
                <w:webHidden/>
              </w:rPr>
              <w:fldChar w:fldCharType="begin"/>
            </w:r>
            <w:r w:rsidR="0038350E">
              <w:rPr>
                <w:noProof/>
                <w:webHidden/>
              </w:rPr>
              <w:instrText xml:space="preserve"> PAGEREF _Toc530085743 \h </w:instrText>
            </w:r>
            <w:r w:rsidR="0038350E">
              <w:rPr>
                <w:noProof/>
                <w:webHidden/>
              </w:rPr>
            </w:r>
            <w:r w:rsidR="0038350E">
              <w:rPr>
                <w:noProof/>
                <w:webHidden/>
              </w:rPr>
              <w:fldChar w:fldCharType="separate"/>
            </w:r>
            <w:r w:rsidR="0038350E">
              <w:rPr>
                <w:noProof/>
                <w:webHidden/>
              </w:rPr>
              <w:t>7</w:t>
            </w:r>
            <w:r w:rsidR="0038350E">
              <w:rPr>
                <w:noProof/>
                <w:webHidden/>
              </w:rPr>
              <w:fldChar w:fldCharType="end"/>
            </w:r>
          </w:hyperlink>
        </w:p>
        <w:p w14:paraId="1A58CD3B"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44" w:history="1">
            <w:r w:rsidR="0038350E" w:rsidRPr="008972FF">
              <w:rPr>
                <w:rStyle w:val="Hyperlink"/>
                <w:noProof/>
              </w:rPr>
              <w:t>Software Interfaces</w:t>
            </w:r>
            <w:r w:rsidR="0038350E">
              <w:rPr>
                <w:noProof/>
                <w:webHidden/>
              </w:rPr>
              <w:tab/>
            </w:r>
            <w:r w:rsidR="0038350E">
              <w:rPr>
                <w:noProof/>
                <w:webHidden/>
              </w:rPr>
              <w:fldChar w:fldCharType="begin"/>
            </w:r>
            <w:r w:rsidR="0038350E">
              <w:rPr>
                <w:noProof/>
                <w:webHidden/>
              </w:rPr>
              <w:instrText xml:space="preserve"> PAGEREF _Toc530085744 \h </w:instrText>
            </w:r>
            <w:r w:rsidR="0038350E">
              <w:rPr>
                <w:noProof/>
                <w:webHidden/>
              </w:rPr>
            </w:r>
            <w:r w:rsidR="0038350E">
              <w:rPr>
                <w:noProof/>
                <w:webHidden/>
              </w:rPr>
              <w:fldChar w:fldCharType="separate"/>
            </w:r>
            <w:r w:rsidR="0038350E">
              <w:rPr>
                <w:noProof/>
                <w:webHidden/>
              </w:rPr>
              <w:t>7</w:t>
            </w:r>
            <w:r w:rsidR="0038350E">
              <w:rPr>
                <w:noProof/>
                <w:webHidden/>
              </w:rPr>
              <w:fldChar w:fldCharType="end"/>
            </w:r>
          </w:hyperlink>
        </w:p>
        <w:p w14:paraId="5BC60FD2"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45" w:history="1">
            <w:r w:rsidR="0038350E" w:rsidRPr="008972FF">
              <w:rPr>
                <w:rStyle w:val="Hyperlink"/>
                <w:noProof/>
              </w:rPr>
              <w:t>Communications Interfaces</w:t>
            </w:r>
            <w:r w:rsidR="0038350E">
              <w:rPr>
                <w:noProof/>
                <w:webHidden/>
              </w:rPr>
              <w:tab/>
            </w:r>
            <w:r w:rsidR="0038350E">
              <w:rPr>
                <w:noProof/>
                <w:webHidden/>
              </w:rPr>
              <w:fldChar w:fldCharType="begin"/>
            </w:r>
            <w:r w:rsidR="0038350E">
              <w:rPr>
                <w:noProof/>
                <w:webHidden/>
              </w:rPr>
              <w:instrText xml:space="preserve"> PAGEREF _Toc530085745 \h </w:instrText>
            </w:r>
            <w:r w:rsidR="0038350E">
              <w:rPr>
                <w:noProof/>
                <w:webHidden/>
              </w:rPr>
            </w:r>
            <w:r w:rsidR="0038350E">
              <w:rPr>
                <w:noProof/>
                <w:webHidden/>
              </w:rPr>
              <w:fldChar w:fldCharType="separate"/>
            </w:r>
            <w:r w:rsidR="0038350E">
              <w:rPr>
                <w:noProof/>
                <w:webHidden/>
              </w:rPr>
              <w:t>8</w:t>
            </w:r>
            <w:r w:rsidR="0038350E">
              <w:rPr>
                <w:noProof/>
                <w:webHidden/>
              </w:rPr>
              <w:fldChar w:fldCharType="end"/>
            </w:r>
          </w:hyperlink>
        </w:p>
        <w:p w14:paraId="5859DEC1" w14:textId="77777777" w:rsidR="0038350E" w:rsidRDefault="00F65EAC">
          <w:pPr>
            <w:pStyle w:val="TOC1"/>
            <w:rPr>
              <w:rFonts w:eastAsiaTheme="minorEastAsia"/>
              <w:color w:val="auto"/>
              <w:kern w:val="0"/>
              <w:sz w:val="22"/>
              <w:szCs w:val="22"/>
              <w:lang w:val="en-SG" w:eastAsia="zh-CN"/>
            </w:rPr>
          </w:pPr>
          <w:hyperlink w:anchor="_Toc530085746" w:history="1">
            <w:r w:rsidR="0038350E" w:rsidRPr="008972FF">
              <w:rPr>
                <w:rStyle w:val="Hyperlink"/>
              </w:rPr>
              <w:t>System Features</w:t>
            </w:r>
            <w:r w:rsidR="0038350E">
              <w:rPr>
                <w:webHidden/>
              </w:rPr>
              <w:tab/>
            </w:r>
            <w:r w:rsidR="0038350E">
              <w:rPr>
                <w:webHidden/>
              </w:rPr>
              <w:fldChar w:fldCharType="begin"/>
            </w:r>
            <w:r w:rsidR="0038350E">
              <w:rPr>
                <w:webHidden/>
              </w:rPr>
              <w:instrText xml:space="preserve"> PAGEREF _Toc530085746 \h </w:instrText>
            </w:r>
            <w:r w:rsidR="0038350E">
              <w:rPr>
                <w:webHidden/>
              </w:rPr>
            </w:r>
            <w:r w:rsidR="0038350E">
              <w:rPr>
                <w:webHidden/>
              </w:rPr>
              <w:fldChar w:fldCharType="separate"/>
            </w:r>
            <w:r w:rsidR="0038350E">
              <w:rPr>
                <w:webHidden/>
              </w:rPr>
              <w:t>9</w:t>
            </w:r>
            <w:r w:rsidR="0038350E">
              <w:rPr>
                <w:webHidden/>
              </w:rPr>
              <w:fldChar w:fldCharType="end"/>
            </w:r>
          </w:hyperlink>
        </w:p>
        <w:p w14:paraId="0AC3686F"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47" w:history="1">
            <w:r w:rsidR="0038350E" w:rsidRPr="008972FF">
              <w:rPr>
                <w:rStyle w:val="Hyperlink"/>
                <w:rFonts w:ascii="Century Gothic" w:hAnsi="Century Gothic"/>
                <w:noProof/>
              </w:rPr>
              <w:t>Feature #1: View Health Tips</w:t>
            </w:r>
            <w:r w:rsidR="0038350E">
              <w:rPr>
                <w:noProof/>
                <w:webHidden/>
              </w:rPr>
              <w:tab/>
            </w:r>
            <w:r w:rsidR="0038350E">
              <w:rPr>
                <w:noProof/>
                <w:webHidden/>
              </w:rPr>
              <w:fldChar w:fldCharType="begin"/>
            </w:r>
            <w:r w:rsidR="0038350E">
              <w:rPr>
                <w:noProof/>
                <w:webHidden/>
              </w:rPr>
              <w:instrText xml:space="preserve"> PAGEREF _Toc530085747 \h </w:instrText>
            </w:r>
            <w:r w:rsidR="0038350E">
              <w:rPr>
                <w:noProof/>
                <w:webHidden/>
              </w:rPr>
            </w:r>
            <w:r w:rsidR="0038350E">
              <w:rPr>
                <w:noProof/>
                <w:webHidden/>
              </w:rPr>
              <w:fldChar w:fldCharType="separate"/>
            </w:r>
            <w:r w:rsidR="0038350E">
              <w:rPr>
                <w:noProof/>
                <w:webHidden/>
              </w:rPr>
              <w:t>9</w:t>
            </w:r>
            <w:r w:rsidR="0038350E">
              <w:rPr>
                <w:noProof/>
                <w:webHidden/>
              </w:rPr>
              <w:fldChar w:fldCharType="end"/>
            </w:r>
          </w:hyperlink>
        </w:p>
        <w:p w14:paraId="058A2765"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48" w:history="1">
            <w:r w:rsidR="0038350E" w:rsidRPr="008972FF">
              <w:rPr>
                <w:rStyle w:val="Hyperlink"/>
                <w:rFonts w:ascii="Century Gothic" w:hAnsi="Century Gothic"/>
                <w:noProof/>
              </w:rPr>
              <w:t>Feature #2: Browse News</w:t>
            </w:r>
            <w:r w:rsidR="0038350E">
              <w:rPr>
                <w:noProof/>
                <w:webHidden/>
              </w:rPr>
              <w:tab/>
            </w:r>
            <w:r w:rsidR="0038350E">
              <w:rPr>
                <w:noProof/>
                <w:webHidden/>
              </w:rPr>
              <w:fldChar w:fldCharType="begin"/>
            </w:r>
            <w:r w:rsidR="0038350E">
              <w:rPr>
                <w:noProof/>
                <w:webHidden/>
              </w:rPr>
              <w:instrText xml:space="preserve"> PAGEREF _Toc530085748 \h </w:instrText>
            </w:r>
            <w:r w:rsidR="0038350E">
              <w:rPr>
                <w:noProof/>
                <w:webHidden/>
              </w:rPr>
            </w:r>
            <w:r w:rsidR="0038350E">
              <w:rPr>
                <w:noProof/>
                <w:webHidden/>
              </w:rPr>
              <w:fldChar w:fldCharType="separate"/>
            </w:r>
            <w:r w:rsidR="0038350E">
              <w:rPr>
                <w:noProof/>
                <w:webHidden/>
              </w:rPr>
              <w:t>9</w:t>
            </w:r>
            <w:r w:rsidR="0038350E">
              <w:rPr>
                <w:noProof/>
                <w:webHidden/>
              </w:rPr>
              <w:fldChar w:fldCharType="end"/>
            </w:r>
          </w:hyperlink>
        </w:p>
        <w:p w14:paraId="20160298"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49" w:history="1">
            <w:r w:rsidR="0038350E" w:rsidRPr="008972FF">
              <w:rPr>
                <w:rStyle w:val="Hyperlink"/>
                <w:rFonts w:ascii="Century Gothic" w:hAnsi="Century Gothic"/>
                <w:noProof/>
              </w:rPr>
              <w:t>Feature #3: Choose healthcare premises</w:t>
            </w:r>
            <w:r w:rsidR="0038350E">
              <w:rPr>
                <w:noProof/>
                <w:webHidden/>
              </w:rPr>
              <w:tab/>
            </w:r>
            <w:r w:rsidR="0038350E">
              <w:rPr>
                <w:noProof/>
                <w:webHidden/>
              </w:rPr>
              <w:fldChar w:fldCharType="begin"/>
            </w:r>
            <w:r w:rsidR="0038350E">
              <w:rPr>
                <w:noProof/>
                <w:webHidden/>
              </w:rPr>
              <w:instrText xml:space="preserve"> PAGEREF _Toc530085749 \h </w:instrText>
            </w:r>
            <w:r w:rsidR="0038350E">
              <w:rPr>
                <w:noProof/>
                <w:webHidden/>
              </w:rPr>
            </w:r>
            <w:r w:rsidR="0038350E">
              <w:rPr>
                <w:noProof/>
                <w:webHidden/>
              </w:rPr>
              <w:fldChar w:fldCharType="separate"/>
            </w:r>
            <w:r w:rsidR="0038350E">
              <w:rPr>
                <w:noProof/>
                <w:webHidden/>
              </w:rPr>
              <w:t>9</w:t>
            </w:r>
            <w:r w:rsidR="0038350E">
              <w:rPr>
                <w:noProof/>
                <w:webHidden/>
              </w:rPr>
              <w:fldChar w:fldCharType="end"/>
            </w:r>
          </w:hyperlink>
        </w:p>
        <w:p w14:paraId="076E3DD7"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50" w:history="1">
            <w:r w:rsidR="0038350E" w:rsidRPr="008972FF">
              <w:rPr>
                <w:rStyle w:val="Hyperlink"/>
                <w:rFonts w:ascii="Century Gothic" w:hAnsi="Century Gothic"/>
                <w:noProof/>
              </w:rPr>
              <w:t>Feature #4: Search healthcare premises</w:t>
            </w:r>
            <w:r w:rsidR="0038350E">
              <w:rPr>
                <w:noProof/>
                <w:webHidden/>
              </w:rPr>
              <w:tab/>
            </w:r>
            <w:r w:rsidR="0038350E">
              <w:rPr>
                <w:noProof/>
                <w:webHidden/>
              </w:rPr>
              <w:fldChar w:fldCharType="begin"/>
            </w:r>
            <w:r w:rsidR="0038350E">
              <w:rPr>
                <w:noProof/>
                <w:webHidden/>
              </w:rPr>
              <w:instrText xml:space="preserve"> PAGEREF _Toc530085750 \h </w:instrText>
            </w:r>
            <w:r w:rsidR="0038350E">
              <w:rPr>
                <w:noProof/>
                <w:webHidden/>
              </w:rPr>
            </w:r>
            <w:r w:rsidR="0038350E">
              <w:rPr>
                <w:noProof/>
                <w:webHidden/>
              </w:rPr>
              <w:fldChar w:fldCharType="separate"/>
            </w:r>
            <w:r w:rsidR="0038350E">
              <w:rPr>
                <w:noProof/>
                <w:webHidden/>
              </w:rPr>
              <w:t>10</w:t>
            </w:r>
            <w:r w:rsidR="0038350E">
              <w:rPr>
                <w:noProof/>
                <w:webHidden/>
              </w:rPr>
              <w:fldChar w:fldCharType="end"/>
            </w:r>
          </w:hyperlink>
        </w:p>
        <w:p w14:paraId="2B47128F"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51" w:history="1">
            <w:r w:rsidR="0038350E" w:rsidRPr="008972FF">
              <w:rPr>
                <w:rStyle w:val="Hyperlink"/>
                <w:rFonts w:ascii="Century Gothic" w:hAnsi="Century Gothic"/>
                <w:noProof/>
              </w:rPr>
              <w:t>Feature #5: Book healthcare appointment</w:t>
            </w:r>
            <w:r w:rsidR="0038350E">
              <w:rPr>
                <w:noProof/>
                <w:webHidden/>
              </w:rPr>
              <w:tab/>
            </w:r>
            <w:r w:rsidR="0038350E">
              <w:rPr>
                <w:noProof/>
                <w:webHidden/>
              </w:rPr>
              <w:fldChar w:fldCharType="begin"/>
            </w:r>
            <w:r w:rsidR="0038350E">
              <w:rPr>
                <w:noProof/>
                <w:webHidden/>
              </w:rPr>
              <w:instrText xml:space="preserve"> PAGEREF _Toc530085751 \h </w:instrText>
            </w:r>
            <w:r w:rsidR="0038350E">
              <w:rPr>
                <w:noProof/>
                <w:webHidden/>
              </w:rPr>
            </w:r>
            <w:r w:rsidR="0038350E">
              <w:rPr>
                <w:noProof/>
                <w:webHidden/>
              </w:rPr>
              <w:fldChar w:fldCharType="separate"/>
            </w:r>
            <w:r w:rsidR="0038350E">
              <w:rPr>
                <w:noProof/>
                <w:webHidden/>
              </w:rPr>
              <w:t>10</w:t>
            </w:r>
            <w:r w:rsidR="0038350E">
              <w:rPr>
                <w:noProof/>
                <w:webHidden/>
              </w:rPr>
              <w:fldChar w:fldCharType="end"/>
            </w:r>
          </w:hyperlink>
        </w:p>
        <w:p w14:paraId="609FCD4A"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52" w:history="1">
            <w:r w:rsidR="0038350E" w:rsidRPr="008972FF">
              <w:rPr>
                <w:rStyle w:val="Hyperlink"/>
                <w:rFonts w:ascii="Century Gothic" w:hAnsi="Century Gothic"/>
                <w:noProof/>
              </w:rPr>
              <w:t>Feature #6: Manage healthcare appointment</w:t>
            </w:r>
            <w:r w:rsidR="0038350E">
              <w:rPr>
                <w:noProof/>
                <w:webHidden/>
              </w:rPr>
              <w:tab/>
            </w:r>
            <w:r w:rsidR="0038350E">
              <w:rPr>
                <w:noProof/>
                <w:webHidden/>
              </w:rPr>
              <w:fldChar w:fldCharType="begin"/>
            </w:r>
            <w:r w:rsidR="0038350E">
              <w:rPr>
                <w:noProof/>
                <w:webHidden/>
              </w:rPr>
              <w:instrText xml:space="preserve"> PAGEREF _Toc530085752 \h </w:instrText>
            </w:r>
            <w:r w:rsidR="0038350E">
              <w:rPr>
                <w:noProof/>
                <w:webHidden/>
              </w:rPr>
            </w:r>
            <w:r w:rsidR="0038350E">
              <w:rPr>
                <w:noProof/>
                <w:webHidden/>
              </w:rPr>
              <w:fldChar w:fldCharType="separate"/>
            </w:r>
            <w:r w:rsidR="0038350E">
              <w:rPr>
                <w:noProof/>
                <w:webHidden/>
              </w:rPr>
              <w:t>11</w:t>
            </w:r>
            <w:r w:rsidR="0038350E">
              <w:rPr>
                <w:noProof/>
                <w:webHidden/>
              </w:rPr>
              <w:fldChar w:fldCharType="end"/>
            </w:r>
          </w:hyperlink>
        </w:p>
        <w:p w14:paraId="6D938BD0"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53" w:history="1">
            <w:r w:rsidR="0038350E" w:rsidRPr="008972FF">
              <w:rPr>
                <w:rStyle w:val="Hyperlink"/>
                <w:rFonts w:ascii="Century Gothic" w:hAnsi="Century Gothic"/>
                <w:noProof/>
              </w:rPr>
              <w:t>Feature #7: View FAQ</w:t>
            </w:r>
            <w:r w:rsidR="0038350E">
              <w:rPr>
                <w:noProof/>
                <w:webHidden/>
              </w:rPr>
              <w:tab/>
            </w:r>
            <w:r w:rsidR="0038350E">
              <w:rPr>
                <w:noProof/>
                <w:webHidden/>
              </w:rPr>
              <w:fldChar w:fldCharType="begin"/>
            </w:r>
            <w:r w:rsidR="0038350E">
              <w:rPr>
                <w:noProof/>
                <w:webHidden/>
              </w:rPr>
              <w:instrText xml:space="preserve"> PAGEREF _Toc530085753 \h </w:instrText>
            </w:r>
            <w:r w:rsidR="0038350E">
              <w:rPr>
                <w:noProof/>
                <w:webHidden/>
              </w:rPr>
            </w:r>
            <w:r w:rsidR="0038350E">
              <w:rPr>
                <w:noProof/>
                <w:webHidden/>
              </w:rPr>
              <w:fldChar w:fldCharType="separate"/>
            </w:r>
            <w:r w:rsidR="0038350E">
              <w:rPr>
                <w:noProof/>
                <w:webHidden/>
              </w:rPr>
              <w:t>11</w:t>
            </w:r>
            <w:r w:rsidR="0038350E">
              <w:rPr>
                <w:noProof/>
                <w:webHidden/>
              </w:rPr>
              <w:fldChar w:fldCharType="end"/>
            </w:r>
          </w:hyperlink>
        </w:p>
        <w:p w14:paraId="50679509"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54" w:history="1">
            <w:r w:rsidR="0038350E" w:rsidRPr="008972FF">
              <w:rPr>
                <w:rStyle w:val="Hyperlink"/>
                <w:rFonts w:ascii="Century Gothic" w:hAnsi="Century Gothic"/>
                <w:noProof/>
              </w:rPr>
              <w:t>Feature #8: Search FAQ</w:t>
            </w:r>
            <w:r w:rsidR="0038350E">
              <w:rPr>
                <w:noProof/>
                <w:webHidden/>
              </w:rPr>
              <w:tab/>
            </w:r>
            <w:r w:rsidR="0038350E">
              <w:rPr>
                <w:noProof/>
                <w:webHidden/>
              </w:rPr>
              <w:fldChar w:fldCharType="begin"/>
            </w:r>
            <w:r w:rsidR="0038350E">
              <w:rPr>
                <w:noProof/>
                <w:webHidden/>
              </w:rPr>
              <w:instrText xml:space="preserve"> PAGEREF _Toc530085754 \h </w:instrText>
            </w:r>
            <w:r w:rsidR="0038350E">
              <w:rPr>
                <w:noProof/>
                <w:webHidden/>
              </w:rPr>
            </w:r>
            <w:r w:rsidR="0038350E">
              <w:rPr>
                <w:noProof/>
                <w:webHidden/>
              </w:rPr>
              <w:fldChar w:fldCharType="separate"/>
            </w:r>
            <w:r w:rsidR="0038350E">
              <w:rPr>
                <w:noProof/>
                <w:webHidden/>
              </w:rPr>
              <w:t>12</w:t>
            </w:r>
            <w:r w:rsidR="0038350E">
              <w:rPr>
                <w:noProof/>
                <w:webHidden/>
              </w:rPr>
              <w:fldChar w:fldCharType="end"/>
            </w:r>
          </w:hyperlink>
        </w:p>
        <w:p w14:paraId="30CD5875"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55" w:history="1">
            <w:r w:rsidR="0038350E" w:rsidRPr="008972FF">
              <w:rPr>
                <w:rStyle w:val="Hyperlink"/>
                <w:rFonts w:ascii="Century Gothic" w:hAnsi="Century Gothic"/>
                <w:noProof/>
              </w:rPr>
              <w:t>Feature #9: Submit Feedback</w:t>
            </w:r>
            <w:r w:rsidR="0038350E">
              <w:rPr>
                <w:noProof/>
                <w:webHidden/>
              </w:rPr>
              <w:tab/>
            </w:r>
            <w:r w:rsidR="0038350E">
              <w:rPr>
                <w:noProof/>
                <w:webHidden/>
              </w:rPr>
              <w:fldChar w:fldCharType="begin"/>
            </w:r>
            <w:r w:rsidR="0038350E">
              <w:rPr>
                <w:noProof/>
                <w:webHidden/>
              </w:rPr>
              <w:instrText xml:space="preserve"> PAGEREF _Toc530085755 \h </w:instrText>
            </w:r>
            <w:r w:rsidR="0038350E">
              <w:rPr>
                <w:noProof/>
                <w:webHidden/>
              </w:rPr>
            </w:r>
            <w:r w:rsidR="0038350E">
              <w:rPr>
                <w:noProof/>
                <w:webHidden/>
              </w:rPr>
              <w:fldChar w:fldCharType="separate"/>
            </w:r>
            <w:r w:rsidR="0038350E">
              <w:rPr>
                <w:noProof/>
                <w:webHidden/>
              </w:rPr>
              <w:t>12</w:t>
            </w:r>
            <w:r w:rsidR="0038350E">
              <w:rPr>
                <w:noProof/>
                <w:webHidden/>
              </w:rPr>
              <w:fldChar w:fldCharType="end"/>
            </w:r>
          </w:hyperlink>
        </w:p>
        <w:p w14:paraId="50C74058"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56" w:history="1">
            <w:r w:rsidR="0038350E" w:rsidRPr="008972FF">
              <w:rPr>
                <w:rStyle w:val="Hyperlink"/>
                <w:rFonts w:ascii="Century Gothic" w:hAnsi="Century Gothic"/>
                <w:noProof/>
              </w:rPr>
              <w:t>Feature #10: Retrieve geographical data</w:t>
            </w:r>
            <w:r w:rsidR="0038350E">
              <w:rPr>
                <w:noProof/>
                <w:webHidden/>
              </w:rPr>
              <w:tab/>
            </w:r>
            <w:r w:rsidR="0038350E">
              <w:rPr>
                <w:noProof/>
                <w:webHidden/>
              </w:rPr>
              <w:fldChar w:fldCharType="begin"/>
            </w:r>
            <w:r w:rsidR="0038350E">
              <w:rPr>
                <w:noProof/>
                <w:webHidden/>
              </w:rPr>
              <w:instrText xml:space="preserve"> PAGEREF _Toc530085756 \h </w:instrText>
            </w:r>
            <w:r w:rsidR="0038350E">
              <w:rPr>
                <w:noProof/>
                <w:webHidden/>
              </w:rPr>
            </w:r>
            <w:r w:rsidR="0038350E">
              <w:rPr>
                <w:noProof/>
                <w:webHidden/>
              </w:rPr>
              <w:fldChar w:fldCharType="separate"/>
            </w:r>
            <w:r w:rsidR="0038350E">
              <w:rPr>
                <w:noProof/>
                <w:webHidden/>
              </w:rPr>
              <w:t>12</w:t>
            </w:r>
            <w:r w:rsidR="0038350E">
              <w:rPr>
                <w:noProof/>
                <w:webHidden/>
              </w:rPr>
              <w:fldChar w:fldCharType="end"/>
            </w:r>
          </w:hyperlink>
        </w:p>
        <w:p w14:paraId="06FC4085"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57" w:history="1">
            <w:r w:rsidR="0038350E" w:rsidRPr="008972FF">
              <w:rPr>
                <w:rStyle w:val="Hyperlink"/>
                <w:rFonts w:ascii="Century Gothic" w:hAnsi="Century Gothic"/>
                <w:noProof/>
              </w:rPr>
              <w:t>Feature #11: Login</w:t>
            </w:r>
            <w:r w:rsidR="0038350E">
              <w:rPr>
                <w:noProof/>
                <w:webHidden/>
              </w:rPr>
              <w:tab/>
            </w:r>
            <w:r w:rsidR="0038350E">
              <w:rPr>
                <w:noProof/>
                <w:webHidden/>
              </w:rPr>
              <w:fldChar w:fldCharType="begin"/>
            </w:r>
            <w:r w:rsidR="0038350E">
              <w:rPr>
                <w:noProof/>
                <w:webHidden/>
              </w:rPr>
              <w:instrText xml:space="preserve"> PAGEREF _Toc530085757 \h </w:instrText>
            </w:r>
            <w:r w:rsidR="0038350E">
              <w:rPr>
                <w:noProof/>
                <w:webHidden/>
              </w:rPr>
            </w:r>
            <w:r w:rsidR="0038350E">
              <w:rPr>
                <w:noProof/>
                <w:webHidden/>
              </w:rPr>
              <w:fldChar w:fldCharType="separate"/>
            </w:r>
            <w:r w:rsidR="0038350E">
              <w:rPr>
                <w:noProof/>
                <w:webHidden/>
              </w:rPr>
              <w:t>13</w:t>
            </w:r>
            <w:r w:rsidR="0038350E">
              <w:rPr>
                <w:noProof/>
                <w:webHidden/>
              </w:rPr>
              <w:fldChar w:fldCharType="end"/>
            </w:r>
          </w:hyperlink>
        </w:p>
        <w:p w14:paraId="1643EBE9"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58" w:history="1">
            <w:r w:rsidR="0038350E" w:rsidRPr="008972FF">
              <w:rPr>
                <w:rStyle w:val="Hyperlink"/>
                <w:rFonts w:ascii="Century Gothic" w:hAnsi="Century Gothic"/>
                <w:noProof/>
                <w:shd w:val="clear" w:color="auto" w:fill="FFFFFF"/>
              </w:rPr>
              <w:t>Feature #12: View Feedback</w:t>
            </w:r>
            <w:r w:rsidR="0038350E">
              <w:rPr>
                <w:noProof/>
                <w:webHidden/>
              </w:rPr>
              <w:tab/>
            </w:r>
            <w:r w:rsidR="0038350E">
              <w:rPr>
                <w:noProof/>
                <w:webHidden/>
              </w:rPr>
              <w:fldChar w:fldCharType="begin"/>
            </w:r>
            <w:r w:rsidR="0038350E">
              <w:rPr>
                <w:noProof/>
                <w:webHidden/>
              </w:rPr>
              <w:instrText xml:space="preserve"> PAGEREF _Toc530085758 \h </w:instrText>
            </w:r>
            <w:r w:rsidR="0038350E">
              <w:rPr>
                <w:noProof/>
                <w:webHidden/>
              </w:rPr>
            </w:r>
            <w:r w:rsidR="0038350E">
              <w:rPr>
                <w:noProof/>
                <w:webHidden/>
              </w:rPr>
              <w:fldChar w:fldCharType="separate"/>
            </w:r>
            <w:r w:rsidR="0038350E">
              <w:rPr>
                <w:noProof/>
                <w:webHidden/>
              </w:rPr>
              <w:t>13</w:t>
            </w:r>
            <w:r w:rsidR="0038350E">
              <w:rPr>
                <w:noProof/>
                <w:webHidden/>
              </w:rPr>
              <w:fldChar w:fldCharType="end"/>
            </w:r>
          </w:hyperlink>
        </w:p>
        <w:p w14:paraId="46BE08F5"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59" w:history="1">
            <w:r w:rsidR="0038350E" w:rsidRPr="008972FF">
              <w:rPr>
                <w:rStyle w:val="Hyperlink"/>
                <w:rFonts w:ascii="Century Gothic" w:hAnsi="Century Gothic"/>
                <w:noProof/>
                <w:shd w:val="clear" w:color="auto" w:fill="FFFFFF"/>
              </w:rPr>
              <w:t>Feature #13: Send appointment details</w:t>
            </w:r>
            <w:r w:rsidR="0038350E">
              <w:rPr>
                <w:noProof/>
                <w:webHidden/>
              </w:rPr>
              <w:tab/>
            </w:r>
            <w:r w:rsidR="0038350E">
              <w:rPr>
                <w:noProof/>
                <w:webHidden/>
              </w:rPr>
              <w:fldChar w:fldCharType="begin"/>
            </w:r>
            <w:r w:rsidR="0038350E">
              <w:rPr>
                <w:noProof/>
                <w:webHidden/>
              </w:rPr>
              <w:instrText xml:space="preserve"> PAGEREF _Toc530085759 \h </w:instrText>
            </w:r>
            <w:r w:rsidR="0038350E">
              <w:rPr>
                <w:noProof/>
                <w:webHidden/>
              </w:rPr>
            </w:r>
            <w:r w:rsidR="0038350E">
              <w:rPr>
                <w:noProof/>
                <w:webHidden/>
              </w:rPr>
              <w:fldChar w:fldCharType="separate"/>
            </w:r>
            <w:r w:rsidR="0038350E">
              <w:rPr>
                <w:noProof/>
                <w:webHidden/>
              </w:rPr>
              <w:t>13</w:t>
            </w:r>
            <w:r w:rsidR="0038350E">
              <w:rPr>
                <w:noProof/>
                <w:webHidden/>
              </w:rPr>
              <w:fldChar w:fldCharType="end"/>
            </w:r>
          </w:hyperlink>
        </w:p>
        <w:p w14:paraId="036A8B81"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60" w:history="1">
            <w:r w:rsidR="0038350E" w:rsidRPr="008972FF">
              <w:rPr>
                <w:rStyle w:val="Hyperlink"/>
                <w:rFonts w:ascii="Century Gothic" w:hAnsi="Century Gothic"/>
                <w:noProof/>
              </w:rPr>
              <w:t>Feature #14: Retrieve news</w:t>
            </w:r>
            <w:r w:rsidR="0038350E">
              <w:rPr>
                <w:noProof/>
                <w:webHidden/>
              </w:rPr>
              <w:tab/>
            </w:r>
            <w:r w:rsidR="0038350E">
              <w:rPr>
                <w:noProof/>
                <w:webHidden/>
              </w:rPr>
              <w:fldChar w:fldCharType="begin"/>
            </w:r>
            <w:r w:rsidR="0038350E">
              <w:rPr>
                <w:noProof/>
                <w:webHidden/>
              </w:rPr>
              <w:instrText xml:space="preserve"> PAGEREF _Toc530085760 \h </w:instrText>
            </w:r>
            <w:r w:rsidR="0038350E">
              <w:rPr>
                <w:noProof/>
                <w:webHidden/>
              </w:rPr>
            </w:r>
            <w:r w:rsidR="0038350E">
              <w:rPr>
                <w:noProof/>
                <w:webHidden/>
              </w:rPr>
              <w:fldChar w:fldCharType="separate"/>
            </w:r>
            <w:r w:rsidR="0038350E">
              <w:rPr>
                <w:noProof/>
                <w:webHidden/>
              </w:rPr>
              <w:t>14</w:t>
            </w:r>
            <w:r w:rsidR="0038350E">
              <w:rPr>
                <w:noProof/>
                <w:webHidden/>
              </w:rPr>
              <w:fldChar w:fldCharType="end"/>
            </w:r>
          </w:hyperlink>
        </w:p>
        <w:p w14:paraId="297687F1"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61" w:history="1">
            <w:r w:rsidR="0038350E" w:rsidRPr="008972FF">
              <w:rPr>
                <w:rStyle w:val="Hyperlink"/>
                <w:rFonts w:ascii="Century Gothic" w:hAnsi="Century Gothic"/>
                <w:noProof/>
              </w:rPr>
              <w:t>Feature #15: Register</w:t>
            </w:r>
            <w:r w:rsidR="0038350E">
              <w:rPr>
                <w:noProof/>
                <w:webHidden/>
              </w:rPr>
              <w:tab/>
            </w:r>
            <w:r w:rsidR="0038350E">
              <w:rPr>
                <w:noProof/>
                <w:webHidden/>
              </w:rPr>
              <w:fldChar w:fldCharType="begin"/>
            </w:r>
            <w:r w:rsidR="0038350E">
              <w:rPr>
                <w:noProof/>
                <w:webHidden/>
              </w:rPr>
              <w:instrText xml:space="preserve"> PAGEREF _Toc530085761 \h </w:instrText>
            </w:r>
            <w:r w:rsidR="0038350E">
              <w:rPr>
                <w:noProof/>
                <w:webHidden/>
              </w:rPr>
            </w:r>
            <w:r w:rsidR="0038350E">
              <w:rPr>
                <w:noProof/>
                <w:webHidden/>
              </w:rPr>
              <w:fldChar w:fldCharType="separate"/>
            </w:r>
            <w:r w:rsidR="0038350E">
              <w:rPr>
                <w:noProof/>
                <w:webHidden/>
              </w:rPr>
              <w:t>14</w:t>
            </w:r>
            <w:r w:rsidR="0038350E">
              <w:rPr>
                <w:noProof/>
                <w:webHidden/>
              </w:rPr>
              <w:fldChar w:fldCharType="end"/>
            </w:r>
          </w:hyperlink>
        </w:p>
        <w:p w14:paraId="4349E53E"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62" w:history="1">
            <w:r w:rsidR="0038350E" w:rsidRPr="008972FF">
              <w:rPr>
                <w:rStyle w:val="Hyperlink"/>
                <w:rFonts w:ascii="Century Gothic" w:hAnsi="Century Gothic"/>
                <w:noProof/>
              </w:rPr>
              <w:t>Feature #16: Logout</w:t>
            </w:r>
            <w:r w:rsidR="0038350E">
              <w:rPr>
                <w:noProof/>
                <w:webHidden/>
              </w:rPr>
              <w:tab/>
            </w:r>
            <w:r w:rsidR="0038350E">
              <w:rPr>
                <w:noProof/>
                <w:webHidden/>
              </w:rPr>
              <w:fldChar w:fldCharType="begin"/>
            </w:r>
            <w:r w:rsidR="0038350E">
              <w:rPr>
                <w:noProof/>
                <w:webHidden/>
              </w:rPr>
              <w:instrText xml:space="preserve"> PAGEREF _Toc530085762 \h </w:instrText>
            </w:r>
            <w:r w:rsidR="0038350E">
              <w:rPr>
                <w:noProof/>
                <w:webHidden/>
              </w:rPr>
            </w:r>
            <w:r w:rsidR="0038350E">
              <w:rPr>
                <w:noProof/>
                <w:webHidden/>
              </w:rPr>
              <w:fldChar w:fldCharType="separate"/>
            </w:r>
            <w:r w:rsidR="0038350E">
              <w:rPr>
                <w:noProof/>
                <w:webHidden/>
              </w:rPr>
              <w:t>14</w:t>
            </w:r>
            <w:r w:rsidR="0038350E">
              <w:rPr>
                <w:noProof/>
                <w:webHidden/>
              </w:rPr>
              <w:fldChar w:fldCharType="end"/>
            </w:r>
          </w:hyperlink>
        </w:p>
        <w:p w14:paraId="04EC5A50" w14:textId="77777777" w:rsidR="0038350E" w:rsidRDefault="00F65EAC">
          <w:pPr>
            <w:pStyle w:val="TOC1"/>
            <w:rPr>
              <w:rFonts w:eastAsiaTheme="minorEastAsia"/>
              <w:color w:val="auto"/>
              <w:kern w:val="0"/>
              <w:sz w:val="22"/>
              <w:szCs w:val="22"/>
              <w:lang w:val="en-SG" w:eastAsia="zh-CN"/>
            </w:rPr>
          </w:pPr>
          <w:hyperlink w:anchor="_Toc530085763" w:history="1">
            <w:r w:rsidR="0038350E" w:rsidRPr="008972FF">
              <w:rPr>
                <w:rStyle w:val="Hyperlink"/>
              </w:rPr>
              <w:t>Other Non-functional Requirements</w:t>
            </w:r>
            <w:r w:rsidR="0038350E">
              <w:rPr>
                <w:webHidden/>
              </w:rPr>
              <w:tab/>
            </w:r>
            <w:r w:rsidR="0038350E">
              <w:rPr>
                <w:webHidden/>
              </w:rPr>
              <w:fldChar w:fldCharType="begin"/>
            </w:r>
            <w:r w:rsidR="0038350E">
              <w:rPr>
                <w:webHidden/>
              </w:rPr>
              <w:instrText xml:space="preserve"> PAGEREF _Toc530085763 \h </w:instrText>
            </w:r>
            <w:r w:rsidR="0038350E">
              <w:rPr>
                <w:webHidden/>
              </w:rPr>
            </w:r>
            <w:r w:rsidR="0038350E">
              <w:rPr>
                <w:webHidden/>
              </w:rPr>
              <w:fldChar w:fldCharType="separate"/>
            </w:r>
            <w:r w:rsidR="0038350E">
              <w:rPr>
                <w:webHidden/>
              </w:rPr>
              <w:t>16</w:t>
            </w:r>
            <w:r w:rsidR="0038350E">
              <w:rPr>
                <w:webHidden/>
              </w:rPr>
              <w:fldChar w:fldCharType="end"/>
            </w:r>
          </w:hyperlink>
        </w:p>
        <w:p w14:paraId="7A5159EB"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64" w:history="1">
            <w:r w:rsidR="0038350E" w:rsidRPr="008972FF">
              <w:rPr>
                <w:rStyle w:val="Hyperlink"/>
                <w:rFonts w:ascii="Century Gothic" w:hAnsi="Century Gothic"/>
                <w:noProof/>
              </w:rPr>
              <w:t>Reliability Requirements</w:t>
            </w:r>
            <w:r w:rsidR="0038350E">
              <w:rPr>
                <w:noProof/>
                <w:webHidden/>
              </w:rPr>
              <w:tab/>
            </w:r>
            <w:r w:rsidR="0038350E">
              <w:rPr>
                <w:noProof/>
                <w:webHidden/>
              </w:rPr>
              <w:fldChar w:fldCharType="begin"/>
            </w:r>
            <w:r w:rsidR="0038350E">
              <w:rPr>
                <w:noProof/>
                <w:webHidden/>
              </w:rPr>
              <w:instrText xml:space="preserve"> PAGEREF _Toc530085764 \h </w:instrText>
            </w:r>
            <w:r w:rsidR="0038350E">
              <w:rPr>
                <w:noProof/>
                <w:webHidden/>
              </w:rPr>
            </w:r>
            <w:r w:rsidR="0038350E">
              <w:rPr>
                <w:noProof/>
                <w:webHidden/>
              </w:rPr>
              <w:fldChar w:fldCharType="separate"/>
            </w:r>
            <w:r w:rsidR="0038350E">
              <w:rPr>
                <w:noProof/>
                <w:webHidden/>
              </w:rPr>
              <w:t>16</w:t>
            </w:r>
            <w:r w:rsidR="0038350E">
              <w:rPr>
                <w:noProof/>
                <w:webHidden/>
              </w:rPr>
              <w:fldChar w:fldCharType="end"/>
            </w:r>
          </w:hyperlink>
        </w:p>
        <w:p w14:paraId="1DF388AE"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65" w:history="1">
            <w:r w:rsidR="0038350E" w:rsidRPr="008972FF">
              <w:rPr>
                <w:rStyle w:val="Hyperlink"/>
                <w:noProof/>
              </w:rPr>
              <w:t>Performance Requirements</w:t>
            </w:r>
            <w:r w:rsidR="0038350E">
              <w:rPr>
                <w:noProof/>
                <w:webHidden/>
              </w:rPr>
              <w:tab/>
            </w:r>
            <w:r w:rsidR="0038350E">
              <w:rPr>
                <w:noProof/>
                <w:webHidden/>
              </w:rPr>
              <w:fldChar w:fldCharType="begin"/>
            </w:r>
            <w:r w:rsidR="0038350E">
              <w:rPr>
                <w:noProof/>
                <w:webHidden/>
              </w:rPr>
              <w:instrText xml:space="preserve"> PAGEREF _Toc530085765 \h </w:instrText>
            </w:r>
            <w:r w:rsidR="0038350E">
              <w:rPr>
                <w:noProof/>
                <w:webHidden/>
              </w:rPr>
            </w:r>
            <w:r w:rsidR="0038350E">
              <w:rPr>
                <w:noProof/>
                <w:webHidden/>
              </w:rPr>
              <w:fldChar w:fldCharType="separate"/>
            </w:r>
            <w:r w:rsidR="0038350E">
              <w:rPr>
                <w:noProof/>
                <w:webHidden/>
              </w:rPr>
              <w:t>16</w:t>
            </w:r>
            <w:r w:rsidR="0038350E">
              <w:rPr>
                <w:noProof/>
                <w:webHidden/>
              </w:rPr>
              <w:fldChar w:fldCharType="end"/>
            </w:r>
          </w:hyperlink>
        </w:p>
        <w:p w14:paraId="22CF3BE0"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66" w:history="1">
            <w:r w:rsidR="0038350E" w:rsidRPr="008972FF">
              <w:rPr>
                <w:rStyle w:val="Hyperlink"/>
                <w:noProof/>
              </w:rPr>
              <w:t>Safety Requirements</w:t>
            </w:r>
            <w:r w:rsidR="0038350E">
              <w:rPr>
                <w:noProof/>
                <w:webHidden/>
              </w:rPr>
              <w:tab/>
            </w:r>
            <w:r w:rsidR="0038350E">
              <w:rPr>
                <w:noProof/>
                <w:webHidden/>
              </w:rPr>
              <w:fldChar w:fldCharType="begin"/>
            </w:r>
            <w:r w:rsidR="0038350E">
              <w:rPr>
                <w:noProof/>
                <w:webHidden/>
              </w:rPr>
              <w:instrText xml:space="preserve"> PAGEREF _Toc530085766 \h </w:instrText>
            </w:r>
            <w:r w:rsidR="0038350E">
              <w:rPr>
                <w:noProof/>
                <w:webHidden/>
              </w:rPr>
            </w:r>
            <w:r w:rsidR="0038350E">
              <w:rPr>
                <w:noProof/>
                <w:webHidden/>
              </w:rPr>
              <w:fldChar w:fldCharType="separate"/>
            </w:r>
            <w:r w:rsidR="0038350E">
              <w:rPr>
                <w:noProof/>
                <w:webHidden/>
              </w:rPr>
              <w:t>16</w:t>
            </w:r>
            <w:r w:rsidR="0038350E">
              <w:rPr>
                <w:noProof/>
                <w:webHidden/>
              </w:rPr>
              <w:fldChar w:fldCharType="end"/>
            </w:r>
          </w:hyperlink>
        </w:p>
        <w:p w14:paraId="0338D0DA"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67" w:history="1">
            <w:r w:rsidR="0038350E" w:rsidRPr="008972FF">
              <w:rPr>
                <w:rStyle w:val="Hyperlink"/>
                <w:rFonts w:ascii="Century Gothic" w:hAnsi="Century Gothic"/>
                <w:noProof/>
              </w:rPr>
              <w:t>Supportability Requirements</w:t>
            </w:r>
            <w:r w:rsidR="0038350E">
              <w:rPr>
                <w:noProof/>
                <w:webHidden/>
              </w:rPr>
              <w:tab/>
            </w:r>
            <w:r w:rsidR="0038350E">
              <w:rPr>
                <w:noProof/>
                <w:webHidden/>
              </w:rPr>
              <w:fldChar w:fldCharType="begin"/>
            </w:r>
            <w:r w:rsidR="0038350E">
              <w:rPr>
                <w:noProof/>
                <w:webHidden/>
              </w:rPr>
              <w:instrText xml:space="preserve"> PAGEREF _Toc530085767 \h </w:instrText>
            </w:r>
            <w:r w:rsidR="0038350E">
              <w:rPr>
                <w:noProof/>
                <w:webHidden/>
              </w:rPr>
            </w:r>
            <w:r w:rsidR="0038350E">
              <w:rPr>
                <w:noProof/>
                <w:webHidden/>
              </w:rPr>
              <w:fldChar w:fldCharType="separate"/>
            </w:r>
            <w:r w:rsidR="0038350E">
              <w:rPr>
                <w:noProof/>
                <w:webHidden/>
              </w:rPr>
              <w:t>16</w:t>
            </w:r>
            <w:r w:rsidR="0038350E">
              <w:rPr>
                <w:noProof/>
                <w:webHidden/>
              </w:rPr>
              <w:fldChar w:fldCharType="end"/>
            </w:r>
          </w:hyperlink>
        </w:p>
        <w:p w14:paraId="35B0F1D2"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68" w:history="1">
            <w:r w:rsidR="0038350E" w:rsidRPr="008972FF">
              <w:rPr>
                <w:rStyle w:val="Hyperlink"/>
                <w:noProof/>
              </w:rPr>
              <w:t>Security Requirements</w:t>
            </w:r>
            <w:r w:rsidR="0038350E">
              <w:rPr>
                <w:noProof/>
                <w:webHidden/>
              </w:rPr>
              <w:tab/>
            </w:r>
            <w:r w:rsidR="0038350E">
              <w:rPr>
                <w:noProof/>
                <w:webHidden/>
              </w:rPr>
              <w:fldChar w:fldCharType="begin"/>
            </w:r>
            <w:r w:rsidR="0038350E">
              <w:rPr>
                <w:noProof/>
                <w:webHidden/>
              </w:rPr>
              <w:instrText xml:space="preserve"> PAGEREF _Toc530085768 \h </w:instrText>
            </w:r>
            <w:r w:rsidR="0038350E">
              <w:rPr>
                <w:noProof/>
                <w:webHidden/>
              </w:rPr>
            </w:r>
            <w:r w:rsidR="0038350E">
              <w:rPr>
                <w:noProof/>
                <w:webHidden/>
              </w:rPr>
              <w:fldChar w:fldCharType="separate"/>
            </w:r>
            <w:r w:rsidR="0038350E">
              <w:rPr>
                <w:noProof/>
                <w:webHidden/>
              </w:rPr>
              <w:t>16</w:t>
            </w:r>
            <w:r w:rsidR="0038350E">
              <w:rPr>
                <w:noProof/>
                <w:webHidden/>
              </w:rPr>
              <w:fldChar w:fldCharType="end"/>
            </w:r>
          </w:hyperlink>
        </w:p>
        <w:p w14:paraId="6039C8BA"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69" w:history="1">
            <w:r w:rsidR="0038350E" w:rsidRPr="008972FF">
              <w:rPr>
                <w:rStyle w:val="Hyperlink"/>
                <w:noProof/>
              </w:rPr>
              <w:t>Software Quality Attributes</w:t>
            </w:r>
            <w:r w:rsidR="0038350E">
              <w:rPr>
                <w:noProof/>
                <w:webHidden/>
              </w:rPr>
              <w:tab/>
            </w:r>
            <w:r w:rsidR="0038350E">
              <w:rPr>
                <w:noProof/>
                <w:webHidden/>
              </w:rPr>
              <w:fldChar w:fldCharType="begin"/>
            </w:r>
            <w:r w:rsidR="0038350E">
              <w:rPr>
                <w:noProof/>
                <w:webHidden/>
              </w:rPr>
              <w:instrText xml:space="preserve"> PAGEREF _Toc530085769 \h </w:instrText>
            </w:r>
            <w:r w:rsidR="0038350E">
              <w:rPr>
                <w:noProof/>
                <w:webHidden/>
              </w:rPr>
            </w:r>
            <w:r w:rsidR="0038350E">
              <w:rPr>
                <w:noProof/>
                <w:webHidden/>
              </w:rPr>
              <w:fldChar w:fldCharType="separate"/>
            </w:r>
            <w:r w:rsidR="0038350E">
              <w:rPr>
                <w:noProof/>
                <w:webHidden/>
              </w:rPr>
              <w:t>16</w:t>
            </w:r>
            <w:r w:rsidR="0038350E">
              <w:rPr>
                <w:noProof/>
                <w:webHidden/>
              </w:rPr>
              <w:fldChar w:fldCharType="end"/>
            </w:r>
          </w:hyperlink>
        </w:p>
        <w:p w14:paraId="23D66455"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70" w:history="1">
            <w:r w:rsidR="0038350E" w:rsidRPr="008972FF">
              <w:rPr>
                <w:rStyle w:val="Hyperlink"/>
                <w:noProof/>
              </w:rPr>
              <w:t>Business Rules</w:t>
            </w:r>
            <w:r w:rsidR="0038350E">
              <w:rPr>
                <w:noProof/>
                <w:webHidden/>
              </w:rPr>
              <w:tab/>
            </w:r>
            <w:r w:rsidR="0038350E">
              <w:rPr>
                <w:noProof/>
                <w:webHidden/>
              </w:rPr>
              <w:fldChar w:fldCharType="begin"/>
            </w:r>
            <w:r w:rsidR="0038350E">
              <w:rPr>
                <w:noProof/>
                <w:webHidden/>
              </w:rPr>
              <w:instrText xml:space="preserve"> PAGEREF _Toc530085770 \h </w:instrText>
            </w:r>
            <w:r w:rsidR="0038350E">
              <w:rPr>
                <w:noProof/>
                <w:webHidden/>
              </w:rPr>
            </w:r>
            <w:r w:rsidR="0038350E">
              <w:rPr>
                <w:noProof/>
                <w:webHidden/>
              </w:rPr>
              <w:fldChar w:fldCharType="separate"/>
            </w:r>
            <w:r w:rsidR="0038350E">
              <w:rPr>
                <w:noProof/>
                <w:webHidden/>
              </w:rPr>
              <w:t>17</w:t>
            </w:r>
            <w:r w:rsidR="0038350E">
              <w:rPr>
                <w:noProof/>
                <w:webHidden/>
              </w:rPr>
              <w:fldChar w:fldCharType="end"/>
            </w:r>
          </w:hyperlink>
        </w:p>
        <w:p w14:paraId="72D3E5C5" w14:textId="77777777" w:rsidR="0038350E" w:rsidRDefault="00F65EAC">
          <w:pPr>
            <w:pStyle w:val="TOC1"/>
            <w:rPr>
              <w:rFonts w:eastAsiaTheme="minorEastAsia"/>
              <w:color w:val="auto"/>
              <w:kern w:val="0"/>
              <w:sz w:val="22"/>
              <w:szCs w:val="22"/>
              <w:lang w:val="en-SG" w:eastAsia="zh-CN"/>
            </w:rPr>
          </w:pPr>
          <w:hyperlink w:anchor="_Toc530085771" w:history="1">
            <w:r w:rsidR="0038350E" w:rsidRPr="008972FF">
              <w:rPr>
                <w:rStyle w:val="Hyperlink"/>
              </w:rPr>
              <w:t>Other Requirements</w:t>
            </w:r>
            <w:r w:rsidR="0038350E">
              <w:rPr>
                <w:webHidden/>
              </w:rPr>
              <w:tab/>
            </w:r>
            <w:r w:rsidR="0038350E">
              <w:rPr>
                <w:webHidden/>
              </w:rPr>
              <w:fldChar w:fldCharType="begin"/>
            </w:r>
            <w:r w:rsidR="0038350E">
              <w:rPr>
                <w:webHidden/>
              </w:rPr>
              <w:instrText xml:space="preserve"> PAGEREF _Toc530085771 \h </w:instrText>
            </w:r>
            <w:r w:rsidR="0038350E">
              <w:rPr>
                <w:webHidden/>
              </w:rPr>
            </w:r>
            <w:r w:rsidR="0038350E">
              <w:rPr>
                <w:webHidden/>
              </w:rPr>
              <w:fldChar w:fldCharType="separate"/>
            </w:r>
            <w:r w:rsidR="0038350E">
              <w:rPr>
                <w:webHidden/>
              </w:rPr>
              <w:t>18</w:t>
            </w:r>
            <w:r w:rsidR="0038350E">
              <w:rPr>
                <w:webHidden/>
              </w:rPr>
              <w:fldChar w:fldCharType="end"/>
            </w:r>
          </w:hyperlink>
        </w:p>
        <w:p w14:paraId="4622AF0D"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72" w:history="1">
            <w:r w:rsidR="0038350E" w:rsidRPr="008972FF">
              <w:rPr>
                <w:rStyle w:val="Hyperlink"/>
                <w:rFonts w:ascii="Century Gothic" w:hAnsi="Century Gothic"/>
                <w:noProof/>
              </w:rPr>
              <w:t>Database Requirements</w:t>
            </w:r>
            <w:r w:rsidR="0038350E">
              <w:rPr>
                <w:noProof/>
                <w:webHidden/>
              </w:rPr>
              <w:tab/>
            </w:r>
            <w:r w:rsidR="0038350E">
              <w:rPr>
                <w:noProof/>
                <w:webHidden/>
              </w:rPr>
              <w:fldChar w:fldCharType="begin"/>
            </w:r>
            <w:r w:rsidR="0038350E">
              <w:rPr>
                <w:noProof/>
                <w:webHidden/>
              </w:rPr>
              <w:instrText xml:space="preserve"> PAGEREF _Toc530085772 \h </w:instrText>
            </w:r>
            <w:r w:rsidR="0038350E">
              <w:rPr>
                <w:noProof/>
                <w:webHidden/>
              </w:rPr>
            </w:r>
            <w:r w:rsidR="0038350E">
              <w:rPr>
                <w:noProof/>
                <w:webHidden/>
              </w:rPr>
              <w:fldChar w:fldCharType="separate"/>
            </w:r>
            <w:r w:rsidR="0038350E">
              <w:rPr>
                <w:noProof/>
                <w:webHidden/>
              </w:rPr>
              <w:t>18</w:t>
            </w:r>
            <w:r w:rsidR="0038350E">
              <w:rPr>
                <w:noProof/>
                <w:webHidden/>
              </w:rPr>
              <w:fldChar w:fldCharType="end"/>
            </w:r>
          </w:hyperlink>
        </w:p>
        <w:p w14:paraId="3BA2628F"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73" w:history="1">
            <w:r w:rsidR="0038350E" w:rsidRPr="008972FF">
              <w:rPr>
                <w:rStyle w:val="Hyperlink"/>
                <w:rFonts w:ascii="Century Gothic" w:hAnsi="Century Gothic"/>
                <w:noProof/>
              </w:rPr>
              <w:t>Legal Requirements</w:t>
            </w:r>
            <w:r w:rsidR="0038350E">
              <w:rPr>
                <w:noProof/>
                <w:webHidden/>
              </w:rPr>
              <w:tab/>
            </w:r>
            <w:r w:rsidR="0038350E">
              <w:rPr>
                <w:noProof/>
                <w:webHidden/>
              </w:rPr>
              <w:fldChar w:fldCharType="begin"/>
            </w:r>
            <w:r w:rsidR="0038350E">
              <w:rPr>
                <w:noProof/>
                <w:webHidden/>
              </w:rPr>
              <w:instrText xml:space="preserve"> PAGEREF _Toc530085773 \h </w:instrText>
            </w:r>
            <w:r w:rsidR="0038350E">
              <w:rPr>
                <w:noProof/>
                <w:webHidden/>
              </w:rPr>
            </w:r>
            <w:r w:rsidR="0038350E">
              <w:rPr>
                <w:noProof/>
                <w:webHidden/>
              </w:rPr>
              <w:fldChar w:fldCharType="separate"/>
            </w:r>
            <w:r w:rsidR="0038350E">
              <w:rPr>
                <w:noProof/>
                <w:webHidden/>
              </w:rPr>
              <w:t>18</w:t>
            </w:r>
            <w:r w:rsidR="0038350E">
              <w:rPr>
                <w:noProof/>
                <w:webHidden/>
              </w:rPr>
              <w:fldChar w:fldCharType="end"/>
            </w:r>
          </w:hyperlink>
        </w:p>
        <w:p w14:paraId="5FABE3CF" w14:textId="77777777" w:rsidR="0038350E" w:rsidRDefault="00F65EAC">
          <w:pPr>
            <w:pStyle w:val="TOC1"/>
            <w:rPr>
              <w:rFonts w:eastAsiaTheme="minorEastAsia"/>
              <w:color w:val="auto"/>
              <w:kern w:val="0"/>
              <w:sz w:val="22"/>
              <w:szCs w:val="22"/>
              <w:lang w:val="en-SG" w:eastAsia="zh-CN"/>
            </w:rPr>
          </w:pPr>
          <w:hyperlink w:anchor="_Toc530085774" w:history="1">
            <w:r w:rsidR="0038350E" w:rsidRPr="008972FF">
              <w:rPr>
                <w:rStyle w:val="Hyperlink"/>
              </w:rPr>
              <w:t>Glossary</w:t>
            </w:r>
            <w:r w:rsidR="0038350E">
              <w:rPr>
                <w:webHidden/>
              </w:rPr>
              <w:tab/>
            </w:r>
            <w:r w:rsidR="0038350E">
              <w:rPr>
                <w:webHidden/>
              </w:rPr>
              <w:fldChar w:fldCharType="begin"/>
            </w:r>
            <w:r w:rsidR="0038350E">
              <w:rPr>
                <w:webHidden/>
              </w:rPr>
              <w:instrText xml:space="preserve"> PAGEREF _Toc530085774 \h </w:instrText>
            </w:r>
            <w:r w:rsidR="0038350E">
              <w:rPr>
                <w:webHidden/>
              </w:rPr>
            </w:r>
            <w:r w:rsidR="0038350E">
              <w:rPr>
                <w:webHidden/>
              </w:rPr>
              <w:fldChar w:fldCharType="separate"/>
            </w:r>
            <w:r w:rsidR="0038350E">
              <w:rPr>
                <w:webHidden/>
              </w:rPr>
              <w:t>19</w:t>
            </w:r>
            <w:r w:rsidR="0038350E">
              <w:rPr>
                <w:webHidden/>
              </w:rPr>
              <w:fldChar w:fldCharType="end"/>
            </w:r>
          </w:hyperlink>
        </w:p>
        <w:p w14:paraId="604F7090" w14:textId="77777777" w:rsidR="0038350E" w:rsidRDefault="00F65EAC">
          <w:pPr>
            <w:pStyle w:val="TOC1"/>
            <w:rPr>
              <w:rFonts w:eastAsiaTheme="minorEastAsia"/>
              <w:color w:val="auto"/>
              <w:kern w:val="0"/>
              <w:sz w:val="22"/>
              <w:szCs w:val="22"/>
              <w:lang w:val="en-SG" w:eastAsia="zh-CN"/>
            </w:rPr>
          </w:pPr>
          <w:hyperlink w:anchor="_Toc530085775" w:history="1">
            <w:r w:rsidR="0038350E" w:rsidRPr="008972FF">
              <w:rPr>
                <w:rStyle w:val="Hyperlink"/>
                <w:rFonts w:ascii="Century Gothic" w:hAnsi="Century Gothic"/>
                <w:smallCaps/>
              </w:rPr>
              <w:t>Analysis Models</w:t>
            </w:r>
            <w:r w:rsidR="0038350E">
              <w:rPr>
                <w:webHidden/>
              </w:rPr>
              <w:tab/>
            </w:r>
            <w:r w:rsidR="0038350E">
              <w:rPr>
                <w:webHidden/>
              </w:rPr>
              <w:fldChar w:fldCharType="begin"/>
            </w:r>
            <w:r w:rsidR="0038350E">
              <w:rPr>
                <w:webHidden/>
              </w:rPr>
              <w:instrText xml:space="preserve"> PAGEREF _Toc530085775 \h </w:instrText>
            </w:r>
            <w:r w:rsidR="0038350E">
              <w:rPr>
                <w:webHidden/>
              </w:rPr>
            </w:r>
            <w:r w:rsidR="0038350E">
              <w:rPr>
                <w:webHidden/>
              </w:rPr>
              <w:fldChar w:fldCharType="separate"/>
            </w:r>
            <w:r w:rsidR="0038350E">
              <w:rPr>
                <w:webHidden/>
              </w:rPr>
              <w:t>20</w:t>
            </w:r>
            <w:r w:rsidR="0038350E">
              <w:rPr>
                <w:webHidden/>
              </w:rPr>
              <w:fldChar w:fldCharType="end"/>
            </w:r>
          </w:hyperlink>
        </w:p>
        <w:p w14:paraId="629E2186"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76" w:history="1">
            <w:r w:rsidR="0038350E" w:rsidRPr="008972FF">
              <w:rPr>
                <w:rStyle w:val="Hyperlink"/>
                <w:rFonts w:ascii="Century Gothic" w:hAnsi="Century Gothic"/>
                <w:noProof/>
              </w:rPr>
              <w:t>Class Diagrams</w:t>
            </w:r>
            <w:r w:rsidR="0038350E">
              <w:rPr>
                <w:noProof/>
                <w:webHidden/>
              </w:rPr>
              <w:tab/>
            </w:r>
            <w:r w:rsidR="0038350E">
              <w:rPr>
                <w:noProof/>
                <w:webHidden/>
              </w:rPr>
              <w:fldChar w:fldCharType="begin"/>
            </w:r>
            <w:r w:rsidR="0038350E">
              <w:rPr>
                <w:noProof/>
                <w:webHidden/>
              </w:rPr>
              <w:instrText xml:space="preserve"> PAGEREF _Toc530085776 \h </w:instrText>
            </w:r>
            <w:r w:rsidR="0038350E">
              <w:rPr>
                <w:noProof/>
                <w:webHidden/>
              </w:rPr>
            </w:r>
            <w:r w:rsidR="0038350E">
              <w:rPr>
                <w:noProof/>
                <w:webHidden/>
              </w:rPr>
              <w:fldChar w:fldCharType="separate"/>
            </w:r>
            <w:r w:rsidR="0038350E">
              <w:rPr>
                <w:noProof/>
                <w:webHidden/>
              </w:rPr>
              <w:t>20</w:t>
            </w:r>
            <w:r w:rsidR="0038350E">
              <w:rPr>
                <w:noProof/>
                <w:webHidden/>
              </w:rPr>
              <w:fldChar w:fldCharType="end"/>
            </w:r>
          </w:hyperlink>
        </w:p>
        <w:p w14:paraId="6778EA05"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77" w:history="1">
            <w:r w:rsidR="0038350E" w:rsidRPr="008972FF">
              <w:rPr>
                <w:rStyle w:val="Hyperlink"/>
                <w:rFonts w:ascii="Century Gothic" w:hAnsi="Century Gothic"/>
                <w:noProof/>
                <w:shd w:val="clear" w:color="auto" w:fill="FFFFFF"/>
              </w:rPr>
              <w:t>State-transition Diagrams</w:t>
            </w:r>
            <w:r w:rsidR="0038350E">
              <w:rPr>
                <w:noProof/>
                <w:webHidden/>
              </w:rPr>
              <w:tab/>
            </w:r>
            <w:r w:rsidR="0038350E">
              <w:rPr>
                <w:noProof/>
                <w:webHidden/>
              </w:rPr>
              <w:fldChar w:fldCharType="begin"/>
            </w:r>
            <w:r w:rsidR="0038350E">
              <w:rPr>
                <w:noProof/>
                <w:webHidden/>
              </w:rPr>
              <w:instrText xml:space="preserve"> PAGEREF _Toc530085777 \h </w:instrText>
            </w:r>
            <w:r w:rsidR="0038350E">
              <w:rPr>
                <w:noProof/>
                <w:webHidden/>
              </w:rPr>
            </w:r>
            <w:r w:rsidR="0038350E">
              <w:rPr>
                <w:noProof/>
                <w:webHidden/>
              </w:rPr>
              <w:fldChar w:fldCharType="separate"/>
            </w:r>
            <w:r w:rsidR="0038350E">
              <w:rPr>
                <w:noProof/>
                <w:webHidden/>
              </w:rPr>
              <w:t>20</w:t>
            </w:r>
            <w:r w:rsidR="0038350E">
              <w:rPr>
                <w:noProof/>
                <w:webHidden/>
              </w:rPr>
              <w:fldChar w:fldCharType="end"/>
            </w:r>
          </w:hyperlink>
        </w:p>
        <w:p w14:paraId="24B6A194"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78" w:history="1">
            <w:r w:rsidR="0038350E" w:rsidRPr="008972FF">
              <w:rPr>
                <w:rStyle w:val="Hyperlink"/>
                <w:rFonts w:ascii="Century Gothic" w:hAnsi="Century Gothic"/>
                <w:noProof/>
              </w:rPr>
              <w:t>Key Boundary Diagrams</w:t>
            </w:r>
            <w:r w:rsidR="0038350E">
              <w:rPr>
                <w:noProof/>
                <w:webHidden/>
              </w:rPr>
              <w:tab/>
            </w:r>
            <w:r w:rsidR="0038350E">
              <w:rPr>
                <w:noProof/>
                <w:webHidden/>
              </w:rPr>
              <w:fldChar w:fldCharType="begin"/>
            </w:r>
            <w:r w:rsidR="0038350E">
              <w:rPr>
                <w:noProof/>
                <w:webHidden/>
              </w:rPr>
              <w:instrText xml:space="preserve"> PAGEREF _Toc530085778 \h </w:instrText>
            </w:r>
            <w:r w:rsidR="0038350E">
              <w:rPr>
                <w:noProof/>
                <w:webHidden/>
              </w:rPr>
            </w:r>
            <w:r w:rsidR="0038350E">
              <w:rPr>
                <w:noProof/>
                <w:webHidden/>
              </w:rPr>
              <w:fldChar w:fldCharType="separate"/>
            </w:r>
            <w:r w:rsidR="0038350E">
              <w:rPr>
                <w:noProof/>
                <w:webHidden/>
              </w:rPr>
              <w:t>21</w:t>
            </w:r>
            <w:r w:rsidR="0038350E">
              <w:rPr>
                <w:noProof/>
                <w:webHidden/>
              </w:rPr>
              <w:fldChar w:fldCharType="end"/>
            </w:r>
          </w:hyperlink>
        </w:p>
        <w:p w14:paraId="0D61637D"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79" w:history="1">
            <w:r w:rsidR="0038350E" w:rsidRPr="008972FF">
              <w:rPr>
                <w:rStyle w:val="Hyperlink"/>
                <w:rFonts w:ascii="Century Gothic" w:hAnsi="Century Gothic"/>
                <w:noProof/>
              </w:rPr>
              <w:t>Use Case Diagrams</w:t>
            </w:r>
            <w:r w:rsidR="0038350E">
              <w:rPr>
                <w:noProof/>
                <w:webHidden/>
              </w:rPr>
              <w:tab/>
            </w:r>
            <w:r w:rsidR="0038350E">
              <w:rPr>
                <w:noProof/>
                <w:webHidden/>
              </w:rPr>
              <w:fldChar w:fldCharType="begin"/>
            </w:r>
            <w:r w:rsidR="0038350E">
              <w:rPr>
                <w:noProof/>
                <w:webHidden/>
              </w:rPr>
              <w:instrText xml:space="preserve"> PAGEREF _Toc530085779 \h </w:instrText>
            </w:r>
            <w:r w:rsidR="0038350E">
              <w:rPr>
                <w:noProof/>
                <w:webHidden/>
              </w:rPr>
            </w:r>
            <w:r w:rsidR="0038350E">
              <w:rPr>
                <w:noProof/>
                <w:webHidden/>
              </w:rPr>
              <w:fldChar w:fldCharType="separate"/>
            </w:r>
            <w:r w:rsidR="0038350E">
              <w:rPr>
                <w:noProof/>
                <w:webHidden/>
              </w:rPr>
              <w:t>22</w:t>
            </w:r>
            <w:r w:rsidR="0038350E">
              <w:rPr>
                <w:noProof/>
                <w:webHidden/>
              </w:rPr>
              <w:fldChar w:fldCharType="end"/>
            </w:r>
          </w:hyperlink>
        </w:p>
        <w:p w14:paraId="6C327924" w14:textId="77777777" w:rsidR="0038350E" w:rsidRDefault="00F65EAC">
          <w:pPr>
            <w:pStyle w:val="TOC2"/>
            <w:tabs>
              <w:tab w:val="right" w:leader="underscore" w:pos="9926"/>
            </w:tabs>
            <w:rPr>
              <w:rFonts w:eastAsiaTheme="minorEastAsia"/>
              <w:noProof/>
              <w:color w:val="auto"/>
              <w:sz w:val="22"/>
              <w:szCs w:val="22"/>
              <w:lang w:val="en-SG" w:eastAsia="zh-CN"/>
            </w:rPr>
          </w:pPr>
          <w:hyperlink w:anchor="_Toc530085780" w:history="1">
            <w:r w:rsidR="0038350E" w:rsidRPr="008972FF">
              <w:rPr>
                <w:rStyle w:val="Hyperlink"/>
                <w:rFonts w:ascii="Century Gothic" w:hAnsi="Century Gothic"/>
                <w:noProof/>
              </w:rPr>
              <w:t>System Architecture</w:t>
            </w:r>
            <w:r w:rsidR="0038350E">
              <w:rPr>
                <w:noProof/>
                <w:webHidden/>
              </w:rPr>
              <w:tab/>
            </w:r>
            <w:r w:rsidR="0038350E">
              <w:rPr>
                <w:noProof/>
                <w:webHidden/>
              </w:rPr>
              <w:fldChar w:fldCharType="begin"/>
            </w:r>
            <w:r w:rsidR="0038350E">
              <w:rPr>
                <w:noProof/>
                <w:webHidden/>
              </w:rPr>
              <w:instrText xml:space="preserve"> PAGEREF _Toc530085780 \h </w:instrText>
            </w:r>
            <w:r w:rsidR="0038350E">
              <w:rPr>
                <w:noProof/>
                <w:webHidden/>
              </w:rPr>
            </w:r>
            <w:r w:rsidR="0038350E">
              <w:rPr>
                <w:noProof/>
                <w:webHidden/>
              </w:rPr>
              <w:fldChar w:fldCharType="separate"/>
            </w:r>
            <w:r w:rsidR="0038350E">
              <w:rPr>
                <w:noProof/>
                <w:webHidden/>
              </w:rPr>
              <w:t>23</w:t>
            </w:r>
            <w:r w:rsidR="0038350E">
              <w:rPr>
                <w:noProof/>
                <w:webHidden/>
              </w:rPr>
              <w:fldChar w:fldCharType="end"/>
            </w:r>
          </w:hyperlink>
        </w:p>
        <w:p w14:paraId="6B3049E4" w14:textId="6C83F48B" w:rsidR="00E523C3" w:rsidRDefault="00E523C3">
          <w:r>
            <w:rPr>
              <w:b/>
              <w:bCs/>
              <w:noProof/>
            </w:rPr>
            <w:fldChar w:fldCharType="end"/>
          </w:r>
        </w:p>
      </w:sdtContent>
    </w:sdt>
    <w:p w14:paraId="368FAAF0" w14:textId="234FC6F2" w:rsidR="00184B35" w:rsidRDefault="002F7B7A" w:rsidP="00E523C3">
      <w:pPr>
        <w:pStyle w:val="Heading1"/>
      </w:pPr>
      <w:bookmarkStart w:id="0" w:name="_Toc530085731"/>
      <w:bookmarkStart w:id="1" w:name="_Hlk501114800"/>
      <w:r>
        <w:lastRenderedPageBreak/>
        <w:t>Introduction</w:t>
      </w:r>
      <w:bookmarkEnd w:id="0"/>
    </w:p>
    <w:bookmarkEnd w:id="1"/>
    <w:p w14:paraId="409D7D73" w14:textId="77777777" w:rsidR="00E523C3" w:rsidRDefault="00E523C3" w:rsidP="00E523C3"/>
    <w:p w14:paraId="74E26A75" w14:textId="708011A6" w:rsidR="00E523C3" w:rsidRDefault="002F7B7A" w:rsidP="00E523C3">
      <w:pPr>
        <w:pStyle w:val="Heading2"/>
      </w:pPr>
      <w:bookmarkStart w:id="2" w:name="_Toc530085732"/>
      <w:r>
        <w:t>Purpose</w:t>
      </w:r>
      <w:bookmarkEnd w:id="2"/>
    </w:p>
    <w:p w14:paraId="37995B93" w14:textId="77777777" w:rsidR="005E4153" w:rsidRDefault="005E4153" w:rsidP="005E4153">
      <w:pPr>
        <w:pBdr>
          <w:top w:val="nil"/>
          <w:left w:val="nil"/>
          <w:bottom w:val="nil"/>
          <w:right w:val="nil"/>
          <w:between w:val="nil"/>
        </w:pBdr>
        <w:rPr>
          <w:rFonts w:ascii="Arial" w:eastAsia="Arial" w:hAnsi="Arial" w:cs="Arial"/>
          <w:i/>
          <w:color w:val="000000"/>
          <w:sz w:val="22"/>
          <w:szCs w:val="22"/>
        </w:rPr>
      </w:pPr>
      <w:r>
        <w:rPr>
          <w:rFonts w:ascii="Century Gothic" w:eastAsia="Century Gothic" w:hAnsi="Century Gothic" w:cs="Century Gothic"/>
          <w:color w:val="000000"/>
          <w:sz w:val="22"/>
          <w:szCs w:val="22"/>
        </w:rPr>
        <w:t>TeamLost will design and develop a website to assist people in finding the nearest healthcare premise. The purpose of this website is to provide users with the ability to book an appointment at the desired healthcare upon successful search. The aim of this function is to provide convenience for the users, at the same time, saving their time. In addition, this website eliminates the hassle of calling the healthcare premise to query about the appointment. This website supports detailed searches by providing different categories to scale down the search, making it more fast and accurate. This website provides category such as Hospital, Polyclinic, Dentals and CHAS clinic.</w:t>
      </w:r>
    </w:p>
    <w:p w14:paraId="0109586B" w14:textId="65EB812E" w:rsidR="00E523C3" w:rsidRDefault="00E523C3" w:rsidP="002F7B7A"/>
    <w:p w14:paraId="0C2AF6F7" w14:textId="77777777" w:rsidR="005E4153" w:rsidRDefault="005E4153" w:rsidP="005E4153">
      <w:pPr>
        <w:pStyle w:val="Heading2"/>
        <w:rPr>
          <w:color w:val="auto"/>
          <w:sz w:val="36"/>
        </w:rPr>
      </w:pPr>
      <w:bookmarkStart w:id="3" w:name="_Toc530085733"/>
      <w:r>
        <w:rPr>
          <w:rFonts w:ascii="Century Gothic" w:hAnsi="Century Gothic"/>
          <w:color w:val="262140"/>
          <w:szCs w:val="28"/>
        </w:rPr>
        <w:t>Stakeholders and Users</w:t>
      </w:r>
      <w:bookmarkEnd w:id="3"/>
    </w:p>
    <w:p w14:paraId="6751179A" w14:textId="77777777" w:rsidR="005E4153" w:rsidRDefault="005E4153" w:rsidP="005E4153">
      <w:pPr>
        <w:pStyle w:val="NormalWeb"/>
        <w:spacing w:before="0" w:beforeAutospacing="0" w:after="0" w:afterAutospacing="0"/>
      </w:pPr>
      <w:r>
        <w:rPr>
          <w:rFonts w:ascii="Century Gothic" w:hAnsi="Century Gothic"/>
          <w:color w:val="000000"/>
          <w:sz w:val="22"/>
          <w:szCs w:val="22"/>
        </w:rPr>
        <w:t>Stakeholders of TeamLost are project developers, system users and project supervisor. Project developers contribute to the creation of the website. They are also the system administrators who are responsible in managing the website. System users are anyone living in Singapore. They can use this website to search for the nearest healthcare premises and book healthcare appointment at the desired healthcare premises. Project supervisor is the lab supervisor who provides valuable guidance throughout the development process and will evaluate the product.  </w:t>
      </w:r>
    </w:p>
    <w:p w14:paraId="64688BC8" w14:textId="520192E9" w:rsidR="00E523C3" w:rsidRDefault="002F7B7A" w:rsidP="00D476F7">
      <w:pPr>
        <w:pStyle w:val="Heading2"/>
        <w:spacing w:before="500"/>
      </w:pPr>
      <w:bookmarkStart w:id="4" w:name="_Toc530085734"/>
      <w:r>
        <w:t>Product Scope</w:t>
      </w:r>
      <w:bookmarkEnd w:id="4"/>
    </w:p>
    <w:p w14:paraId="5724A47B" w14:textId="77777777" w:rsidR="005E4153" w:rsidRDefault="005E4153" w:rsidP="005E4153">
      <w:pPr>
        <w:pBdr>
          <w:top w:val="nil"/>
          <w:left w:val="nil"/>
          <w:bottom w:val="nil"/>
          <w:right w:val="nil"/>
          <w:between w:val="nil"/>
        </w:pBdr>
        <w:rPr>
          <w:rFonts w:ascii="Century Gothic" w:eastAsia="Century Gothic" w:hAnsi="Century Gothic" w:cs="Century Gothic"/>
          <w:color w:val="000000"/>
          <w:sz w:val="22"/>
          <w:szCs w:val="22"/>
        </w:rPr>
      </w:pPr>
      <w:r>
        <w:rPr>
          <w:rFonts w:ascii="Century Gothic" w:eastAsia="Century Gothic" w:hAnsi="Century Gothic" w:cs="Century Gothic"/>
          <w:color w:val="000000"/>
          <w:sz w:val="22"/>
          <w:szCs w:val="22"/>
        </w:rPr>
        <w:t xml:space="preserve">TeamLost is a web based system with 2 key features. It allows users to find the nearest healthcare premises in Singapore as well as book healthcare appointment at the desired healthcare premises. One of the benefit of this website is to help users to save time of queueing as it allows user to book healthcare appointment online at different healthcare premises. The website also supports auto-detection of location. This feature is convenient to users as it will automatically display the healthcare premises within 2km on the map. The goal is to deliver most reliable service with simple interface to benefit every users. </w:t>
      </w:r>
    </w:p>
    <w:p w14:paraId="14B4E20D" w14:textId="77777777" w:rsidR="002F7B7A" w:rsidRPr="002F7B7A" w:rsidRDefault="002F7B7A" w:rsidP="002F7B7A"/>
    <w:p w14:paraId="57BFCF8F" w14:textId="77777777" w:rsidR="002F7B7A" w:rsidRDefault="002F7B7A" w:rsidP="002F7B7A">
      <w:pPr>
        <w:spacing w:after="180" w:line="336" w:lineRule="auto"/>
        <w:rPr>
          <w:b/>
          <w:kern w:val="20"/>
        </w:rPr>
      </w:pPr>
      <w:r>
        <w:br w:type="page"/>
      </w:r>
    </w:p>
    <w:p w14:paraId="7E78F089" w14:textId="2D035FCA" w:rsidR="002401B0" w:rsidRPr="002401B0" w:rsidRDefault="008F47A0" w:rsidP="005E4153">
      <w:pPr>
        <w:pStyle w:val="Heading1"/>
      </w:pPr>
      <w:bookmarkStart w:id="5" w:name="_Toc530085735"/>
      <w:r>
        <w:lastRenderedPageBreak/>
        <w:t>Overall Description</w:t>
      </w:r>
      <w:bookmarkEnd w:id="5"/>
    </w:p>
    <w:p w14:paraId="7FE6FEC0" w14:textId="32E4F764" w:rsidR="002401B0" w:rsidRDefault="002401B0" w:rsidP="002401B0">
      <w:pPr>
        <w:pStyle w:val="Heading2"/>
        <w:spacing w:before="500"/>
      </w:pPr>
      <w:bookmarkStart w:id="6" w:name="_Toc530085736"/>
      <w:r>
        <w:t>Product Functions</w:t>
      </w:r>
      <w:bookmarkEnd w:id="6"/>
    </w:p>
    <w:p w14:paraId="50FD719C" w14:textId="77777777" w:rsidR="005E4153" w:rsidRPr="005E4153" w:rsidRDefault="005E4153" w:rsidP="005E4153">
      <w:pPr>
        <w:rPr>
          <w:rFonts w:ascii="Times New Roman" w:eastAsia="Times New Roman" w:hAnsi="Times New Roman" w:cs="Times New Roman"/>
          <w:color w:val="auto"/>
          <w:szCs w:val="24"/>
          <w:lang w:val="en-SG" w:eastAsia="zh-CN"/>
        </w:rPr>
      </w:pPr>
      <w:r w:rsidRPr="005E4153">
        <w:rPr>
          <w:rFonts w:ascii="Century Gothic" w:eastAsia="Times New Roman" w:hAnsi="Century Gothic" w:cs="Times New Roman"/>
          <w:color w:val="262140"/>
          <w:sz w:val="22"/>
          <w:szCs w:val="22"/>
          <w:lang w:val="en-SG" w:eastAsia="zh-CN"/>
        </w:rPr>
        <w:t>Any user will have access to the website main functions, like:</w:t>
      </w:r>
    </w:p>
    <w:p w14:paraId="25FC4EDB" w14:textId="77777777" w:rsidR="005E4153" w:rsidRPr="005E4153" w:rsidRDefault="005E4153" w:rsidP="005A07EA">
      <w:pPr>
        <w:numPr>
          <w:ilvl w:val="0"/>
          <w:numId w:val="3"/>
        </w:numPr>
        <w:textAlignment w:val="baseline"/>
        <w:rPr>
          <w:rFonts w:ascii="Century Gothic" w:eastAsia="Times New Roman" w:hAnsi="Century Gothic" w:cs="Times New Roman"/>
          <w:color w:val="262140"/>
          <w:sz w:val="22"/>
          <w:szCs w:val="22"/>
          <w:lang w:val="en-SG" w:eastAsia="zh-CN"/>
        </w:rPr>
      </w:pPr>
      <w:r w:rsidRPr="005E4153">
        <w:rPr>
          <w:rFonts w:ascii="Century Gothic" w:eastAsia="Times New Roman" w:hAnsi="Century Gothic" w:cs="Times New Roman"/>
          <w:color w:val="262140"/>
          <w:sz w:val="22"/>
          <w:szCs w:val="22"/>
          <w:lang w:val="en-SG" w:eastAsia="zh-CN"/>
        </w:rPr>
        <w:t>Search for nearest healthcare premise</w:t>
      </w:r>
    </w:p>
    <w:p w14:paraId="5B69F196" w14:textId="77777777" w:rsidR="005E4153" w:rsidRPr="005E4153" w:rsidRDefault="005E4153" w:rsidP="005A07EA">
      <w:pPr>
        <w:numPr>
          <w:ilvl w:val="0"/>
          <w:numId w:val="3"/>
        </w:numPr>
        <w:textAlignment w:val="baseline"/>
        <w:rPr>
          <w:rFonts w:ascii="Century Gothic" w:eastAsia="Times New Roman" w:hAnsi="Century Gothic" w:cs="Times New Roman"/>
          <w:color w:val="262140"/>
          <w:sz w:val="22"/>
          <w:szCs w:val="22"/>
          <w:lang w:val="en-SG" w:eastAsia="zh-CN"/>
        </w:rPr>
      </w:pPr>
      <w:r w:rsidRPr="005E4153">
        <w:rPr>
          <w:rFonts w:ascii="Century Gothic" w:eastAsia="Times New Roman" w:hAnsi="Century Gothic" w:cs="Times New Roman"/>
          <w:color w:val="262140"/>
          <w:sz w:val="22"/>
          <w:szCs w:val="22"/>
          <w:lang w:val="en-SG" w:eastAsia="zh-CN"/>
        </w:rPr>
        <w:t>Book an appointment at the desired healthcare premise</w:t>
      </w:r>
    </w:p>
    <w:p w14:paraId="0A65F305" w14:textId="77777777" w:rsidR="005E4153" w:rsidRPr="005E4153" w:rsidRDefault="005E4153" w:rsidP="005A07EA">
      <w:pPr>
        <w:numPr>
          <w:ilvl w:val="0"/>
          <w:numId w:val="3"/>
        </w:numPr>
        <w:textAlignment w:val="baseline"/>
        <w:rPr>
          <w:rFonts w:ascii="Century Gothic" w:eastAsia="Times New Roman" w:hAnsi="Century Gothic" w:cs="Times New Roman"/>
          <w:color w:val="262140"/>
          <w:sz w:val="22"/>
          <w:szCs w:val="22"/>
          <w:lang w:val="en-SG" w:eastAsia="zh-CN"/>
        </w:rPr>
      </w:pPr>
      <w:r w:rsidRPr="005E4153">
        <w:rPr>
          <w:rFonts w:ascii="Century Gothic" w:eastAsia="Times New Roman" w:hAnsi="Century Gothic" w:cs="Times New Roman"/>
          <w:color w:val="262140"/>
          <w:sz w:val="22"/>
          <w:szCs w:val="22"/>
          <w:lang w:val="en-SG" w:eastAsia="zh-CN"/>
        </w:rPr>
        <w:t>View healthcare related tips and news</w:t>
      </w:r>
    </w:p>
    <w:p w14:paraId="14F38D20" w14:textId="77777777" w:rsidR="002401B0" w:rsidRPr="005E4153" w:rsidRDefault="002401B0" w:rsidP="002401B0">
      <w:pPr>
        <w:rPr>
          <w:lang w:val="en-SG"/>
        </w:rPr>
      </w:pPr>
    </w:p>
    <w:p w14:paraId="5BC7FA91" w14:textId="245630D9" w:rsidR="002401B0" w:rsidRDefault="002401B0" w:rsidP="002401B0">
      <w:pPr>
        <w:pStyle w:val="Heading2"/>
        <w:spacing w:before="500"/>
      </w:pPr>
      <w:bookmarkStart w:id="7" w:name="_Toc530085737"/>
      <w:r>
        <w:t>User Classes and Characteristics</w:t>
      </w:r>
      <w:bookmarkEnd w:id="7"/>
    </w:p>
    <w:p w14:paraId="199CB8CB" w14:textId="70DD178E" w:rsidR="002401B0" w:rsidRPr="002401B0" w:rsidRDefault="005E4153" w:rsidP="005E4153">
      <w:r>
        <w:rPr>
          <w:rFonts w:ascii="Century Gothic" w:hAnsi="Century Gothic"/>
          <w:color w:val="000000"/>
          <w:sz w:val="22"/>
          <w:szCs w:val="22"/>
        </w:rPr>
        <w:t>The website target audience is anyone living in Singapore. It is very likely that young adults, aging from 25 to 40, will frequent our website the most, as they are comfortable and proficient in using electronic devices. In addition, young adults are usually busy with work, which is the reason why they would usually seeks for services that help them save their time. There will be a drop in usage for user aged 20 and below as there is lesser need for them to visit a healthcare premise. Likewise, there will always be a drop in terms of frequency of use for elderly since they are more comfortable with real time query and they tend to trust and rely on real time query more than the computer.</w:t>
      </w:r>
    </w:p>
    <w:p w14:paraId="3F2C11D5" w14:textId="2B75F9FB" w:rsidR="002401B0" w:rsidRDefault="002401B0" w:rsidP="005E4153">
      <w:pPr>
        <w:pStyle w:val="Heading2"/>
        <w:spacing w:before="500"/>
      </w:pPr>
      <w:bookmarkStart w:id="8" w:name="_Toc530085738"/>
      <w:r>
        <w:t>Operating Environment</w:t>
      </w:r>
      <w:bookmarkEnd w:id="8"/>
    </w:p>
    <w:p w14:paraId="57EA6A91" w14:textId="7C40E50E" w:rsidR="002401B0" w:rsidRPr="002401B0" w:rsidRDefault="005E4153" w:rsidP="005E4153">
      <w:r>
        <w:rPr>
          <w:rFonts w:ascii="Century Gothic" w:hAnsi="Century Gothic"/>
          <w:color w:val="262140"/>
          <w:sz w:val="22"/>
          <w:szCs w:val="22"/>
        </w:rPr>
        <w:t>The system will perform on any platform which provides Internet and supports Browser, such as Google Chrome and Firefox.</w:t>
      </w:r>
    </w:p>
    <w:p w14:paraId="6CF24470" w14:textId="60A057D9" w:rsidR="002401B0" w:rsidRDefault="002401B0" w:rsidP="005E4153">
      <w:pPr>
        <w:pStyle w:val="Heading2"/>
        <w:spacing w:before="500"/>
      </w:pPr>
      <w:bookmarkStart w:id="9" w:name="_Toc530085739"/>
      <w:r>
        <w:t>User Documentation</w:t>
      </w:r>
      <w:bookmarkEnd w:id="9"/>
    </w:p>
    <w:p w14:paraId="17A03DDA" w14:textId="77777777" w:rsidR="005E4153" w:rsidRPr="005E4153" w:rsidRDefault="005E4153" w:rsidP="005E4153">
      <w:pPr>
        <w:rPr>
          <w:rFonts w:ascii="Times New Roman" w:eastAsia="Times New Roman" w:hAnsi="Times New Roman" w:cs="Times New Roman"/>
          <w:color w:val="auto"/>
          <w:szCs w:val="24"/>
          <w:lang w:val="en-SG" w:eastAsia="zh-CN"/>
        </w:rPr>
      </w:pPr>
      <w:r w:rsidRPr="005E4153">
        <w:rPr>
          <w:rFonts w:ascii="Century Gothic" w:eastAsia="Times New Roman" w:hAnsi="Century Gothic" w:cs="Times New Roman"/>
          <w:color w:val="000000"/>
          <w:sz w:val="22"/>
          <w:szCs w:val="22"/>
          <w:lang w:val="en-SG" w:eastAsia="zh-CN"/>
        </w:rPr>
        <w:t>There will be a step-by-step guide for any first time user, as well as elderly to learn how to operate through the website efficiently.</w:t>
      </w:r>
    </w:p>
    <w:p w14:paraId="79719694" w14:textId="77777777" w:rsidR="005E4153" w:rsidRPr="005E4153" w:rsidRDefault="005E4153" w:rsidP="005E4153">
      <w:pPr>
        <w:rPr>
          <w:rFonts w:ascii="Times New Roman" w:eastAsia="Times New Roman" w:hAnsi="Times New Roman" w:cs="Times New Roman"/>
          <w:color w:val="auto"/>
          <w:szCs w:val="24"/>
          <w:lang w:val="en-SG" w:eastAsia="zh-CN"/>
        </w:rPr>
      </w:pPr>
    </w:p>
    <w:p w14:paraId="15AAA96C" w14:textId="77777777" w:rsidR="005E4153" w:rsidRPr="005E4153" w:rsidRDefault="005E4153" w:rsidP="005A07EA">
      <w:pPr>
        <w:numPr>
          <w:ilvl w:val="0"/>
          <w:numId w:val="4"/>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User must be logged in in order to use the main functions</w:t>
      </w:r>
    </w:p>
    <w:p w14:paraId="4F325F3D" w14:textId="77777777" w:rsidR="005E4153" w:rsidRPr="005E4153" w:rsidRDefault="005E4153" w:rsidP="005A07EA">
      <w:pPr>
        <w:numPr>
          <w:ilvl w:val="1"/>
          <w:numId w:val="5"/>
        </w:numPr>
        <w:ind w:left="1440" w:hanging="360"/>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If user does not have an account</w:t>
      </w:r>
    </w:p>
    <w:p w14:paraId="5A7C7A2E" w14:textId="77777777" w:rsidR="005E4153" w:rsidRPr="005E4153" w:rsidRDefault="005E4153" w:rsidP="005A07EA">
      <w:pPr>
        <w:numPr>
          <w:ilvl w:val="2"/>
          <w:numId w:val="6"/>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Click on Register at the top right hand corner of the homepage/any page</w:t>
      </w:r>
    </w:p>
    <w:p w14:paraId="74681A70" w14:textId="77777777" w:rsidR="005E4153" w:rsidRPr="005E4153" w:rsidRDefault="005E4153" w:rsidP="005A07EA">
      <w:pPr>
        <w:numPr>
          <w:ilvl w:val="2"/>
          <w:numId w:val="6"/>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Enter all the required fields requested</w:t>
      </w:r>
    </w:p>
    <w:p w14:paraId="58CB31D3" w14:textId="77777777" w:rsidR="005E4153" w:rsidRPr="005E4153" w:rsidRDefault="005E4153" w:rsidP="005A07EA">
      <w:pPr>
        <w:numPr>
          <w:ilvl w:val="2"/>
          <w:numId w:val="6"/>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Click on Register to complete the Registration process</w:t>
      </w:r>
    </w:p>
    <w:p w14:paraId="06433E4D" w14:textId="77777777" w:rsidR="005E4153" w:rsidRPr="005E4153" w:rsidRDefault="005E4153" w:rsidP="005A07EA">
      <w:pPr>
        <w:numPr>
          <w:ilvl w:val="2"/>
          <w:numId w:val="6"/>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Proceed to the Login page to log in to the website.</w:t>
      </w:r>
    </w:p>
    <w:p w14:paraId="6C04C80C" w14:textId="77777777" w:rsidR="005E4153" w:rsidRPr="005E4153" w:rsidRDefault="005E4153" w:rsidP="005A07EA">
      <w:pPr>
        <w:numPr>
          <w:ilvl w:val="0"/>
          <w:numId w:val="6"/>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If the user wishes to view all nearest healthcare premises,</w:t>
      </w:r>
    </w:p>
    <w:p w14:paraId="0E7B6CC6" w14:textId="77777777" w:rsidR="005E4153" w:rsidRPr="005E4153" w:rsidRDefault="005E4153" w:rsidP="005A07EA">
      <w:pPr>
        <w:numPr>
          <w:ilvl w:val="1"/>
          <w:numId w:val="7"/>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The user can go to Health Services-&gt; Select desire healthcare premise</w:t>
      </w:r>
    </w:p>
    <w:p w14:paraId="30089783" w14:textId="77777777" w:rsidR="005E4153" w:rsidRPr="005E4153" w:rsidRDefault="005E4153" w:rsidP="005A07EA">
      <w:pPr>
        <w:numPr>
          <w:ilvl w:val="1"/>
          <w:numId w:val="7"/>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The user can choose to allow system to automatically detect their location, or they can manually enter their location.</w:t>
      </w:r>
    </w:p>
    <w:p w14:paraId="54A93D2D" w14:textId="77777777" w:rsidR="005E4153" w:rsidRPr="005E4153" w:rsidRDefault="005E4153" w:rsidP="005A07EA">
      <w:pPr>
        <w:numPr>
          <w:ilvl w:val="1"/>
          <w:numId w:val="7"/>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The system will then mark their entered location with a star, and user can check all nearby healthcare premises around the star.</w:t>
      </w:r>
    </w:p>
    <w:p w14:paraId="55A4D823" w14:textId="77777777" w:rsidR="005E4153" w:rsidRPr="005E4153" w:rsidRDefault="005E4153" w:rsidP="005A07EA">
      <w:pPr>
        <w:numPr>
          <w:ilvl w:val="0"/>
          <w:numId w:val="6"/>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If the user wishes to route to the desired healthcare premises from their current location/entered location,</w:t>
      </w:r>
    </w:p>
    <w:p w14:paraId="300494D3" w14:textId="77777777" w:rsidR="005E4153" w:rsidRPr="005E4153" w:rsidRDefault="005E4153" w:rsidP="005A07EA">
      <w:pPr>
        <w:numPr>
          <w:ilvl w:val="1"/>
          <w:numId w:val="6"/>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The user can go to Health Services-&gt; Select desire healthcare premise</w:t>
      </w:r>
    </w:p>
    <w:p w14:paraId="3ACE41E3" w14:textId="77777777" w:rsidR="005E4153" w:rsidRPr="005E4153" w:rsidRDefault="005E4153" w:rsidP="005A07EA">
      <w:pPr>
        <w:numPr>
          <w:ilvl w:val="1"/>
          <w:numId w:val="6"/>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The user can choose to allow system to automatically detect their location, or they can manually enter their location.</w:t>
      </w:r>
    </w:p>
    <w:p w14:paraId="15C27623" w14:textId="77777777" w:rsidR="005E4153" w:rsidRPr="005E4153" w:rsidRDefault="005E4153" w:rsidP="005A07EA">
      <w:pPr>
        <w:numPr>
          <w:ilvl w:val="1"/>
          <w:numId w:val="6"/>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 xml:space="preserve">The user checks on the routing checkbox. </w:t>
      </w:r>
    </w:p>
    <w:p w14:paraId="603AD9EE" w14:textId="75648BDE" w:rsidR="005E4153" w:rsidRPr="005E4153" w:rsidRDefault="005E4153" w:rsidP="005A07EA">
      <w:pPr>
        <w:numPr>
          <w:ilvl w:val="1"/>
          <w:numId w:val="6"/>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lastRenderedPageBreak/>
        <w:t>The user will then select the destination from the drop</w:t>
      </w:r>
      <w:r w:rsidR="0066564E">
        <w:rPr>
          <w:rFonts w:ascii="Century Gothic" w:eastAsia="Times New Roman" w:hAnsi="Century Gothic" w:cs="Times New Roman"/>
          <w:color w:val="000000"/>
          <w:sz w:val="22"/>
          <w:szCs w:val="22"/>
          <w:lang w:val="en-SG" w:eastAsia="zh-CN"/>
        </w:rPr>
        <w:t>-</w:t>
      </w:r>
      <w:r w:rsidRPr="005E4153">
        <w:rPr>
          <w:rFonts w:ascii="Century Gothic" w:eastAsia="Times New Roman" w:hAnsi="Century Gothic" w:cs="Times New Roman"/>
          <w:color w:val="000000"/>
          <w:sz w:val="22"/>
          <w:szCs w:val="22"/>
          <w:lang w:val="en-SG" w:eastAsia="zh-CN"/>
        </w:rPr>
        <w:t>down</w:t>
      </w:r>
      <w:r w:rsidR="0066564E">
        <w:rPr>
          <w:rFonts w:ascii="Century Gothic" w:eastAsia="Times New Roman" w:hAnsi="Century Gothic" w:cs="Times New Roman"/>
          <w:color w:val="000000"/>
          <w:sz w:val="22"/>
          <w:szCs w:val="22"/>
          <w:lang w:val="en-SG" w:eastAsia="zh-CN"/>
        </w:rPr>
        <w:t>-</w:t>
      </w:r>
      <w:r w:rsidRPr="005E4153">
        <w:rPr>
          <w:rFonts w:ascii="Century Gothic" w:eastAsia="Times New Roman" w:hAnsi="Century Gothic" w:cs="Times New Roman"/>
          <w:color w:val="000000"/>
          <w:sz w:val="22"/>
          <w:szCs w:val="22"/>
          <w:lang w:val="en-SG" w:eastAsia="zh-CN"/>
        </w:rPr>
        <w:t xml:space="preserve">list. </w:t>
      </w:r>
    </w:p>
    <w:p w14:paraId="4CC768A9" w14:textId="1E41B2E1" w:rsidR="005E4153" w:rsidRPr="005E4153" w:rsidRDefault="005E4153" w:rsidP="005A07EA">
      <w:pPr>
        <w:numPr>
          <w:ilvl w:val="1"/>
          <w:numId w:val="6"/>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The system will then display the route and the entered location will be marked with “A”, and the de</w:t>
      </w:r>
      <w:r w:rsidR="0066564E">
        <w:rPr>
          <w:rFonts w:ascii="Century Gothic" w:eastAsia="Times New Roman" w:hAnsi="Century Gothic" w:cs="Times New Roman"/>
          <w:color w:val="000000"/>
          <w:sz w:val="22"/>
          <w:szCs w:val="22"/>
          <w:lang w:val="en-SG" w:eastAsia="zh-CN"/>
        </w:rPr>
        <w:t>stination will be marked as “B”</w:t>
      </w:r>
    </w:p>
    <w:p w14:paraId="5EA17A34" w14:textId="77777777" w:rsidR="005E4153" w:rsidRPr="005E4153" w:rsidRDefault="005E4153" w:rsidP="005E4153">
      <w:pPr>
        <w:rPr>
          <w:rFonts w:ascii="Times New Roman" w:eastAsia="Times New Roman" w:hAnsi="Times New Roman" w:cs="Times New Roman"/>
          <w:color w:val="auto"/>
          <w:szCs w:val="24"/>
          <w:lang w:val="en-SG" w:eastAsia="zh-CN"/>
        </w:rPr>
      </w:pPr>
    </w:p>
    <w:p w14:paraId="73D9FE72" w14:textId="77777777" w:rsidR="005E4153" w:rsidRPr="005E4153" w:rsidRDefault="005E4153" w:rsidP="005A07EA">
      <w:pPr>
        <w:numPr>
          <w:ilvl w:val="0"/>
          <w:numId w:val="6"/>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If the user wishes to book an appointment,</w:t>
      </w:r>
    </w:p>
    <w:p w14:paraId="0D03484A" w14:textId="77777777" w:rsidR="005E4153" w:rsidRPr="005E4153" w:rsidRDefault="005E4153" w:rsidP="005A07EA">
      <w:pPr>
        <w:numPr>
          <w:ilvl w:val="1"/>
          <w:numId w:val="6"/>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The user can go to Appointment -&gt; Book Appointment.</w:t>
      </w:r>
    </w:p>
    <w:p w14:paraId="51F8EF83" w14:textId="77777777" w:rsidR="005E4153" w:rsidRPr="005E4153" w:rsidRDefault="005E4153" w:rsidP="005A07EA">
      <w:pPr>
        <w:numPr>
          <w:ilvl w:val="1"/>
          <w:numId w:val="6"/>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The user can choose to allow system to automatically detect their location, or they can manually enter their location.</w:t>
      </w:r>
    </w:p>
    <w:p w14:paraId="56094A02" w14:textId="77777777" w:rsidR="005E4153" w:rsidRPr="005E4153" w:rsidRDefault="005E4153" w:rsidP="005A07EA">
      <w:pPr>
        <w:numPr>
          <w:ilvl w:val="1"/>
          <w:numId w:val="6"/>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The system will display all the nearest healthcare premises within 2km.</w:t>
      </w:r>
    </w:p>
    <w:p w14:paraId="3D690B43" w14:textId="77777777" w:rsidR="005E4153" w:rsidRPr="005E4153" w:rsidRDefault="005E4153" w:rsidP="005A07EA">
      <w:pPr>
        <w:numPr>
          <w:ilvl w:val="1"/>
          <w:numId w:val="6"/>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 xml:space="preserve">After user select one desired healthcare premise, select Next to proceed. </w:t>
      </w:r>
    </w:p>
    <w:p w14:paraId="01E1EFB2" w14:textId="77777777" w:rsidR="005E4153" w:rsidRPr="005E4153" w:rsidRDefault="005E4153" w:rsidP="005A07EA">
      <w:pPr>
        <w:numPr>
          <w:ilvl w:val="1"/>
          <w:numId w:val="6"/>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 xml:space="preserve">After entering the desired date and time, select Next to proceed </w:t>
      </w:r>
    </w:p>
    <w:p w14:paraId="53B537C9" w14:textId="77777777" w:rsidR="005E4153" w:rsidRPr="005E4153" w:rsidRDefault="005E4153" w:rsidP="005A07EA">
      <w:pPr>
        <w:numPr>
          <w:ilvl w:val="1"/>
          <w:numId w:val="6"/>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After checking the particulars, select Save to book the appointment.</w:t>
      </w:r>
    </w:p>
    <w:p w14:paraId="6A29F5BB" w14:textId="77777777" w:rsidR="005E4153" w:rsidRPr="005E4153" w:rsidRDefault="005E4153" w:rsidP="005A07EA">
      <w:pPr>
        <w:numPr>
          <w:ilvl w:val="0"/>
          <w:numId w:val="6"/>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If the user wishes to send feedback regarding the website,</w:t>
      </w:r>
    </w:p>
    <w:p w14:paraId="66C5045D" w14:textId="77777777" w:rsidR="005E4153" w:rsidRPr="005E4153" w:rsidRDefault="005E4153" w:rsidP="005A07EA">
      <w:pPr>
        <w:numPr>
          <w:ilvl w:val="1"/>
          <w:numId w:val="6"/>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The user can go to Help</w:t>
      </w:r>
    </w:p>
    <w:p w14:paraId="2F45402C" w14:textId="77777777" w:rsidR="005E4153" w:rsidRPr="005E4153" w:rsidRDefault="005E4153" w:rsidP="005A07EA">
      <w:pPr>
        <w:numPr>
          <w:ilvl w:val="1"/>
          <w:numId w:val="6"/>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After entering the Feedback Title and Feedback, select Submit Feedback</w:t>
      </w:r>
    </w:p>
    <w:p w14:paraId="0EBBB067" w14:textId="77777777" w:rsidR="005E4153" w:rsidRPr="005E4153" w:rsidRDefault="005E4153" w:rsidP="005A07EA">
      <w:pPr>
        <w:numPr>
          <w:ilvl w:val="0"/>
          <w:numId w:val="6"/>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If the user have any question(s),</w:t>
      </w:r>
    </w:p>
    <w:p w14:paraId="516B1FC8" w14:textId="77777777" w:rsidR="005E4153" w:rsidRPr="005E4153" w:rsidRDefault="005E4153" w:rsidP="005A07EA">
      <w:pPr>
        <w:numPr>
          <w:ilvl w:val="1"/>
          <w:numId w:val="6"/>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 xml:space="preserve">The user can go to Help </w:t>
      </w:r>
    </w:p>
    <w:p w14:paraId="15AF169F" w14:textId="77777777" w:rsidR="005E4153" w:rsidRPr="005E4153" w:rsidRDefault="005E4153" w:rsidP="005A07EA">
      <w:pPr>
        <w:numPr>
          <w:ilvl w:val="1"/>
          <w:numId w:val="6"/>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Under the submission of Feedback, a list of FAQ is displayed.</w:t>
      </w:r>
    </w:p>
    <w:p w14:paraId="790398DE" w14:textId="77777777" w:rsidR="005E4153" w:rsidRPr="005E4153" w:rsidRDefault="005E4153" w:rsidP="005A07EA">
      <w:pPr>
        <w:numPr>
          <w:ilvl w:val="1"/>
          <w:numId w:val="6"/>
        </w:numPr>
        <w:textAlignment w:val="baseline"/>
        <w:rPr>
          <w:rFonts w:ascii="Century Gothic" w:eastAsia="Times New Roman" w:hAnsi="Century Gothic" w:cs="Times New Roman"/>
          <w:color w:val="000000"/>
          <w:sz w:val="22"/>
          <w:szCs w:val="22"/>
          <w:lang w:val="en-SG" w:eastAsia="zh-CN"/>
        </w:rPr>
      </w:pPr>
      <w:r w:rsidRPr="005E4153">
        <w:rPr>
          <w:rFonts w:ascii="Century Gothic" w:eastAsia="Times New Roman" w:hAnsi="Century Gothic" w:cs="Times New Roman"/>
          <w:color w:val="000000"/>
          <w:sz w:val="22"/>
          <w:szCs w:val="22"/>
          <w:lang w:val="en-SG" w:eastAsia="zh-CN"/>
        </w:rPr>
        <w:t>Subsequently, the user can also type in keyword to search for relevant question(s).</w:t>
      </w:r>
    </w:p>
    <w:p w14:paraId="0F0D17E8" w14:textId="77777777" w:rsidR="005E4153" w:rsidRPr="005E4153" w:rsidRDefault="005E4153" w:rsidP="005E4153">
      <w:pPr>
        <w:rPr>
          <w:lang w:val="en-SG"/>
        </w:rPr>
      </w:pPr>
    </w:p>
    <w:p w14:paraId="48593E75" w14:textId="22BDE6D9" w:rsidR="002401B0" w:rsidRPr="002401B0" w:rsidRDefault="002401B0" w:rsidP="002401B0">
      <w:pPr>
        <w:pStyle w:val="Heading2"/>
        <w:spacing w:before="500"/>
      </w:pPr>
      <w:bookmarkStart w:id="10" w:name="_Toc530085740"/>
      <w:r>
        <w:t>Assumption and Dependencies</w:t>
      </w:r>
      <w:bookmarkEnd w:id="10"/>
    </w:p>
    <w:p w14:paraId="06BD00EA" w14:textId="77777777" w:rsidR="005E4153" w:rsidRPr="005E4153" w:rsidRDefault="005E4153" w:rsidP="005E4153">
      <w:pPr>
        <w:rPr>
          <w:rFonts w:ascii="Times New Roman" w:eastAsia="Times New Roman" w:hAnsi="Times New Roman" w:cs="Times New Roman"/>
          <w:color w:val="auto"/>
          <w:szCs w:val="24"/>
          <w:lang w:val="en-SG" w:eastAsia="zh-CN"/>
        </w:rPr>
      </w:pPr>
      <w:r w:rsidRPr="005E4153">
        <w:rPr>
          <w:rFonts w:ascii="Century Gothic" w:eastAsia="Times New Roman" w:hAnsi="Century Gothic" w:cs="Times New Roman"/>
          <w:color w:val="262140"/>
          <w:sz w:val="22"/>
          <w:szCs w:val="22"/>
          <w:lang w:val="en-SG" w:eastAsia="zh-CN"/>
        </w:rPr>
        <w:t>Users are assumed to have experience in using computers and internet. We also assume that internet connection is available when using the system.  </w:t>
      </w:r>
    </w:p>
    <w:p w14:paraId="1BD8B6ED" w14:textId="77777777" w:rsidR="005E4153" w:rsidRPr="005E4153" w:rsidRDefault="005E4153" w:rsidP="005E4153">
      <w:pPr>
        <w:rPr>
          <w:rFonts w:ascii="Times New Roman" w:eastAsia="Times New Roman" w:hAnsi="Times New Roman" w:cs="Times New Roman"/>
          <w:color w:val="auto"/>
          <w:szCs w:val="24"/>
          <w:lang w:val="en-SG" w:eastAsia="zh-CN"/>
        </w:rPr>
      </w:pPr>
    </w:p>
    <w:p w14:paraId="63EE5220" w14:textId="77777777" w:rsidR="005E4153" w:rsidRPr="005E4153" w:rsidRDefault="005E4153" w:rsidP="005A07EA">
      <w:pPr>
        <w:numPr>
          <w:ilvl w:val="0"/>
          <w:numId w:val="8"/>
        </w:numPr>
        <w:textAlignment w:val="baseline"/>
        <w:rPr>
          <w:rFonts w:ascii="Century Gothic" w:eastAsia="Times New Roman" w:hAnsi="Century Gothic" w:cs="Times New Roman"/>
          <w:color w:val="262140"/>
          <w:sz w:val="22"/>
          <w:szCs w:val="22"/>
          <w:lang w:val="en-SG" w:eastAsia="zh-CN"/>
        </w:rPr>
      </w:pPr>
      <w:r w:rsidRPr="005E4153">
        <w:rPr>
          <w:rFonts w:ascii="Century Gothic" w:eastAsia="Times New Roman" w:hAnsi="Century Gothic" w:cs="Times New Roman"/>
          <w:color w:val="262140"/>
          <w:sz w:val="22"/>
          <w:szCs w:val="22"/>
          <w:lang w:val="en-SG" w:eastAsia="zh-CN"/>
        </w:rPr>
        <w:t>NewsAPI</w:t>
      </w:r>
    </w:p>
    <w:p w14:paraId="48D18006" w14:textId="77777777" w:rsidR="005E4153" w:rsidRPr="005E4153" w:rsidRDefault="005E4153" w:rsidP="005A07EA">
      <w:pPr>
        <w:numPr>
          <w:ilvl w:val="0"/>
          <w:numId w:val="8"/>
        </w:numPr>
        <w:textAlignment w:val="baseline"/>
        <w:rPr>
          <w:rFonts w:ascii="Century Gothic" w:eastAsia="Times New Roman" w:hAnsi="Century Gothic" w:cs="Times New Roman"/>
          <w:color w:val="262140"/>
          <w:sz w:val="22"/>
          <w:szCs w:val="22"/>
          <w:lang w:val="en-SG" w:eastAsia="zh-CN"/>
        </w:rPr>
      </w:pPr>
      <w:r w:rsidRPr="005E4153">
        <w:rPr>
          <w:rFonts w:ascii="Century Gothic" w:eastAsia="Times New Roman" w:hAnsi="Century Gothic" w:cs="Times New Roman"/>
          <w:color w:val="262140"/>
          <w:sz w:val="22"/>
          <w:szCs w:val="22"/>
          <w:lang w:val="en-SG" w:eastAsia="zh-CN"/>
        </w:rPr>
        <w:t>oneMap</w:t>
      </w:r>
    </w:p>
    <w:p w14:paraId="28293D53" w14:textId="77777777" w:rsidR="005E4153" w:rsidRPr="005E4153" w:rsidRDefault="005E4153" w:rsidP="005A07EA">
      <w:pPr>
        <w:numPr>
          <w:ilvl w:val="0"/>
          <w:numId w:val="8"/>
        </w:numPr>
        <w:textAlignment w:val="baseline"/>
        <w:rPr>
          <w:rFonts w:ascii="Century Gothic" w:eastAsia="Times New Roman" w:hAnsi="Century Gothic" w:cs="Times New Roman"/>
          <w:color w:val="262140"/>
          <w:sz w:val="22"/>
          <w:szCs w:val="22"/>
          <w:lang w:val="en-SG" w:eastAsia="zh-CN"/>
        </w:rPr>
      </w:pPr>
      <w:r w:rsidRPr="005E4153">
        <w:rPr>
          <w:rFonts w:ascii="Century Gothic" w:eastAsia="Times New Roman" w:hAnsi="Century Gothic" w:cs="Times New Roman"/>
          <w:color w:val="262140"/>
          <w:sz w:val="22"/>
          <w:szCs w:val="22"/>
          <w:lang w:val="en-SG" w:eastAsia="zh-CN"/>
        </w:rPr>
        <w:t>data.gov.sg</w:t>
      </w:r>
    </w:p>
    <w:p w14:paraId="51225625" w14:textId="77777777" w:rsidR="005E4153" w:rsidRPr="005E4153" w:rsidRDefault="005E4153" w:rsidP="005A07EA">
      <w:pPr>
        <w:numPr>
          <w:ilvl w:val="0"/>
          <w:numId w:val="8"/>
        </w:numPr>
        <w:textAlignment w:val="baseline"/>
        <w:rPr>
          <w:rFonts w:ascii="Century Gothic" w:eastAsia="Times New Roman" w:hAnsi="Century Gothic" w:cs="Times New Roman"/>
          <w:color w:val="262140"/>
          <w:sz w:val="22"/>
          <w:szCs w:val="22"/>
          <w:lang w:val="en-SG" w:eastAsia="zh-CN"/>
        </w:rPr>
      </w:pPr>
      <w:r w:rsidRPr="005E4153">
        <w:rPr>
          <w:rFonts w:ascii="Century Gothic" w:eastAsia="Times New Roman" w:hAnsi="Century Gothic" w:cs="Times New Roman"/>
          <w:color w:val="262140"/>
          <w:sz w:val="22"/>
          <w:szCs w:val="22"/>
          <w:lang w:val="en-SG" w:eastAsia="zh-CN"/>
        </w:rPr>
        <w:t>Nexmo</w:t>
      </w:r>
    </w:p>
    <w:p w14:paraId="2D4F9DBD" w14:textId="77777777" w:rsidR="005E4153" w:rsidRPr="005E4153" w:rsidRDefault="005E4153" w:rsidP="005A07EA">
      <w:pPr>
        <w:numPr>
          <w:ilvl w:val="0"/>
          <w:numId w:val="8"/>
        </w:numPr>
        <w:textAlignment w:val="baseline"/>
        <w:rPr>
          <w:rFonts w:ascii="Century Gothic" w:eastAsia="Times New Roman" w:hAnsi="Century Gothic" w:cs="Times New Roman"/>
          <w:color w:val="262140"/>
          <w:sz w:val="22"/>
          <w:szCs w:val="22"/>
          <w:lang w:val="en-SG" w:eastAsia="zh-CN"/>
        </w:rPr>
      </w:pPr>
      <w:r w:rsidRPr="005E4153">
        <w:rPr>
          <w:rFonts w:ascii="Century Gothic" w:eastAsia="Times New Roman" w:hAnsi="Century Gothic" w:cs="Times New Roman"/>
          <w:color w:val="262140"/>
          <w:sz w:val="22"/>
          <w:szCs w:val="22"/>
          <w:lang w:val="en-SG" w:eastAsia="zh-CN"/>
        </w:rPr>
        <w:t>medicalnewstoday.com</w:t>
      </w:r>
    </w:p>
    <w:p w14:paraId="45273CEE" w14:textId="77777777" w:rsidR="002401B0" w:rsidRPr="002401B0" w:rsidRDefault="002401B0" w:rsidP="002401B0"/>
    <w:p w14:paraId="69D4D0BE" w14:textId="275D0802" w:rsidR="00D476F7" w:rsidRDefault="00D476F7" w:rsidP="00D476F7">
      <w:pPr>
        <w:pStyle w:val="ListNumber"/>
        <w:numPr>
          <w:ilvl w:val="0"/>
          <w:numId w:val="0"/>
        </w:numPr>
      </w:pPr>
    </w:p>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14:paraId="02379C20" w14:textId="77777777" w:rsidTr="00D55CBC">
        <w:trPr>
          <w:trHeight w:val="2073"/>
        </w:trPr>
        <w:tc>
          <w:tcPr>
            <w:tcW w:w="10326" w:type="dxa"/>
            <w:tcBorders>
              <w:top w:val="nil"/>
              <w:left w:val="nil"/>
              <w:bottom w:val="nil"/>
              <w:right w:val="nil"/>
            </w:tcBorders>
            <w:shd w:val="clear" w:color="auto" w:fill="auto"/>
          </w:tcPr>
          <w:p w14:paraId="2458EAE2" w14:textId="6335C81F" w:rsidR="00D55CBC" w:rsidRDefault="00D55CBC" w:rsidP="00D55CBC">
            <w:pPr>
              <w:pStyle w:val="Signature"/>
              <w:spacing w:before="0"/>
            </w:pPr>
          </w:p>
        </w:tc>
      </w:tr>
    </w:tbl>
    <w:p w14:paraId="57868B9C" w14:textId="6BFA8A62" w:rsidR="00D55CBC" w:rsidRDefault="00D55CBC" w:rsidP="00D55CBC"/>
    <w:p w14:paraId="5FA6B6E3" w14:textId="23C16EC5" w:rsidR="002063EE" w:rsidRDefault="002401B0" w:rsidP="002063EE">
      <w:pPr>
        <w:pStyle w:val="Heading1"/>
      </w:pPr>
      <w:bookmarkStart w:id="11" w:name="_Toc530085741"/>
      <w:r>
        <w:lastRenderedPageBreak/>
        <w:t xml:space="preserve">External </w:t>
      </w:r>
      <w:r w:rsidR="008F47A0">
        <w:t>I</w:t>
      </w:r>
      <w:r>
        <w:t xml:space="preserve">nterface </w:t>
      </w:r>
      <w:r w:rsidR="008F47A0">
        <w:t>R</w:t>
      </w:r>
      <w:r>
        <w:t>equirements</w:t>
      </w:r>
      <w:bookmarkEnd w:id="11"/>
    </w:p>
    <w:p w14:paraId="19C30CCA" w14:textId="77777777" w:rsidR="002063EE" w:rsidRDefault="002063EE" w:rsidP="002063EE"/>
    <w:p w14:paraId="565B5069" w14:textId="3E0B639F" w:rsidR="002401B0" w:rsidRDefault="002401B0" w:rsidP="002401B0">
      <w:pPr>
        <w:pStyle w:val="Heading2"/>
        <w:spacing w:before="500"/>
      </w:pPr>
      <w:bookmarkStart w:id="12" w:name="_Toc530085742"/>
      <w:r>
        <w:t>User Interfaces</w:t>
      </w:r>
      <w:bookmarkEnd w:id="12"/>
    </w:p>
    <w:p w14:paraId="1B5A259C" w14:textId="77777777" w:rsidR="005E4153" w:rsidRPr="005E4153" w:rsidRDefault="005E4153" w:rsidP="005E4153">
      <w:pPr>
        <w:spacing w:before="20"/>
        <w:rPr>
          <w:rFonts w:ascii="Times New Roman" w:eastAsia="Times New Roman" w:hAnsi="Times New Roman" w:cs="Times New Roman"/>
          <w:color w:val="auto"/>
          <w:szCs w:val="24"/>
          <w:lang w:val="en-SG" w:eastAsia="zh-CN"/>
        </w:rPr>
      </w:pPr>
      <w:r w:rsidRPr="005E4153">
        <w:rPr>
          <w:rFonts w:ascii="Century Gothic" w:eastAsia="Times New Roman" w:hAnsi="Century Gothic" w:cs="Times New Roman"/>
          <w:color w:val="262140"/>
          <w:sz w:val="22"/>
          <w:szCs w:val="22"/>
          <w:lang w:val="en-SG" w:eastAsia="zh-CN"/>
        </w:rPr>
        <w:t>Login:</w:t>
      </w:r>
    </w:p>
    <w:p w14:paraId="6C6180E0" w14:textId="77777777" w:rsidR="005E4153" w:rsidRPr="005E4153" w:rsidRDefault="005E4153" w:rsidP="005E4153">
      <w:pPr>
        <w:spacing w:before="20"/>
        <w:rPr>
          <w:rFonts w:ascii="Times New Roman" w:eastAsia="Times New Roman" w:hAnsi="Times New Roman" w:cs="Times New Roman"/>
          <w:color w:val="auto"/>
          <w:szCs w:val="24"/>
          <w:lang w:val="en-SG" w:eastAsia="zh-CN"/>
        </w:rPr>
      </w:pPr>
      <w:r w:rsidRPr="005E4153">
        <w:rPr>
          <w:rFonts w:ascii="Century Gothic" w:eastAsia="Times New Roman" w:hAnsi="Century Gothic" w:cs="Times New Roman"/>
          <w:color w:val="262140"/>
          <w:sz w:val="22"/>
          <w:szCs w:val="22"/>
          <w:lang w:val="en-SG" w:eastAsia="zh-CN"/>
        </w:rPr>
        <w:t>This is for the Administrator and user to get into the system. It requires a login ID and password.</w:t>
      </w:r>
    </w:p>
    <w:p w14:paraId="7399FBD8" w14:textId="77777777" w:rsidR="005E4153" w:rsidRPr="005E4153" w:rsidRDefault="005E4153" w:rsidP="005E4153">
      <w:pPr>
        <w:rPr>
          <w:rFonts w:ascii="Times New Roman" w:eastAsia="Times New Roman" w:hAnsi="Times New Roman" w:cs="Times New Roman"/>
          <w:color w:val="auto"/>
          <w:szCs w:val="24"/>
          <w:lang w:val="en-SG" w:eastAsia="zh-CN"/>
        </w:rPr>
      </w:pPr>
    </w:p>
    <w:p w14:paraId="755F9204" w14:textId="77777777" w:rsidR="005E4153" w:rsidRPr="005E4153" w:rsidRDefault="005E4153" w:rsidP="005E4153">
      <w:pPr>
        <w:spacing w:before="20"/>
        <w:rPr>
          <w:rFonts w:ascii="Times New Roman" w:eastAsia="Times New Roman" w:hAnsi="Times New Roman" w:cs="Times New Roman"/>
          <w:color w:val="auto"/>
          <w:szCs w:val="24"/>
          <w:lang w:val="en-SG" w:eastAsia="zh-CN"/>
        </w:rPr>
      </w:pPr>
      <w:r w:rsidRPr="005E4153">
        <w:rPr>
          <w:rFonts w:ascii="Century Gothic" w:eastAsia="Times New Roman" w:hAnsi="Century Gothic" w:cs="Times New Roman"/>
          <w:color w:val="262140"/>
          <w:sz w:val="22"/>
          <w:szCs w:val="22"/>
          <w:lang w:val="en-SG" w:eastAsia="zh-CN"/>
        </w:rPr>
        <w:t>Registration:</w:t>
      </w:r>
    </w:p>
    <w:p w14:paraId="6E7189BA" w14:textId="77777777" w:rsidR="005E4153" w:rsidRPr="005E4153" w:rsidRDefault="005E4153" w:rsidP="005E4153">
      <w:pPr>
        <w:spacing w:before="20"/>
        <w:rPr>
          <w:rFonts w:ascii="Times New Roman" w:eastAsia="Times New Roman" w:hAnsi="Times New Roman" w:cs="Times New Roman"/>
          <w:color w:val="auto"/>
          <w:szCs w:val="24"/>
          <w:lang w:val="en-SG" w:eastAsia="zh-CN"/>
        </w:rPr>
      </w:pPr>
      <w:r w:rsidRPr="005E4153">
        <w:rPr>
          <w:rFonts w:ascii="Century Gothic" w:eastAsia="Times New Roman" w:hAnsi="Century Gothic" w:cs="Times New Roman"/>
          <w:color w:val="262140"/>
          <w:sz w:val="22"/>
          <w:szCs w:val="22"/>
          <w:lang w:val="en-SG" w:eastAsia="zh-CN"/>
        </w:rPr>
        <w:t>This utility is to create new user for the system.</w:t>
      </w:r>
    </w:p>
    <w:p w14:paraId="14BDA287" w14:textId="77777777" w:rsidR="005E4153" w:rsidRPr="005E4153" w:rsidRDefault="005E4153" w:rsidP="005E4153">
      <w:pPr>
        <w:rPr>
          <w:rFonts w:ascii="Times New Roman" w:eastAsia="Times New Roman" w:hAnsi="Times New Roman" w:cs="Times New Roman"/>
          <w:color w:val="auto"/>
          <w:szCs w:val="24"/>
          <w:lang w:val="en-SG" w:eastAsia="zh-CN"/>
        </w:rPr>
      </w:pPr>
    </w:p>
    <w:p w14:paraId="4A10D58E" w14:textId="77777777" w:rsidR="005E4153" w:rsidRPr="005E4153" w:rsidRDefault="005E4153" w:rsidP="005E4153">
      <w:pPr>
        <w:spacing w:before="20"/>
        <w:rPr>
          <w:rFonts w:ascii="Times New Roman" w:eastAsia="Times New Roman" w:hAnsi="Times New Roman" w:cs="Times New Roman"/>
          <w:color w:val="auto"/>
          <w:szCs w:val="24"/>
          <w:lang w:val="en-SG" w:eastAsia="zh-CN"/>
        </w:rPr>
      </w:pPr>
      <w:r w:rsidRPr="005E4153">
        <w:rPr>
          <w:rFonts w:ascii="Century Gothic" w:eastAsia="Times New Roman" w:hAnsi="Century Gothic" w:cs="Times New Roman"/>
          <w:color w:val="262140"/>
          <w:sz w:val="22"/>
          <w:szCs w:val="22"/>
          <w:lang w:val="en-SG" w:eastAsia="zh-CN"/>
        </w:rPr>
        <w:t>Dashboard:</w:t>
      </w:r>
    </w:p>
    <w:p w14:paraId="02DD917D" w14:textId="77777777" w:rsidR="005E4153" w:rsidRPr="005E4153" w:rsidRDefault="005E4153" w:rsidP="005E4153">
      <w:pPr>
        <w:spacing w:before="20"/>
        <w:rPr>
          <w:rFonts w:ascii="Times New Roman" w:eastAsia="Times New Roman" w:hAnsi="Times New Roman" w:cs="Times New Roman"/>
          <w:color w:val="auto"/>
          <w:szCs w:val="24"/>
          <w:lang w:val="en-SG" w:eastAsia="zh-CN"/>
        </w:rPr>
      </w:pPr>
      <w:r w:rsidRPr="005E4153">
        <w:rPr>
          <w:rFonts w:ascii="Century Gothic" w:eastAsia="Times New Roman" w:hAnsi="Century Gothic" w:cs="Times New Roman"/>
          <w:color w:val="262140"/>
          <w:sz w:val="22"/>
          <w:szCs w:val="22"/>
          <w:lang w:val="en-SG" w:eastAsia="zh-CN"/>
        </w:rPr>
        <w:t>This page able users to edit or delete appointment.  This page shows all the appointment of the particular user.</w:t>
      </w:r>
    </w:p>
    <w:p w14:paraId="09232747" w14:textId="77777777" w:rsidR="005E4153" w:rsidRPr="005E4153" w:rsidRDefault="005E4153" w:rsidP="005E4153">
      <w:pPr>
        <w:rPr>
          <w:rFonts w:ascii="Times New Roman" w:eastAsia="Times New Roman" w:hAnsi="Times New Roman" w:cs="Times New Roman"/>
          <w:color w:val="auto"/>
          <w:szCs w:val="24"/>
          <w:lang w:val="en-SG" w:eastAsia="zh-CN"/>
        </w:rPr>
      </w:pPr>
    </w:p>
    <w:p w14:paraId="24A6917C" w14:textId="77777777" w:rsidR="005E4153" w:rsidRPr="005E4153" w:rsidRDefault="005E4153" w:rsidP="005E4153">
      <w:pPr>
        <w:spacing w:before="20"/>
        <w:rPr>
          <w:rFonts w:ascii="Times New Roman" w:eastAsia="Times New Roman" w:hAnsi="Times New Roman" w:cs="Times New Roman"/>
          <w:color w:val="auto"/>
          <w:szCs w:val="24"/>
          <w:lang w:val="en-SG" w:eastAsia="zh-CN"/>
        </w:rPr>
      </w:pPr>
      <w:r w:rsidRPr="005E4153">
        <w:rPr>
          <w:rFonts w:ascii="Century Gothic" w:eastAsia="Times New Roman" w:hAnsi="Century Gothic" w:cs="Times New Roman"/>
          <w:color w:val="262140"/>
          <w:sz w:val="22"/>
          <w:szCs w:val="22"/>
          <w:lang w:val="en-SG" w:eastAsia="zh-CN"/>
        </w:rPr>
        <w:t>Feedback Creation:</w:t>
      </w:r>
    </w:p>
    <w:p w14:paraId="2527FF7B" w14:textId="77777777" w:rsidR="005E4153" w:rsidRPr="005E4153" w:rsidRDefault="005E4153" w:rsidP="005E4153">
      <w:pPr>
        <w:spacing w:before="20"/>
        <w:rPr>
          <w:rFonts w:ascii="Times New Roman" w:eastAsia="Times New Roman" w:hAnsi="Times New Roman" w:cs="Times New Roman"/>
          <w:color w:val="auto"/>
          <w:szCs w:val="24"/>
          <w:lang w:val="en-SG" w:eastAsia="zh-CN"/>
        </w:rPr>
      </w:pPr>
      <w:r w:rsidRPr="005E4153">
        <w:rPr>
          <w:rFonts w:ascii="Century Gothic" w:eastAsia="Times New Roman" w:hAnsi="Century Gothic" w:cs="Times New Roman"/>
          <w:color w:val="262140"/>
          <w:sz w:val="22"/>
          <w:szCs w:val="22"/>
          <w:lang w:val="en-SG" w:eastAsia="zh-CN"/>
        </w:rPr>
        <w:t>Registered user can submit a new feedback by entering the feedback details.</w:t>
      </w:r>
    </w:p>
    <w:p w14:paraId="0A80DA2E" w14:textId="77777777" w:rsidR="005E4153" w:rsidRPr="005E4153" w:rsidRDefault="005E4153" w:rsidP="005E4153">
      <w:pPr>
        <w:rPr>
          <w:rFonts w:ascii="Times New Roman" w:eastAsia="Times New Roman" w:hAnsi="Times New Roman" w:cs="Times New Roman"/>
          <w:color w:val="auto"/>
          <w:szCs w:val="24"/>
          <w:lang w:val="en-SG" w:eastAsia="zh-CN"/>
        </w:rPr>
      </w:pPr>
    </w:p>
    <w:p w14:paraId="0C3ED34B" w14:textId="77777777" w:rsidR="005E4153" w:rsidRPr="005E4153" w:rsidRDefault="005E4153" w:rsidP="005E4153">
      <w:pPr>
        <w:spacing w:before="20"/>
        <w:rPr>
          <w:rFonts w:ascii="Times New Roman" w:eastAsia="Times New Roman" w:hAnsi="Times New Roman" w:cs="Times New Roman"/>
          <w:color w:val="auto"/>
          <w:szCs w:val="24"/>
          <w:lang w:val="en-SG" w:eastAsia="zh-CN"/>
        </w:rPr>
      </w:pPr>
      <w:r w:rsidRPr="005E4153">
        <w:rPr>
          <w:rFonts w:ascii="Century Gothic" w:eastAsia="Times New Roman" w:hAnsi="Century Gothic" w:cs="Times New Roman"/>
          <w:color w:val="262140"/>
          <w:sz w:val="22"/>
          <w:szCs w:val="22"/>
          <w:lang w:val="en-SG" w:eastAsia="zh-CN"/>
        </w:rPr>
        <w:t>Feedback Submitted:</w:t>
      </w:r>
    </w:p>
    <w:p w14:paraId="613CA565" w14:textId="77777777" w:rsidR="005E4153" w:rsidRPr="005E4153" w:rsidRDefault="005E4153" w:rsidP="005E4153">
      <w:pPr>
        <w:spacing w:before="20"/>
        <w:rPr>
          <w:rFonts w:ascii="Times New Roman" w:eastAsia="Times New Roman" w:hAnsi="Times New Roman" w:cs="Times New Roman"/>
          <w:color w:val="auto"/>
          <w:szCs w:val="24"/>
          <w:lang w:val="en-SG" w:eastAsia="zh-CN"/>
        </w:rPr>
      </w:pPr>
      <w:r w:rsidRPr="005E4153">
        <w:rPr>
          <w:rFonts w:ascii="Century Gothic" w:eastAsia="Times New Roman" w:hAnsi="Century Gothic" w:cs="Times New Roman"/>
          <w:color w:val="262140"/>
          <w:sz w:val="22"/>
          <w:szCs w:val="22"/>
          <w:lang w:val="en-SG" w:eastAsia="zh-CN"/>
        </w:rPr>
        <w:t>Once the feedback is submitted, a successful message will be shown.</w:t>
      </w:r>
    </w:p>
    <w:p w14:paraId="6EA1FE46" w14:textId="77777777" w:rsidR="005E4153" w:rsidRPr="005E4153" w:rsidRDefault="005E4153" w:rsidP="005E4153">
      <w:pPr>
        <w:rPr>
          <w:rFonts w:ascii="Times New Roman" w:eastAsia="Times New Roman" w:hAnsi="Times New Roman" w:cs="Times New Roman"/>
          <w:color w:val="auto"/>
          <w:szCs w:val="24"/>
          <w:lang w:val="en-SG" w:eastAsia="zh-CN"/>
        </w:rPr>
      </w:pPr>
    </w:p>
    <w:p w14:paraId="57A4BF36" w14:textId="77777777" w:rsidR="005E4153" w:rsidRPr="005E4153" w:rsidRDefault="005E4153" w:rsidP="005E4153">
      <w:pPr>
        <w:spacing w:before="20"/>
        <w:rPr>
          <w:rFonts w:ascii="Times New Roman" w:eastAsia="Times New Roman" w:hAnsi="Times New Roman" w:cs="Times New Roman"/>
          <w:color w:val="auto"/>
          <w:szCs w:val="24"/>
          <w:lang w:val="en-SG" w:eastAsia="zh-CN"/>
        </w:rPr>
      </w:pPr>
      <w:r w:rsidRPr="005E4153">
        <w:rPr>
          <w:rFonts w:ascii="Century Gothic" w:eastAsia="Times New Roman" w:hAnsi="Century Gothic" w:cs="Times New Roman"/>
          <w:color w:val="262140"/>
          <w:sz w:val="22"/>
          <w:szCs w:val="22"/>
          <w:lang w:val="en-SG" w:eastAsia="zh-CN"/>
        </w:rPr>
        <w:t>View feedback:</w:t>
      </w:r>
    </w:p>
    <w:p w14:paraId="66485727" w14:textId="77777777" w:rsidR="005E4153" w:rsidRPr="005E4153" w:rsidRDefault="005E4153" w:rsidP="005E4153">
      <w:pPr>
        <w:spacing w:before="20"/>
        <w:rPr>
          <w:rFonts w:ascii="Times New Roman" w:eastAsia="Times New Roman" w:hAnsi="Times New Roman" w:cs="Times New Roman"/>
          <w:color w:val="auto"/>
          <w:szCs w:val="24"/>
          <w:lang w:val="en-SG" w:eastAsia="zh-CN"/>
        </w:rPr>
      </w:pPr>
      <w:r w:rsidRPr="005E4153">
        <w:rPr>
          <w:rFonts w:ascii="Century Gothic" w:eastAsia="Times New Roman" w:hAnsi="Century Gothic" w:cs="Times New Roman"/>
          <w:color w:val="262140"/>
          <w:sz w:val="22"/>
          <w:szCs w:val="22"/>
          <w:lang w:val="en-SG" w:eastAsia="zh-CN"/>
        </w:rPr>
        <w:t>Admin can view the all of the feedback.</w:t>
      </w:r>
    </w:p>
    <w:p w14:paraId="00445986" w14:textId="77777777" w:rsidR="005E4153" w:rsidRPr="005E4153" w:rsidRDefault="005E4153" w:rsidP="005E4153">
      <w:pPr>
        <w:rPr>
          <w:rFonts w:ascii="Times New Roman" w:eastAsia="Times New Roman" w:hAnsi="Times New Roman" w:cs="Times New Roman"/>
          <w:color w:val="auto"/>
          <w:szCs w:val="24"/>
          <w:lang w:val="en-SG" w:eastAsia="zh-CN"/>
        </w:rPr>
      </w:pPr>
    </w:p>
    <w:p w14:paraId="592B21CD" w14:textId="77777777" w:rsidR="005E4153" w:rsidRPr="005E4153" w:rsidRDefault="005E4153" w:rsidP="005E4153">
      <w:pPr>
        <w:spacing w:before="20"/>
        <w:rPr>
          <w:rFonts w:ascii="Times New Roman" w:eastAsia="Times New Roman" w:hAnsi="Times New Roman" w:cs="Times New Roman"/>
          <w:color w:val="auto"/>
          <w:szCs w:val="24"/>
          <w:lang w:val="en-SG" w:eastAsia="zh-CN"/>
        </w:rPr>
      </w:pPr>
      <w:r w:rsidRPr="005E4153">
        <w:rPr>
          <w:rFonts w:ascii="Century Gothic" w:eastAsia="Times New Roman" w:hAnsi="Century Gothic" w:cs="Times New Roman"/>
          <w:color w:val="262140"/>
          <w:sz w:val="22"/>
          <w:szCs w:val="22"/>
          <w:lang w:val="en-SG" w:eastAsia="zh-CN"/>
        </w:rPr>
        <w:t>Appointment Booking:</w:t>
      </w:r>
    </w:p>
    <w:p w14:paraId="66BC912F" w14:textId="77777777" w:rsidR="005E4153" w:rsidRPr="005E4153" w:rsidRDefault="005E4153" w:rsidP="005E4153">
      <w:pPr>
        <w:spacing w:before="20"/>
        <w:rPr>
          <w:rFonts w:ascii="Times New Roman" w:eastAsia="Times New Roman" w:hAnsi="Times New Roman" w:cs="Times New Roman"/>
          <w:color w:val="auto"/>
          <w:szCs w:val="24"/>
          <w:lang w:val="en-SG" w:eastAsia="zh-CN"/>
        </w:rPr>
      </w:pPr>
      <w:r w:rsidRPr="005E4153">
        <w:rPr>
          <w:rFonts w:ascii="Century Gothic" w:eastAsia="Times New Roman" w:hAnsi="Century Gothic" w:cs="Times New Roman"/>
          <w:color w:val="262140"/>
          <w:sz w:val="22"/>
          <w:szCs w:val="22"/>
          <w:lang w:val="en-SG" w:eastAsia="zh-CN"/>
        </w:rPr>
        <w:t>Registered user can book a new appointment by entering all the appointment details.</w:t>
      </w:r>
    </w:p>
    <w:p w14:paraId="6B1AACE3" w14:textId="77777777" w:rsidR="005E4153" w:rsidRPr="005E4153" w:rsidRDefault="005E4153" w:rsidP="005E4153">
      <w:pPr>
        <w:rPr>
          <w:rFonts w:ascii="Times New Roman" w:eastAsia="Times New Roman" w:hAnsi="Times New Roman" w:cs="Times New Roman"/>
          <w:color w:val="auto"/>
          <w:szCs w:val="24"/>
          <w:lang w:val="en-SG" w:eastAsia="zh-CN"/>
        </w:rPr>
      </w:pPr>
    </w:p>
    <w:p w14:paraId="7967611F" w14:textId="77777777" w:rsidR="005E4153" w:rsidRPr="005E4153" w:rsidRDefault="005E4153" w:rsidP="005E4153">
      <w:pPr>
        <w:spacing w:before="20"/>
        <w:rPr>
          <w:rFonts w:ascii="Times New Roman" w:eastAsia="Times New Roman" w:hAnsi="Times New Roman" w:cs="Times New Roman"/>
          <w:color w:val="auto"/>
          <w:szCs w:val="24"/>
          <w:lang w:val="en-SG" w:eastAsia="zh-CN"/>
        </w:rPr>
      </w:pPr>
      <w:r w:rsidRPr="005E4153">
        <w:rPr>
          <w:rFonts w:ascii="Century Gothic" w:eastAsia="Times New Roman" w:hAnsi="Century Gothic" w:cs="Times New Roman"/>
          <w:color w:val="262140"/>
          <w:sz w:val="22"/>
          <w:szCs w:val="22"/>
          <w:lang w:val="en-SG" w:eastAsia="zh-CN"/>
        </w:rPr>
        <w:t>Appointment Deletion:</w:t>
      </w:r>
    </w:p>
    <w:p w14:paraId="0E05C864" w14:textId="77777777" w:rsidR="005E4153" w:rsidRPr="005E4153" w:rsidRDefault="005E4153" w:rsidP="005E4153">
      <w:pPr>
        <w:spacing w:before="20"/>
        <w:rPr>
          <w:rFonts w:ascii="Times New Roman" w:eastAsia="Times New Roman" w:hAnsi="Times New Roman" w:cs="Times New Roman"/>
          <w:color w:val="auto"/>
          <w:szCs w:val="24"/>
          <w:lang w:val="en-SG" w:eastAsia="zh-CN"/>
        </w:rPr>
      </w:pPr>
      <w:r w:rsidRPr="005E4153">
        <w:rPr>
          <w:rFonts w:ascii="Century Gothic" w:eastAsia="Times New Roman" w:hAnsi="Century Gothic" w:cs="Times New Roman"/>
          <w:color w:val="262140"/>
          <w:sz w:val="22"/>
          <w:szCs w:val="22"/>
          <w:lang w:val="en-SG" w:eastAsia="zh-CN"/>
        </w:rPr>
        <w:t>Once the appointment is deleted, a successful message will be shown and a SMS will be sent to user.</w:t>
      </w:r>
    </w:p>
    <w:p w14:paraId="0EE56DFC" w14:textId="77777777" w:rsidR="005E4153" w:rsidRPr="005E4153" w:rsidRDefault="005E4153" w:rsidP="005E4153">
      <w:pPr>
        <w:rPr>
          <w:rFonts w:ascii="Times New Roman" w:eastAsia="Times New Roman" w:hAnsi="Times New Roman" w:cs="Times New Roman"/>
          <w:color w:val="auto"/>
          <w:szCs w:val="24"/>
          <w:lang w:val="en-SG" w:eastAsia="zh-CN"/>
        </w:rPr>
      </w:pPr>
    </w:p>
    <w:p w14:paraId="12B9253B" w14:textId="77777777" w:rsidR="005E4153" w:rsidRPr="005E4153" w:rsidRDefault="005E4153" w:rsidP="005E4153">
      <w:pPr>
        <w:spacing w:before="20"/>
        <w:rPr>
          <w:rFonts w:ascii="Times New Roman" w:eastAsia="Times New Roman" w:hAnsi="Times New Roman" w:cs="Times New Roman"/>
          <w:color w:val="auto"/>
          <w:szCs w:val="24"/>
          <w:lang w:val="en-SG" w:eastAsia="zh-CN"/>
        </w:rPr>
      </w:pPr>
      <w:r w:rsidRPr="005E4153">
        <w:rPr>
          <w:rFonts w:ascii="Century Gothic" w:eastAsia="Times New Roman" w:hAnsi="Century Gothic" w:cs="Times New Roman"/>
          <w:color w:val="262140"/>
          <w:sz w:val="22"/>
          <w:szCs w:val="22"/>
          <w:lang w:val="en-SG" w:eastAsia="zh-CN"/>
        </w:rPr>
        <w:t>Appointment Updated:</w:t>
      </w:r>
    </w:p>
    <w:p w14:paraId="63D60340" w14:textId="77777777" w:rsidR="005E4153" w:rsidRPr="005E4153" w:rsidRDefault="005E4153" w:rsidP="005E4153">
      <w:pPr>
        <w:spacing w:before="20"/>
        <w:rPr>
          <w:rFonts w:ascii="Times New Roman" w:eastAsia="Times New Roman" w:hAnsi="Times New Roman" w:cs="Times New Roman"/>
          <w:color w:val="auto"/>
          <w:szCs w:val="24"/>
          <w:lang w:val="en-SG" w:eastAsia="zh-CN"/>
        </w:rPr>
      </w:pPr>
      <w:r w:rsidRPr="005E4153">
        <w:rPr>
          <w:rFonts w:ascii="Century Gothic" w:eastAsia="Times New Roman" w:hAnsi="Century Gothic" w:cs="Times New Roman"/>
          <w:color w:val="262140"/>
          <w:sz w:val="22"/>
          <w:szCs w:val="22"/>
          <w:lang w:val="en-SG" w:eastAsia="zh-CN"/>
        </w:rPr>
        <w:t>Once the appointment is updated, a successful message will be shown and a SMS will be sent to user.</w:t>
      </w:r>
    </w:p>
    <w:p w14:paraId="24479EA5" w14:textId="77777777" w:rsidR="005E4153" w:rsidRPr="005E4153" w:rsidRDefault="005E4153" w:rsidP="005E4153">
      <w:pPr>
        <w:rPr>
          <w:rFonts w:ascii="Times New Roman" w:eastAsia="Times New Roman" w:hAnsi="Times New Roman" w:cs="Times New Roman"/>
          <w:color w:val="auto"/>
          <w:szCs w:val="24"/>
          <w:lang w:val="en-SG" w:eastAsia="zh-CN"/>
        </w:rPr>
      </w:pPr>
    </w:p>
    <w:p w14:paraId="6A9DE519" w14:textId="77777777" w:rsidR="005E4153" w:rsidRPr="005E4153" w:rsidRDefault="005E4153" w:rsidP="005E4153">
      <w:pPr>
        <w:spacing w:before="20"/>
        <w:rPr>
          <w:rFonts w:ascii="Times New Roman" w:eastAsia="Times New Roman" w:hAnsi="Times New Roman" w:cs="Times New Roman"/>
          <w:color w:val="auto"/>
          <w:szCs w:val="24"/>
          <w:lang w:val="en-SG" w:eastAsia="zh-CN"/>
        </w:rPr>
      </w:pPr>
      <w:r w:rsidRPr="005E4153">
        <w:rPr>
          <w:rFonts w:ascii="Century Gothic" w:eastAsia="Times New Roman" w:hAnsi="Century Gothic" w:cs="Times New Roman"/>
          <w:color w:val="262140"/>
          <w:sz w:val="22"/>
          <w:szCs w:val="22"/>
          <w:lang w:val="en-SG" w:eastAsia="zh-CN"/>
        </w:rPr>
        <w:t>Logout:</w:t>
      </w:r>
    </w:p>
    <w:p w14:paraId="466AE306" w14:textId="77777777" w:rsidR="005E4153" w:rsidRPr="005E4153" w:rsidRDefault="005E4153" w:rsidP="005E4153">
      <w:pPr>
        <w:spacing w:before="20"/>
        <w:rPr>
          <w:rFonts w:ascii="Times New Roman" w:eastAsia="Times New Roman" w:hAnsi="Times New Roman" w:cs="Times New Roman"/>
          <w:color w:val="auto"/>
          <w:szCs w:val="24"/>
          <w:lang w:val="en-SG" w:eastAsia="zh-CN"/>
        </w:rPr>
      </w:pPr>
      <w:r w:rsidRPr="005E4153">
        <w:rPr>
          <w:rFonts w:ascii="Century Gothic" w:eastAsia="Times New Roman" w:hAnsi="Century Gothic" w:cs="Times New Roman"/>
          <w:color w:val="262140"/>
          <w:sz w:val="22"/>
          <w:szCs w:val="22"/>
          <w:lang w:val="en-SG" w:eastAsia="zh-CN"/>
        </w:rPr>
        <w:t xml:space="preserve">This is for the Administrator and user to exit the system. </w:t>
      </w:r>
    </w:p>
    <w:p w14:paraId="55F99431" w14:textId="77777777" w:rsidR="002401B0" w:rsidRPr="005E4153" w:rsidRDefault="002401B0" w:rsidP="002401B0">
      <w:pPr>
        <w:rPr>
          <w:lang w:val="en-SG"/>
        </w:rPr>
      </w:pPr>
    </w:p>
    <w:p w14:paraId="0828B2CD" w14:textId="558B3310" w:rsidR="002401B0" w:rsidRDefault="002401B0" w:rsidP="002401B0">
      <w:pPr>
        <w:pStyle w:val="Heading2"/>
        <w:spacing w:before="500"/>
      </w:pPr>
      <w:bookmarkStart w:id="13" w:name="_Toc530085743"/>
      <w:r>
        <w:t>Hardware Interfaces</w:t>
      </w:r>
      <w:bookmarkEnd w:id="13"/>
    </w:p>
    <w:p w14:paraId="5832D975" w14:textId="5819B3C7" w:rsidR="002401B0" w:rsidRPr="002401B0" w:rsidRDefault="005E4153" w:rsidP="002401B0">
      <w:r>
        <w:rPr>
          <w:rFonts w:ascii="Century Gothic" w:hAnsi="Century Gothic"/>
          <w:color w:val="262140"/>
          <w:sz w:val="22"/>
          <w:szCs w:val="22"/>
        </w:rPr>
        <w:t>Hardware interface:  Google Chrome, Firefox, Internet Explorer, any browser that support internet connection</w:t>
      </w:r>
    </w:p>
    <w:p w14:paraId="1C601B92" w14:textId="37061B21" w:rsidR="002401B0" w:rsidRDefault="002401B0" w:rsidP="002401B0">
      <w:pPr>
        <w:pStyle w:val="Heading2"/>
        <w:spacing w:before="500"/>
      </w:pPr>
      <w:bookmarkStart w:id="14" w:name="_Toc530085744"/>
      <w:r>
        <w:t>Software Interfaces</w:t>
      </w:r>
      <w:bookmarkEnd w:id="14"/>
    </w:p>
    <w:p w14:paraId="7005FABA" w14:textId="77777777" w:rsidR="005E4153" w:rsidRDefault="005E4153" w:rsidP="005E4153">
      <w:pPr>
        <w:pStyle w:val="NormalWeb"/>
        <w:spacing w:before="0" w:beforeAutospacing="0" w:after="0" w:afterAutospacing="0"/>
      </w:pPr>
      <w:r>
        <w:rPr>
          <w:rFonts w:ascii="Century Gothic" w:hAnsi="Century Gothic"/>
          <w:color w:val="262140"/>
          <w:sz w:val="22"/>
          <w:szCs w:val="22"/>
        </w:rPr>
        <w:t>Client:  A browser that supporting JavaScript</w:t>
      </w:r>
    </w:p>
    <w:p w14:paraId="30709EBE" w14:textId="77777777" w:rsidR="005E4153" w:rsidRDefault="005E4153" w:rsidP="005E4153">
      <w:pPr>
        <w:pStyle w:val="NormalWeb"/>
        <w:spacing w:before="0" w:beforeAutospacing="0" w:after="0" w:afterAutospacing="0"/>
      </w:pPr>
      <w:r>
        <w:rPr>
          <w:rFonts w:ascii="Century Gothic" w:hAnsi="Century Gothic"/>
          <w:color w:val="262140"/>
          <w:sz w:val="22"/>
          <w:szCs w:val="22"/>
        </w:rPr>
        <w:t>Frontend: tailwind css, bootstrap css, vueJS framework javascript</w:t>
      </w:r>
    </w:p>
    <w:p w14:paraId="6B86AB86" w14:textId="31A008BD" w:rsidR="005E4153" w:rsidRDefault="005E4153" w:rsidP="005E4153">
      <w:pPr>
        <w:pStyle w:val="NormalWeb"/>
        <w:spacing w:before="0" w:beforeAutospacing="0" w:after="0" w:afterAutospacing="0"/>
      </w:pPr>
      <w:r>
        <w:rPr>
          <w:rFonts w:ascii="Century Gothic" w:hAnsi="Century Gothic"/>
          <w:color w:val="262140"/>
          <w:sz w:val="22"/>
          <w:szCs w:val="22"/>
        </w:rPr>
        <w:lastRenderedPageBreak/>
        <w:t>B</w:t>
      </w:r>
      <w:r w:rsidR="00777133">
        <w:rPr>
          <w:rFonts w:ascii="Century Gothic" w:hAnsi="Century Gothic"/>
          <w:color w:val="262140"/>
          <w:sz w:val="22"/>
          <w:szCs w:val="22"/>
        </w:rPr>
        <w:t xml:space="preserve">ackend: laravel framework php, </w:t>
      </w:r>
      <w:r>
        <w:rPr>
          <w:rFonts w:ascii="Century Gothic" w:hAnsi="Century Gothic"/>
          <w:color w:val="262140"/>
          <w:sz w:val="22"/>
          <w:szCs w:val="22"/>
        </w:rPr>
        <w:t xml:space="preserve">MySQL database, </w:t>
      </w:r>
    </w:p>
    <w:p w14:paraId="7E1E218D" w14:textId="07BFA8B3" w:rsidR="002401B0" w:rsidRDefault="002401B0" w:rsidP="005E4153">
      <w:pPr>
        <w:pStyle w:val="Heading2"/>
        <w:spacing w:before="500"/>
      </w:pPr>
      <w:bookmarkStart w:id="15" w:name="_Toc530085745"/>
      <w:r>
        <w:t>Communications Interfaces</w:t>
      </w:r>
      <w:bookmarkEnd w:id="15"/>
    </w:p>
    <w:p w14:paraId="6ACE718E" w14:textId="62FAD492" w:rsidR="002063EE" w:rsidRPr="00777133" w:rsidRDefault="005E4153" w:rsidP="00777133">
      <w:r>
        <w:rPr>
          <w:rFonts w:ascii="Century Gothic" w:hAnsi="Century Gothic"/>
          <w:color w:val="000000"/>
          <w:sz w:val="22"/>
          <w:szCs w:val="22"/>
        </w:rPr>
        <w:t>The  system  uses  PHP  as  server  language  and  hence  requires  HTTPS fo</w:t>
      </w:r>
      <w:r w:rsidR="00777133">
        <w:rPr>
          <w:rFonts w:ascii="Century Gothic" w:hAnsi="Century Gothic"/>
          <w:color w:val="000000"/>
          <w:sz w:val="22"/>
          <w:szCs w:val="22"/>
        </w:rPr>
        <w:t>r  transmission of  data.  More</w:t>
      </w:r>
      <w:r w:rsidR="00520615">
        <w:rPr>
          <w:rFonts w:ascii="Century Gothic" w:hAnsi="Century Gothic"/>
          <w:color w:val="000000"/>
          <w:sz w:val="22"/>
          <w:szCs w:val="22"/>
        </w:rPr>
        <w:t xml:space="preserve"> over </w:t>
      </w:r>
      <w:r>
        <w:rPr>
          <w:rFonts w:ascii="Century Gothic" w:hAnsi="Century Gothic"/>
          <w:color w:val="000000"/>
          <w:sz w:val="22"/>
          <w:szCs w:val="22"/>
        </w:rPr>
        <w:t>this  allows  easy  interaction  between the various clients and the server.</w:t>
      </w:r>
    </w:p>
    <w:p w14:paraId="147C7E73" w14:textId="77777777" w:rsidR="002063EE" w:rsidRDefault="002063EE" w:rsidP="002063EE"/>
    <w:p w14:paraId="070BB4BB" w14:textId="77777777" w:rsidR="002063EE" w:rsidRDefault="002063EE">
      <w:pPr>
        <w:spacing w:after="180" w:line="336" w:lineRule="auto"/>
      </w:pPr>
      <w:r>
        <w:br w:type="page"/>
      </w:r>
    </w:p>
    <w:p w14:paraId="67213130" w14:textId="32521AC3" w:rsidR="002063EE" w:rsidRDefault="002401B0" w:rsidP="002063EE">
      <w:pPr>
        <w:pStyle w:val="Heading1"/>
      </w:pPr>
      <w:bookmarkStart w:id="16" w:name="_Toc530085746"/>
      <w:r>
        <w:lastRenderedPageBreak/>
        <w:t xml:space="preserve">System </w:t>
      </w:r>
      <w:r w:rsidR="008F47A0">
        <w:t>F</w:t>
      </w:r>
      <w:r>
        <w:t>eatures</w:t>
      </w:r>
      <w:bookmarkEnd w:id="16"/>
    </w:p>
    <w:p w14:paraId="4E4B3D76" w14:textId="77777777" w:rsidR="005E4153" w:rsidRDefault="005E4153" w:rsidP="005E4153">
      <w:pPr>
        <w:pStyle w:val="Heading2"/>
        <w:spacing w:before="500"/>
        <w:rPr>
          <w:color w:val="auto"/>
          <w:sz w:val="36"/>
        </w:rPr>
      </w:pPr>
      <w:bookmarkStart w:id="17" w:name="_Toc530085747"/>
      <w:r>
        <w:rPr>
          <w:rFonts w:ascii="Century Gothic" w:hAnsi="Century Gothic"/>
          <w:color w:val="262140"/>
          <w:szCs w:val="28"/>
        </w:rPr>
        <w:t>Feature #1: View Health Tips</w:t>
      </w:r>
      <w:bookmarkEnd w:id="17"/>
    </w:p>
    <w:p w14:paraId="3781B527" w14:textId="77777777" w:rsidR="005E4153" w:rsidRDefault="005E4153" w:rsidP="005A07EA">
      <w:pPr>
        <w:pStyle w:val="NormalWeb"/>
        <w:numPr>
          <w:ilvl w:val="0"/>
          <w:numId w:val="9"/>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Description and Priority</w:t>
      </w:r>
    </w:p>
    <w:p w14:paraId="060F787B" w14:textId="77777777" w:rsidR="005E4153" w:rsidRDefault="005E4153" w:rsidP="005A07EA">
      <w:pPr>
        <w:pStyle w:val="NormalWeb"/>
        <w:numPr>
          <w:ilvl w:val="0"/>
          <w:numId w:val="10"/>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Description: Allowing users to view health tips on home page of the website.</w:t>
      </w:r>
    </w:p>
    <w:p w14:paraId="1A8DBBF6" w14:textId="77777777" w:rsidR="005E4153" w:rsidRDefault="005E4153" w:rsidP="005A07EA">
      <w:pPr>
        <w:pStyle w:val="NormalWeb"/>
        <w:numPr>
          <w:ilvl w:val="0"/>
          <w:numId w:val="10"/>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Priority: Low.</w:t>
      </w:r>
    </w:p>
    <w:p w14:paraId="4A708576" w14:textId="1E7CB7E9" w:rsidR="005E4153" w:rsidRDefault="005E4153" w:rsidP="005A07EA">
      <w:pPr>
        <w:pStyle w:val="NormalWeb"/>
        <w:numPr>
          <w:ilvl w:val="0"/>
          <w:numId w:val="10"/>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Benefit: Broaden user’s health knowledge.</w:t>
      </w:r>
    </w:p>
    <w:p w14:paraId="59BCE971" w14:textId="77777777" w:rsidR="005E4153" w:rsidRDefault="005E4153" w:rsidP="005A07EA">
      <w:pPr>
        <w:pStyle w:val="NormalWeb"/>
        <w:numPr>
          <w:ilvl w:val="0"/>
          <w:numId w:val="11"/>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Stimulus/Response Sequences</w:t>
      </w:r>
    </w:p>
    <w:p w14:paraId="3F546B45" w14:textId="77777777" w:rsidR="005E4153" w:rsidRDefault="005E4153" w:rsidP="005A07EA">
      <w:pPr>
        <w:pStyle w:val="NormalWeb"/>
        <w:numPr>
          <w:ilvl w:val="0"/>
          <w:numId w:val="12"/>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User actions: Users can navigate through the slide of images.</w:t>
      </w:r>
    </w:p>
    <w:p w14:paraId="24A3FA07" w14:textId="77777777" w:rsidR="005E4153" w:rsidRDefault="005E4153" w:rsidP="005A07EA">
      <w:pPr>
        <w:pStyle w:val="NormalWeb"/>
        <w:numPr>
          <w:ilvl w:val="0"/>
          <w:numId w:val="12"/>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System response: System will change the slide within a period of time automatically.</w:t>
      </w:r>
    </w:p>
    <w:p w14:paraId="41BBAEB7" w14:textId="77777777" w:rsidR="005E4153" w:rsidRDefault="005E4153" w:rsidP="005A07EA">
      <w:pPr>
        <w:pStyle w:val="NormalWeb"/>
        <w:numPr>
          <w:ilvl w:val="0"/>
          <w:numId w:val="13"/>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Functional Requirements</w:t>
      </w:r>
    </w:p>
    <w:p w14:paraId="582A89F5" w14:textId="77777777" w:rsidR="005E4153" w:rsidRDefault="005E4153" w:rsidP="005A07EA">
      <w:pPr>
        <w:pStyle w:val="NormalWeb"/>
        <w:numPr>
          <w:ilvl w:val="0"/>
          <w:numId w:val="14"/>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 xml:space="preserve">Software capabilities: </w:t>
      </w:r>
    </w:p>
    <w:p w14:paraId="72FB4FEC" w14:textId="77777777" w:rsidR="005E4153" w:rsidRDefault="005E4153" w:rsidP="005A07EA">
      <w:pPr>
        <w:pStyle w:val="NormalWeb"/>
        <w:numPr>
          <w:ilvl w:val="1"/>
          <w:numId w:val="15"/>
        </w:numPr>
        <w:spacing w:before="0" w:beforeAutospacing="0" w:after="0" w:afterAutospacing="0"/>
        <w:ind w:left="2160"/>
        <w:textAlignment w:val="baseline"/>
        <w:rPr>
          <w:rFonts w:ascii="Century Gothic" w:hAnsi="Century Gothic"/>
          <w:color w:val="262140"/>
          <w:sz w:val="22"/>
          <w:szCs w:val="22"/>
        </w:rPr>
      </w:pPr>
      <w:r>
        <w:rPr>
          <w:rFonts w:ascii="Century Gothic" w:hAnsi="Century Gothic"/>
          <w:color w:val="262140"/>
          <w:sz w:val="22"/>
          <w:szCs w:val="22"/>
        </w:rPr>
        <w:t>13. The user must be able to view health-related tips</w:t>
      </w:r>
    </w:p>
    <w:p w14:paraId="2E35FB5C" w14:textId="77777777" w:rsidR="005E4153" w:rsidRDefault="005E4153" w:rsidP="005A07EA">
      <w:pPr>
        <w:pStyle w:val="NormalWeb"/>
        <w:numPr>
          <w:ilvl w:val="0"/>
          <w:numId w:val="15"/>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 xml:space="preserve">Invalid input response: - </w:t>
      </w:r>
    </w:p>
    <w:p w14:paraId="67F8BE2E" w14:textId="77777777" w:rsidR="005E4153" w:rsidRDefault="005E4153" w:rsidP="005E4153">
      <w:pPr>
        <w:pStyle w:val="Heading2"/>
        <w:spacing w:before="500"/>
        <w:rPr>
          <w:rFonts w:ascii="Times New Roman" w:hAnsi="Times New Roman"/>
          <w:color w:val="auto"/>
          <w:sz w:val="36"/>
          <w:szCs w:val="36"/>
        </w:rPr>
      </w:pPr>
      <w:bookmarkStart w:id="18" w:name="_Toc530085748"/>
      <w:r>
        <w:rPr>
          <w:rFonts w:ascii="Century Gothic" w:hAnsi="Century Gothic"/>
          <w:color w:val="262140"/>
          <w:szCs w:val="28"/>
        </w:rPr>
        <w:t>Feature #2: Browse News</w:t>
      </w:r>
      <w:bookmarkEnd w:id="18"/>
    </w:p>
    <w:p w14:paraId="4CA4C8AC" w14:textId="77777777" w:rsidR="005E4153" w:rsidRDefault="005E4153" w:rsidP="005A07EA">
      <w:pPr>
        <w:pStyle w:val="NormalWeb"/>
        <w:numPr>
          <w:ilvl w:val="0"/>
          <w:numId w:val="16"/>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Description and Priority</w:t>
      </w:r>
    </w:p>
    <w:p w14:paraId="68B33FC8" w14:textId="77777777" w:rsidR="005E4153" w:rsidRDefault="005E4153" w:rsidP="005A07EA">
      <w:pPr>
        <w:pStyle w:val="NormalWeb"/>
        <w:numPr>
          <w:ilvl w:val="0"/>
          <w:numId w:val="17"/>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Description: Allow users to browse health-related news on home page of the website.</w:t>
      </w:r>
    </w:p>
    <w:p w14:paraId="3FA2B891" w14:textId="77777777" w:rsidR="005E4153" w:rsidRDefault="005E4153" w:rsidP="005A07EA">
      <w:pPr>
        <w:pStyle w:val="NormalWeb"/>
        <w:numPr>
          <w:ilvl w:val="0"/>
          <w:numId w:val="17"/>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Priority: Low.</w:t>
      </w:r>
    </w:p>
    <w:p w14:paraId="608F7581" w14:textId="77777777" w:rsidR="005E4153" w:rsidRDefault="005E4153" w:rsidP="005A07EA">
      <w:pPr>
        <w:pStyle w:val="NormalWeb"/>
        <w:numPr>
          <w:ilvl w:val="0"/>
          <w:numId w:val="17"/>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 xml:space="preserve">Benefit: </w:t>
      </w:r>
    </w:p>
    <w:p w14:paraId="7A9BC61A" w14:textId="5630BE27" w:rsidR="005E4153" w:rsidRDefault="005E4153" w:rsidP="005A07EA">
      <w:pPr>
        <w:pStyle w:val="NormalWeb"/>
        <w:numPr>
          <w:ilvl w:val="0"/>
          <w:numId w:val="18"/>
        </w:numPr>
        <w:spacing w:before="0" w:beforeAutospacing="0" w:after="0" w:afterAutospacing="0"/>
        <w:ind w:left="2160"/>
        <w:textAlignment w:val="baseline"/>
        <w:rPr>
          <w:rFonts w:ascii="Century Gothic" w:hAnsi="Century Gothic"/>
          <w:color w:val="262140"/>
          <w:sz w:val="22"/>
          <w:szCs w:val="22"/>
        </w:rPr>
      </w:pPr>
      <w:r>
        <w:rPr>
          <w:rFonts w:ascii="Century Gothic" w:hAnsi="Century Gothic"/>
          <w:color w:val="262140"/>
          <w:sz w:val="22"/>
          <w:szCs w:val="22"/>
        </w:rPr>
        <w:t>Broaden user’s health knowledge.</w:t>
      </w:r>
    </w:p>
    <w:p w14:paraId="450BD765" w14:textId="77777777" w:rsidR="005E4153" w:rsidRDefault="005E4153" w:rsidP="005A07EA">
      <w:pPr>
        <w:pStyle w:val="NormalWeb"/>
        <w:numPr>
          <w:ilvl w:val="0"/>
          <w:numId w:val="18"/>
        </w:numPr>
        <w:spacing w:before="0" w:beforeAutospacing="0" w:after="0" w:afterAutospacing="0"/>
        <w:ind w:left="2160"/>
        <w:textAlignment w:val="baseline"/>
        <w:rPr>
          <w:rFonts w:ascii="Century Gothic" w:hAnsi="Century Gothic"/>
          <w:color w:val="262140"/>
          <w:sz w:val="22"/>
          <w:szCs w:val="22"/>
        </w:rPr>
      </w:pPr>
      <w:r>
        <w:rPr>
          <w:rFonts w:ascii="Century Gothic" w:hAnsi="Century Gothic"/>
          <w:color w:val="262140"/>
          <w:sz w:val="22"/>
          <w:szCs w:val="22"/>
        </w:rPr>
        <w:t>Give tips to those users who required health guidance.</w:t>
      </w:r>
    </w:p>
    <w:p w14:paraId="72531295" w14:textId="77777777" w:rsidR="005E4153" w:rsidRDefault="005E4153" w:rsidP="005A07EA">
      <w:pPr>
        <w:pStyle w:val="NormalWeb"/>
        <w:numPr>
          <w:ilvl w:val="0"/>
          <w:numId w:val="19"/>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Stimulus/Response Sequences</w:t>
      </w:r>
    </w:p>
    <w:p w14:paraId="77FCD69C" w14:textId="77777777" w:rsidR="005E4153" w:rsidRDefault="005E4153" w:rsidP="005A07EA">
      <w:pPr>
        <w:pStyle w:val="NormalWeb"/>
        <w:numPr>
          <w:ilvl w:val="0"/>
          <w:numId w:val="20"/>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User actions: Users can find out more by clicking on the title of the new.</w:t>
      </w:r>
    </w:p>
    <w:p w14:paraId="39C221DF" w14:textId="3B190D2A" w:rsidR="005E4153" w:rsidRDefault="005E4153" w:rsidP="005A07EA">
      <w:pPr>
        <w:pStyle w:val="NormalWeb"/>
        <w:numPr>
          <w:ilvl w:val="0"/>
          <w:numId w:val="20"/>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 xml:space="preserve">System response: System will bring users to the respective </w:t>
      </w:r>
      <w:r w:rsidR="00EE46DA">
        <w:rPr>
          <w:rFonts w:ascii="Century Gothic" w:hAnsi="Century Gothic"/>
          <w:color w:val="262140"/>
          <w:sz w:val="22"/>
          <w:szCs w:val="22"/>
        </w:rPr>
        <w:t>URL</w:t>
      </w:r>
      <w:r>
        <w:rPr>
          <w:rFonts w:ascii="Century Gothic" w:hAnsi="Century Gothic"/>
          <w:color w:val="262140"/>
          <w:sz w:val="22"/>
          <w:szCs w:val="22"/>
        </w:rPr>
        <w:t>.</w:t>
      </w:r>
    </w:p>
    <w:p w14:paraId="679A43F2" w14:textId="77777777" w:rsidR="005E4153" w:rsidRDefault="005E4153" w:rsidP="005A07EA">
      <w:pPr>
        <w:pStyle w:val="NormalWeb"/>
        <w:numPr>
          <w:ilvl w:val="0"/>
          <w:numId w:val="21"/>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Functional Requirements</w:t>
      </w:r>
    </w:p>
    <w:p w14:paraId="242D9640" w14:textId="77777777" w:rsidR="005E4153" w:rsidRDefault="005E4153" w:rsidP="005A07EA">
      <w:pPr>
        <w:pStyle w:val="NormalWeb"/>
        <w:numPr>
          <w:ilvl w:val="0"/>
          <w:numId w:val="22"/>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 xml:space="preserve"> Software capabilities: </w:t>
      </w:r>
    </w:p>
    <w:p w14:paraId="03E9C7FB" w14:textId="77777777" w:rsidR="005E4153" w:rsidRDefault="005E4153" w:rsidP="005A07EA">
      <w:pPr>
        <w:pStyle w:val="NormalWeb"/>
        <w:numPr>
          <w:ilvl w:val="1"/>
          <w:numId w:val="23"/>
        </w:numPr>
        <w:spacing w:before="0" w:beforeAutospacing="0" w:after="0" w:afterAutospacing="0"/>
        <w:ind w:left="2160"/>
        <w:textAlignment w:val="baseline"/>
        <w:rPr>
          <w:rFonts w:ascii="Century Gothic" w:hAnsi="Century Gothic"/>
          <w:color w:val="262140"/>
          <w:sz w:val="22"/>
          <w:szCs w:val="22"/>
        </w:rPr>
      </w:pPr>
      <w:r>
        <w:rPr>
          <w:rFonts w:ascii="Century Gothic" w:hAnsi="Century Gothic"/>
          <w:color w:val="262140"/>
          <w:sz w:val="22"/>
          <w:szCs w:val="22"/>
        </w:rPr>
        <w:t>14 The user must be able to view health-related news</w:t>
      </w:r>
    </w:p>
    <w:p w14:paraId="3AA99A89" w14:textId="77777777" w:rsidR="005E4153" w:rsidRDefault="005E4153" w:rsidP="005A07EA">
      <w:pPr>
        <w:pStyle w:val="NormalWeb"/>
        <w:numPr>
          <w:ilvl w:val="0"/>
          <w:numId w:val="23"/>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Invalid input response: -</w:t>
      </w:r>
    </w:p>
    <w:p w14:paraId="179A5602" w14:textId="77777777" w:rsidR="005E4153" w:rsidRDefault="005E4153" w:rsidP="005E4153">
      <w:pPr>
        <w:rPr>
          <w:rFonts w:ascii="Times New Roman" w:hAnsi="Times New Roman"/>
          <w:color w:val="auto"/>
          <w:szCs w:val="24"/>
        </w:rPr>
      </w:pPr>
    </w:p>
    <w:p w14:paraId="16E25535" w14:textId="77777777" w:rsidR="005E4153" w:rsidRDefault="005E4153" w:rsidP="005E4153">
      <w:pPr>
        <w:pStyle w:val="Heading2"/>
        <w:spacing w:before="0"/>
      </w:pPr>
      <w:bookmarkStart w:id="19" w:name="_Toc530085749"/>
      <w:r>
        <w:rPr>
          <w:rFonts w:ascii="Century Gothic" w:hAnsi="Century Gothic"/>
          <w:color w:val="262140"/>
          <w:szCs w:val="28"/>
        </w:rPr>
        <w:t>Feature #3: Choose healthcare premises</w:t>
      </w:r>
      <w:bookmarkEnd w:id="19"/>
    </w:p>
    <w:p w14:paraId="03EB9ADD" w14:textId="77777777" w:rsidR="005E4153" w:rsidRDefault="005E4153" w:rsidP="005A07EA">
      <w:pPr>
        <w:pStyle w:val="NormalWeb"/>
        <w:numPr>
          <w:ilvl w:val="0"/>
          <w:numId w:val="24"/>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Description and Priority</w:t>
      </w:r>
    </w:p>
    <w:p w14:paraId="00A0C424" w14:textId="77777777" w:rsidR="005E4153" w:rsidRDefault="005E4153" w:rsidP="005A07EA">
      <w:pPr>
        <w:pStyle w:val="NormalWeb"/>
        <w:numPr>
          <w:ilvl w:val="0"/>
          <w:numId w:val="25"/>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Description: Allowing user to select their desired healthcare premises.</w:t>
      </w:r>
    </w:p>
    <w:p w14:paraId="329140DE" w14:textId="77777777" w:rsidR="005E4153" w:rsidRDefault="005E4153" w:rsidP="005A07EA">
      <w:pPr>
        <w:pStyle w:val="NormalWeb"/>
        <w:numPr>
          <w:ilvl w:val="0"/>
          <w:numId w:val="25"/>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Priority: High.</w:t>
      </w:r>
    </w:p>
    <w:p w14:paraId="09724970" w14:textId="77777777" w:rsidR="005E4153" w:rsidRDefault="005E4153" w:rsidP="005A07EA">
      <w:pPr>
        <w:pStyle w:val="NormalWeb"/>
        <w:numPr>
          <w:ilvl w:val="0"/>
          <w:numId w:val="25"/>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 xml:space="preserve">Benefit: </w:t>
      </w:r>
    </w:p>
    <w:p w14:paraId="007802EE" w14:textId="77777777" w:rsidR="005E4153" w:rsidRDefault="005E4153" w:rsidP="005A07EA">
      <w:pPr>
        <w:pStyle w:val="NormalWeb"/>
        <w:numPr>
          <w:ilvl w:val="0"/>
          <w:numId w:val="26"/>
        </w:numPr>
        <w:spacing w:before="0" w:beforeAutospacing="0" w:after="0" w:afterAutospacing="0"/>
        <w:ind w:left="2160"/>
        <w:textAlignment w:val="baseline"/>
        <w:rPr>
          <w:rFonts w:ascii="Century Gothic" w:hAnsi="Century Gothic"/>
          <w:color w:val="262140"/>
          <w:sz w:val="22"/>
          <w:szCs w:val="22"/>
        </w:rPr>
      </w:pPr>
      <w:r>
        <w:rPr>
          <w:rFonts w:ascii="Century Gothic" w:hAnsi="Century Gothic"/>
          <w:color w:val="262140"/>
          <w:sz w:val="22"/>
          <w:szCs w:val="22"/>
        </w:rPr>
        <w:t xml:space="preserve">Easy and quick search of healthcare premises nearby. </w:t>
      </w:r>
    </w:p>
    <w:p w14:paraId="171506E5" w14:textId="77777777" w:rsidR="005E4153" w:rsidRDefault="005E4153" w:rsidP="005A07EA">
      <w:pPr>
        <w:pStyle w:val="NormalWeb"/>
        <w:numPr>
          <w:ilvl w:val="0"/>
          <w:numId w:val="26"/>
        </w:numPr>
        <w:spacing w:before="0" w:beforeAutospacing="0" w:after="0" w:afterAutospacing="0"/>
        <w:ind w:left="2160"/>
        <w:textAlignment w:val="baseline"/>
        <w:rPr>
          <w:rFonts w:ascii="Century Gothic" w:hAnsi="Century Gothic"/>
          <w:color w:val="262140"/>
          <w:sz w:val="22"/>
          <w:szCs w:val="22"/>
        </w:rPr>
      </w:pPr>
      <w:r>
        <w:rPr>
          <w:rFonts w:ascii="Century Gothic" w:hAnsi="Century Gothic"/>
          <w:color w:val="262140"/>
          <w:sz w:val="22"/>
          <w:szCs w:val="22"/>
        </w:rPr>
        <w:t>With the use of our detection system, user’s location will be detected and it saves the time for user to enter their address.</w:t>
      </w:r>
    </w:p>
    <w:p w14:paraId="1CB63149" w14:textId="77777777" w:rsidR="005E4153" w:rsidRDefault="005E4153" w:rsidP="005A07EA">
      <w:pPr>
        <w:pStyle w:val="NormalWeb"/>
        <w:numPr>
          <w:ilvl w:val="0"/>
          <w:numId w:val="27"/>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Stimulus/Response Sequences</w:t>
      </w:r>
    </w:p>
    <w:p w14:paraId="148D79B1" w14:textId="77777777" w:rsidR="005E4153" w:rsidRDefault="005E4153" w:rsidP="005A07EA">
      <w:pPr>
        <w:pStyle w:val="NormalWeb"/>
        <w:numPr>
          <w:ilvl w:val="0"/>
          <w:numId w:val="28"/>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User actions: Users can make selection across the various healthcare premises.</w:t>
      </w:r>
    </w:p>
    <w:p w14:paraId="1282294F" w14:textId="77777777" w:rsidR="005E4153" w:rsidRDefault="005E4153" w:rsidP="005A07EA">
      <w:pPr>
        <w:pStyle w:val="NormalWeb"/>
        <w:numPr>
          <w:ilvl w:val="0"/>
          <w:numId w:val="28"/>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System response: System will display all the healthcare premises that is nearby the location detected/entered.</w:t>
      </w:r>
    </w:p>
    <w:p w14:paraId="26778368" w14:textId="77777777" w:rsidR="005E4153" w:rsidRDefault="005E4153" w:rsidP="005A07EA">
      <w:pPr>
        <w:pStyle w:val="NormalWeb"/>
        <w:numPr>
          <w:ilvl w:val="0"/>
          <w:numId w:val="29"/>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Functional Requirements</w:t>
      </w:r>
    </w:p>
    <w:p w14:paraId="51F9001A" w14:textId="77777777" w:rsidR="005E4153" w:rsidRDefault="005E4153" w:rsidP="005A07EA">
      <w:pPr>
        <w:pStyle w:val="NormalWeb"/>
        <w:numPr>
          <w:ilvl w:val="0"/>
          <w:numId w:val="30"/>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 xml:space="preserve"> Software capabilities: </w:t>
      </w:r>
    </w:p>
    <w:p w14:paraId="5885BEAF" w14:textId="77777777" w:rsidR="005E4153" w:rsidRDefault="005E4153" w:rsidP="005A07EA">
      <w:pPr>
        <w:pStyle w:val="NormalWeb"/>
        <w:numPr>
          <w:ilvl w:val="1"/>
          <w:numId w:val="31"/>
        </w:numPr>
        <w:spacing w:before="0" w:beforeAutospacing="0" w:after="0" w:afterAutospacing="0"/>
        <w:ind w:left="2160"/>
        <w:textAlignment w:val="baseline"/>
        <w:rPr>
          <w:rFonts w:ascii="Century Gothic" w:hAnsi="Century Gothic"/>
          <w:color w:val="262140"/>
          <w:sz w:val="22"/>
          <w:szCs w:val="22"/>
        </w:rPr>
      </w:pPr>
      <w:r>
        <w:rPr>
          <w:rFonts w:ascii="Century Gothic" w:hAnsi="Century Gothic"/>
          <w:color w:val="262140"/>
          <w:sz w:val="22"/>
          <w:szCs w:val="22"/>
        </w:rPr>
        <w:t xml:space="preserve">2. </w:t>
      </w:r>
      <w:r>
        <w:rPr>
          <w:rFonts w:ascii="Century Gothic" w:hAnsi="Century Gothic"/>
          <w:color w:val="000000"/>
          <w:sz w:val="22"/>
          <w:szCs w:val="22"/>
        </w:rPr>
        <w:t>The user shall be able to make selection of various healthcare premises given by the system.</w:t>
      </w:r>
    </w:p>
    <w:p w14:paraId="1DF1263A" w14:textId="77777777" w:rsidR="005E4153" w:rsidRDefault="005E4153" w:rsidP="005A07EA">
      <w:pPr>
        <w:pStyle w:val="NormalWeb"/>
        <w:numPr>
          <w:ilvl w:val="1"/>
          <w:numId w:val="31"/>
        </w:numPr>
        <w:spacing w:before="0" w:beforeAutospacing="0" w:after="0" w:afterAutospacing="0"/>
        <w:ind w:left="2160"/>
        <w:textAlignment w:val="baseline"/>
        <w:rPr>
          <w:rFonts w:ascii="Century Gothic" w:hAnsi="Century Gothic"/>
          <w:color w:val="262140"/>
          <w:sz w:val="22"/>
          <w:szCs w:val="22"/>
        </w:rPr>
      </w:pPr>
      <w:r>
        <w:rPr>
          <w:rFonts w:ascii="Century Gothic" w:hAnsi="Century Gothic"/>
          <w:color w:val="262140"/>
          <w:sz w:val="22"/>
          <w:szCs w:val="22"/>
        </w:rPr>
        <w:lastRenderedPageBreak/>
        <w:t xml:space="preserve">5. </w:t>
      </w:r>
      <w:r>
        <w:rPr>
          <w:rFonts w:ascii="Century Gothic" w:hAnsi="Century Gothic"/>
          <w:color w:val="000000"/>
          <w:sz w:val="22"/>
          <w:szCs w:val="22"/>
        </w:rPr>
        <w:t>The system must be able to locate healthcare premises based on the entered location.</w:t>
      </w:r>
    </w:p>
    <w:p w14:paraId="47545311" w14:textId="77777777" w:rsidR="005E4153" w:rsidRDefault="005E4153" w:rsidP="005A07EA">
      <w:pPr>
        <w:pStyle w:val="NormalWeb"/>
        <w:numPr>
          <w:ilvl w:val="2"/>
          <w:numId w:val="32"/>
        </w:numPr>
        <w:shd w:val="clear" w:color="auto" w:fill="FFFFFF"/>
        <w:spacing w:before="0" w:beforeAutospacing="0" w:after="0" w:afterAutospacing="0"/>
        <w:ind w:left="288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5.1 The user shall be able to select the desired hospital</w:t>
      </w:r>
    </w:p>
    <w:p w14:paraId="09037E68" w14:textId="77777777" w:rsidR="005E4153" w:rsidRDefault="005E4153" w:rsidP="005A07EA">
      <w:pPr>
        <w:pStyle w:val="NormalWeb"/>
        <w:numPr>
          <w:ilvl w:val="2"/>
          <w:numId w:val="32"/>
        </w:numPr>
        <w:shd w:val="clear" w:color="auto" w:fill="FFFFFF"/>
        <w:spacing w:before="0" w:beforeAutospacing="0" w:after="0" w:afterAutospacing="0"/>
        <w:ind w:left="288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5.2 The user shall be able to select the desired clinic</w:t>
      </w:r>
    </w:p>
    <w:p w14:paraId="66151D57" w14:textId="77777777" w:rsidR="005E4153" w:rsidRDefault="005E4153" w:rsidP="005A07EA">
      <w:pPr>
        <w:pStyle w:val="NormalWeb"/>
        <w:numPr>
          <w:ilvl w:val="2"/>
          <w:numId w:val="32"/>
        </w:numPr>
        <w:shd w:val="clear" w:color="auto" w:fill="FFFFFF"/>
        <w:spacing w:before="0" w:beforeAutospacing="0" w:after="0" w:afterAutospacing="0"/>
        <w:ind w:left="288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5.3 The user shall be able to select the desired pharmacy</w:t>
      </w:r>
    </w:p>
    <w:p w14:paraId="53139056" w14:textId="77777777" w:rsidR="005E4153" w:rsidRDefault="005E4153" w:rsidP="005A07EA">
      <w:pPr>
        <w:pStyle w:val="NormalWeb"/>
        <w:numPr>
          <w:ilvl w:val="2"/>
          <w:numId w:val="32"/>
        </w:numPr>
        <w:shd w:val="clear" w:color="auto" w:fill="FFFFFF"/>
        <w:spacing w:before="0" w:beforeAutospacing="0" w:after="0" w:afterAutospacing="0"/>
        <w:ind w:left="288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5.4 The user shall be able to select the desired dental</w:t>
      </w:r>
    </w:p>
    <w:p w14:paraId="30950524" w14:textId="77777777" w:rsidR="005E4153" w:rsidRDefault="005E4153" w:rsidP="005A07EA">
      <w:pPr>
        <w:pStyle w:val="NormalWeb"/>
        <w:numPr>
          <w:ilvl w:val="1"/>
          <w:numId w:val="32"/>
        </w:numPr>
        <w:spacing w:before="0" w:beforeAutospacing="0" w:after="0" w:afterAutospacing="0"/>
        <w:ind w:left="2160"/>
        <w:textAlignment w:val="baseline"/>
        <w:rPr>
          <w:rFonts w:ascii="Century Gothic" w:hAnsi="Century Gothic"/>
          <w:color w:val="000000"/>
          <w:sz w:val="22"/>
          <w:szCs w:val="22"/>
        </w:rPr>
      </w:pPr>
      <w:r>
        <w:rPr>
          <w:rFonts w:ascii="Century Gothic" w:hAnsi="Century Gothic"/>
          <w:color w:val="000000"/>
          <w:sz w:val="22"/>
          <w:szCs w:val="22"/>
        </w:rPr>
        <w:t>6. The user must be able to view address of selected healthcare premises.</w:t>
      </w:r>
    </w:p>
    <w:p w14:paraId="5FF2FE02" w14:textId="77777777" w:rsidR="005E4153" w:rsidRDefault="005E4153" w:rsidP="005A07EA">
      <w:pPr>
        <w:pStyle w:val="NormalWeb"/>
        <w:numPr>
          <w:ilvl w:val="0"/>
          <w:numId w:val="32"/>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Invalid input response: -</w:t>
      </w:r>
    </w:p>
    <w:p w14:paraId="08077AF5" w14:textId="77777777" w:rsidR="005E4153" w:rsidRDefault="005E4153" w:rsidP="005E4153">
      <w:pPr>
        <w:rPr>
          <w:rFonts w:ascii="Times New Roman" w:hAnsi="Times New Roman"/>
          <w:color w:val="auto"/>
          <w:szCs w:val="24"/>
        </w:rPr>
      </w:pPr>
    </w:p>
    <w:p w14:paraId="2204AF85" w14:textId="77777777" w:rsidR="005E4153" w:rsidRDefault="005E4153" w:rsidP="005E4153">
      <w:pPr>
        <w:pStyle w:val="Heading2"/>
        <w:spacing w:before="0"/>
      </w:pPr>
      <w:bookmarkStart w:id="20" w:name="_Toc530085750"/>
      <w:r>
        <w:rPr>
          <w:rFonts w:ascii="Century Gothic" w:hAnsi="Century Gothic"/>
          <w:color w:val="262140"/>
          <w:szCs w:val="28"/>
        </w:rPr>
        <w:t>Feature #4: Search healthcare premises</w:t>
      </w:r>
      <w:bookmarkEnd w:id="20"/>
    </w:p>
    <w:p w14:paraId="28CE42BB" w14:textId="77777777" w:rsidR="005E4153" w:rsidRDefault="005E4153" w:rsidP="005A07EA">
      <w:pPr>
        <w:pStyle w:val="NormalWeb"/>
        <w:numPr>
          <w:ilvl w:val="0"/>
          <w:numId w:val="33"/>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Description and Priority</w:t>
      </w:r>
    </w:p>
    <w:p w14:paraId="0BE2C95E" w14:textId="77777777" w:rsidR="005E4153" w:rsidRDefault="005E4153" w:rsidP="005A07EA">
      <w:pPr>
        <w:pStyle w:val="NormalWeb"/>
        <w:numPr>
          <w:ilvl w:val="0"/>
          <w:numId w:val="34"/>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Description: Searching of healthcare premises nearby.</w:t>
      </w:r>
    </w:p>
    <w:p w14:paraId="1653CEED" w14:textId="77777777" w:rsidR="005E4153" w:rsidRDefault="005E4153" w:rsidP="005A07EA">
      <w:pPr>
        <w:pStyle w:val="NormalWeb"/>
        <w:numPr>
          <w:ilvl w:val="0"/>
          <w:numId w:val="34"/>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Priority: High.</w:t>
      </w:r>
    </w:p>
    <w:p w14:paraId="28362148" w14:textId="77777777" w:rsidR="005E4153" w:rsidRDefault="005E4153" w:rsidP="005A07EA">
      <w:pPr>
        <w:pStyle w:val="NormalWeb"/>
        <w:numPr>
          <w:ilvl w:val="0"/>
          <w:numId w:val="34"/>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 xml:space="preserve">Benefit: </w:t>
      </w:r>
    </w:p>
    <w:p w14:paraId="3FA79010" w14:textId="77777777" w:rsidR="005E4153" w:rsidRDefault="005E4153" w:rsidP="005A07EA">
      <w:pPr>
        <w:pStyle w:val="NormalWeb"/>
        <w:numPr>
          <w:ilvl w:val="0"/>
          <w:numId w:val="35"/>
        </w:numPr>
        <w:spacing w:before="0" w:beforeAutospacing="0" w:after="0" w:afterAutospacing="0"/>
        <w:ind w:left="2160"/>
        <w:textAlignment w:val="baseline"/>
        <w:rPr>
          <w:rFonts w:ascii="Century Gothic" w:hAnsi="Century Gothic"/>
          <w:color w:val="262140"/>
          <w:sz w:val="22"/>
          <w:szCs w:val="22"/>
        </w:rPr>
      </w:pPr>
      <w:r>
        <w:rPr>
          <w:rFonts w:ascii="Century Gothic" w:hAnsi="Century Gothic"/>
          <w:color w:val="262140"/>
          <w:sz w:val="22"/>
          <w:szCs w:val="22"/>
        </w:rPr>
        <w:t>User’s location will be automatically detected by our system.</w:t>
      </w:r>
    </w:p>
    <w:p w14:paraId="1A4E858A" w14:textId="77777777" w:rsidR="005E4153" w:rsidRDefault="005E4153" w:rsidP="005A07EA">
      <w:pPr>
        <w:pStyle w:val="NormalWeb"/>
        <w:numPr>
          <w:ilvl w:val="0"/>
          <w:numId w:val="35"/>
        </w:numPr>
        <w:spacing w:before="0" w:beforeAutospacing="0" w:after="0" w:afterAutospacing="0"/>
        <w:ind w:left="2160"/>
        <w:textAlignment w:val="baseline"/>
        <w:rPr>
          <w:rFonts w:ascii="Century Gothic" w:hAnsi="Century Gothic"/>
          <w:color w:val="262140"/>
          <w:sz w:val="22"/>
          <w:szCs w:val="22"/>
        </w:rPr>
      </w:pPr>
      <w:r>
        <w:rPr>
          <w:rFonts w:ascii="Century Gothic" w:hAnsi="Century Gothic"/>
          <w:color w:val="262140"/>
          <w:sz w:val="22"/>
          <w:szCs w:val="22"/>
        </w:rPr>
        <w:t>Allow user to search by entering specified location around Singapore.</w:t>
      </w:r>
    </w:p>
    <w:p w14:paraId="5165BCCC" w14:textId="77777777" w:rsidR="005E4153" w:rsidRDefault="005E4153" w:rsidP="005A07EA">
      <w:pPr>
        <w:pStyle w:val="NormalWeb"/>
        <w:numPr>
          <w:ilvl w:val="0"/>
          <w:numId w:val="36"/>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Stimulus/Response Sequences</w:t>
      </w:r>
    </w:p>
    <w:p w14:paraId="4708CAC1" w14:textId="77777777" w:rsidR="005E4153" w:rsidRDefault="005E4153" w:rsidP="005A07EA">
      <w:pPr>
        <w:pStyle w:val="NormalWeb"/>
        <w:numPr>
          <w:ilvl w:val="0"/>
          <w:numId w:val="37"/>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User actions: User can enter the location where they want to do a search on.</w:t>
      </w:r>
    </w:p>
    <w:p w14:paraId="3757367D" w14:textId="77777777" w:rsidR="005E4153" w:rsidRDefault="005E4153" w:rsidP="005A07EA">
      <w:pPr>
        <w:pStyle w:val="NormalWeb"/>
        <w:numPr>
          <w:ilvl w:val="0"/>
          <w:numId w:val="37"/>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System response: System will display map of all the nearby healthcare premise that user searched on.</w:t>
      </w:r>
    </w:p>
    <w:p w14:paraId="27D2343A" w14:textId="77777777" w:rsidR="005E4153" w:rsidRDefault="005E4153" w:rsidP="005A07EA">
      <w:pPr>
        <w:pStyle w:val="NormalWeb"/>
        <w:numPr>
          <w:ilvl w:val="0"/>
          <w:numId w:val="38"/>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Functional Requirements</w:t>
      </w:r>
    </w:p>
    <w:p w14:paraId="462A4E3E" w14:textId="77777777" w:rsidR="005E4153" w:rsidRDefault="005E4153" w:rsidP="005A07EA">
      <w:pPr>
        <w:pStyle w:val="NormalWeb"/>
        <w:numPr>
          <w:ilvl w:val="0"/>
          <w:numId w:val="39"/>
        </w:numPr>
        <w:shd w:val="clear" w:color="auto" w:fill="FFFFFF"/>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 xml:space="preserve"> Software capabilities:</w:t>
      </w:r>
    </w:p>
    <w:p w14:paraId="60086AB3" w14:textId="77777777" w:rsidR="005E4153" w:rsidRDefault="005E4153" w:rsidP="005A07EA">
      <w:pPr>
        <w:pStyle w:val="NormalWeb"/>
        <w:numPr>
          <w:ilvl w:val="1"/>
          <w:numId w:val="40"/>
        </w:numPr>
        <w:shd w:val="clear" w:color="auto" w:fill="FFFFFF"/>
        <w:spacing w:before="0" w:beforeAutospacing="0" w:after="0" w:afterAutospacing="0"/>
        <w:ind w:left="216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3. The user shall enter the desired location</w:t>
      </w:r>
    </w:p>
    <w:p w14:paraId="3DF24E7D" w14:textId="77777777" w:rsidR="005E4153" w:rsidRDefault="005E4153" w:rsidP="005A07EA">
      <w:pPr>
        <w:pStyle w:val="NormalWeb"/>
        <w:numPr>
          <w:ilvl w:val="1"/>
          <w:numId w:val="40"/>
        </w:numPr>
        <w:shd w:val="clear" w:color="auto" w:fill="FFFFFF"/>
        <w:spacing w:before="0" w:beforeAutospacing="0" w:after="0" w:afterAutospacing="0"/>
        <w:ind w:left="216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 xml:space="preserve">4. The user shall allow detection of their current location </w:t>
      </w:r>
    </w:p>
    <w:p w14:paraId="13B9D5BF" w14:textId="77777777" w:rsidR="005E4153" w:rsidRDefault="005E4153" w:rsidP="005A07EA">
      <w:pPr>
        <w:pStyle w:val="NormalWeb"/>
        <w:numPr>
          <w:ilvl w:val="1"/>
          <w:numId w:val="40"/>
        </w:numPr>
        <w:shd w:val="clear" w:color="auto" w:fill="FFFFFF"/>
        <w:spacing w:before="0" w:beforeAutospacing="0" w:after="0" w:afterAutospacing="0"/>
        <w:ind w:left="216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5. The system must be able to locate healthcare premises based on the entered location.</w:t>
      </w:r>
    </w:p>
    <w:p w14:paraId="5B49CD09" w14:textId="77777777" w:rsidR="005E4153" w:rsidRDefault="005E4153" w:rsidP="005A07EA">
      <w:pPr>
        <w:pStyle w:val="NormalWeb"/>
        <w:numPr>
          <w:ilvl w:val="2"/>
          <w:numId w:val="41"/>
        </w:numPr>
        <w:shd w:val="clear" w:color="auto" w:fill="FFFFFF"/>
        <w:spacing w:before="0" w:beforeAutospacing="0" w:after="0" w:afterAutospacing="0"/>
        <w:ind w:left="288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5.1 The user shall be able to select the desired hospital</w:t>
      </w:r>
    </w:p>
    <w:p w14:paraId="394BCB81" w14:textId="77777777" w:rsidR="005E4153" w:rsidRDefault="005E4153" w:rsidP="005A07EA">
      <w:pPr>
        <w:pStyle w:val="NormalWeb"/>
        <w:numPr>
          <w:ilvl w:val="2"/>
          <w:numId w:val="41"/>
        </w:numPr>
        <w:shd w:val="clear" w:color="auto" w:fill="FFFFFF"/>
        <w:spacing w:before="0" w:beforeAutospacing="0" w:after="0" w:afterAutospacing="0"/>
        <w:ind w:left="288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5.2 The user shall be able to select the desired clinic</w:t>
      </w:r>
    </w:p>
    <w:p w14:paraId="2BCAE9A8" w14:textId="77777777" w:rsidR="005E4153" w:rsidRDefault="005E4153" w:rsidP="005A07EA">
      <w:pPr>
        <w:pStyle w:val="NormalWeb"/>
        <w:numPr>
          <w:ilvl w:val="2"/>
          <w:numId w:val="41"/>
        </w:numPr>
        <w:shd w:val="clear" w:color="auto" w:fill="FFFFFF"/>
        <w:spacing w:before="0" w:beforeAutospacing="0" w:after="0" w:afterAutospacing="0"/>
        <w:ind w:left="288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5.3 The user shall be able to select the desired pharmacy</w:t>
      </w:r>
    </w:p>
    <w:p w14:paraId="2272AB0C" w14:textId="77777777" w:rsidR="005E4153" w:rsidRDefault="005E4153" w:rsidP="005A07EA">
      <w:pPr>
        <w:pStyle w:val="NormalWeb"/>
        <w:numPr>
          <w:ilvl w:val="2"/>
          <w:numId w:val="41"/>
        </w:numPr>
        <w:shd w:val="clear" w:color="auto" w:fill="FFFFFF"/>
        <w:spacing w:before="0" w:beforeAutospacing="0" w:after="0" w:afterAutospacing="0"/>
        <w:ind w:left="288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5.4 The user shall be able to select the desired dental</w:t>
      </w:r>
    </w:p>
    <w:p w14:paraId="2418BD1C" w14:textId="77777777" w:rsidR="005E4153" w:rsidRDefault="005E4153" w:rsidP="005A07EA">
      <w:pPr>
        <w:pStyle w:val="NormalWeb"/>
        <w:numPr>
          <w:ilvl w:val="1"/>
          <w:numId w:val="41"/>
        </w:numPr>
        <w:shd w:val="clear" w:color="auto" w:fill="FFFFFF"/>
        <w:spacing w:before="0" w:beforeAutospacing="0" w:after="0" w:afterAutospacing="0"/>
        <w:ind w:left="216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6. The user must be able to view address of selected healthcare premises</w:t>
      </w:r>
    </w:p>
    <w:p w14:paraId="641B952A" w14:textId="77777777" w:rsidR="005E4153" w:rsidRDefault="005E4153" w:rsidP="005A07EA">
      <w:pPr>
        <w:pStyle w:val="NormalWeb"/>
        <w:numPr>
          <w:ilvl w:val="0"/>
          <w:numId w:val="41"/>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Invalid input response:</w:t>
      </w:r>
    </w:p>
    <w:p w14:paraId="11365CBA" w14:textId="77777777" w:rsidR="005E4153" w:rsidRDefault="005E4153" w:rsidP="005A07EA">
      <w:pPr>
        <w:pStyle w:val="NormalWeb"/>
        <w:numPr>
          <w:ilvl w:val="0"/>
          <w:numId w:val="42"/>
        </w:numPr>
        <w:spacing w:before="0" w:beforeAutospacing="0" w:after="0" w:afterAutospacing="0"/>
        <w:ind w:left="2160"/>
        <w:textAlignment w:val="baseline"/>
        <w:rPr>
          <w:rFonts w:ascii="Century Gothic" w:hAnsi="Century Gothic"/>
          <w:color w:val="262140"/>
          <w:sz w:val="22"/>
          <w:szCs w:val="22"/>
        </w:rPr>
      </w:pPr>
      <w:r>
        <w:rPr>
          <w:rFonts w:ascii="Century Gothic" w:hAnsi="Century Gothic"/>
          <w:color w:val="262140"/>
          <w:sz w:val="22"/>
          <w:szCs w:val="22"/>
        </w:rPr>
        <w:t>Detection of current location disabled.</w:t>
      </w:r>
    </w:p>
    <w:p w14:paraId="6D9017B2" w14:textId="77777777" w:rsidR="005E4153" w:rsidRDefault="005E4153" w:rsidP="005A07EA">
      <w:pPr>
        <w:pStyle w:val="NormalWeb"/>
        <w:numPr>
          <w:ilvl w:val="0"/>
          <w:numId w:val="42"/>
        </w:numPr>
        <w:spacing w:before="0" w:beforeAutospacing="0" w:after="0" w:afterAutospacing="0"/>
        <w:ind w:left="2160"/>
        <w:textAlignment w:val="baseline"/>
        <w:rPr>
          <w:rFonts w:ascii="Century Gothic" w:hAnsi="Century Gothic"/>
          <w:color w:val="262140"/>
          <w:sz w:val="22"/>
          <w:szCs w:val="22"/>
        </w:rPr>
      </w:pPr>
      <w:r>
        <w:rPr>
          <w:rFonts w:ascii="Century Gothic" w:hAnsi="Century Gothic"/>
          <w:color w:val="262140"/>
          <w:sz w:val="22"/>
          <w:szCs w:val="22"/>
        </w:rPr>
        <w:t>Invalid/Wrong location entered.</w:t>
      </w:r>
    </w:p>
    <w:p w14:paraId="4BE9F67C" w14:textId="77777777" w:rsidR="005E4153" w:rsidRDefault="005E4153" w:rsidP="005E4153">
      <w:pPr>
        <w:rPr>
          <w:rFonts w:ascii="Times New Roman" w:hAnsi="Times New Roman"/>
          <w:color w:val="auto"/>
          <w:szCs w:val="24"/>
        </w:rPr>
      </w:pPr>
    </w:p>
    <w:p w14:paraId="69A1BF66" w14:textId="77777777" w:rsidR="005E4153" w:rsidRDefault="005E4153" w:rsidP="005E4153">
      <w:pPr>
        <w:pStyle w:val="Heading2"/>
        <w:spacing w:before="0"/>
      </w:pPr>
      <w:bookmarkStart w:id="21" w:name="_Toc530085751"/>
      <w:r>
        <w:rPr>
          <w:rFonts w:ascii="Century Gothic" w:hAnsi="Century Gothic"/>
          <w:color w:val="262140"/>
          <w:szCs w:val="28"/>
        </w:rPr>
        <w:t>Feature #5: Book healthcare appointment</w:t>
      </w:r>
      <w:bookmarkEnd w:id="21"/>
      <w:r>
        <w:rPr>
          <w:rFonts w:ascii="Century Gothic" w:hAnsi="Century Gothic"/>
          <w:color w:val="262140"/>
          <w:szCs w:val="28"/>
        </w:rPr>
        <w:t xml:space="preserve"> </w:t>
      </w:r>
    </w:p>
    <w:p w14:paraId="7D388969" w14:textId="77777777" w:rsidR="005E4153" w:rsidRDefault="005E4153" w:rsidP="005A07EA">
      <w:pPr>
        <w:pStyle w:val="NormalWeb"/>
        <w:numPr>
          <w:ilvl w:val="0"/>
          <w:numId w:val="43"/>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Description and Priority</w:t>
      </w:r>
    </w:p>
    <w:p w14:paraId="7CFC8DC8" w14:textId="77777777" w:rsidR="005E4153" w:rsidRDefault="005E4153" w:rsidP="005A07EA">
      <w:pPr>
        <w:pStyle w:val="NormalWeb"/>
        <w:numPr>
          <w:ilvl w:val="0"/>
          <w:numId w:val="44"/>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Description: Allows user to make healthcare appointment at desired healthcare premises.  </w:t>
      </w:r>
    </w:p>
    <w:p w14:paraId="7FD82F9B" w14:textId="77777777" w:rsidR="005E4153" w:rsidRDefault="005E4153" w:rsidP="005A07EA">
      <w:pPr>
        <w:pStyle w:val="NormalWeb"/>
        <w:numPr>
          <w:ilvl w:val="0"/>
          <w:numId w:val="44"/>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Priority: High</w:t>
      </w:r>
    </w:p>
    <w:p w14:paraId="23A75A8D" w14:textId="77777777" w:rsidR="005E4153" w:rsidRDefault="005E4153" w:rsidP="005A07EA">
      <w:pPr>
        <w:pStyle w:val="NormalWeb"/>
        <w:numPr>
          <w:ilvl w:val="0"/>
          <w:numId w:val="44"/>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 xml:space="preserve">Benefit:  Help to save users’ time as it </w:t>
      </w:r>
      <w:r>
        <w:rPr>
          <w:rFonts w:ascii="Century Gothic" w:hAnsi="Century Gothic"/>
          <w:color w:val="000000"/>
          <w:sz w:val="22"/>
          <w:szCs w:val="22"/>
        </w:rPr>
        <w:t>eliminates the hassle of calling the healthcare premise to book an appointment.</w:t>
      </w:r>
    </w:p>
    <w:p w14:paraId="664995D5" w14:textId="77777777" w:rsidR="005E4153" w:rsidRDefault="005E4153" w:rsidP="005A07EA">
      <w:pPr>
        <w:pStyle w:val="NormalWeb"/>
        <w:numPr>
          <w:ilvl w:val="0"/>
          <w:numId w:val="45"/>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Stimulus/Response Sequences</w:t>
      </w:r>
    </w:p>
    <w:p w14:paraId="3005F894" w14:textId="77777777" w:rsidR="005E4153" w:rsidRDefault="005E4153" w:rsidP="005A07EA">
      <w:pPr>
        <w:pStyle w:val="NormalWeb"/>
        <w:numPr>
          <w:ilvl w:val="0"/>
          <w:numId w:val="46"/>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 xml:space="preserve">User actions:  User fill up appointment details at book appointment page. </w:t>
      </w:r>
    </w:p>
    <w:p w14:paraId="701E0454" w14:textId="77777777" w:rsidR="005E4153" w:rsidRDefault="005E4153" w:rsidP="005A07EA">
      <w:pPr>
        <w:pStyle w:val="NormalWeb"/>
        <w:numPr>
          <w:ilvl w:val="0"/>
          <w:numId w:val="46"/>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 xml:space="preserve">System response: System </w:t>
      </w:r>
      <w:r>
        <w:rPr>
          <w:rFonts w:ascii="Century Gothic" w:hAnsi="Century Gothic"/>
          <w:color w:val="262140"/>
          <w:sz w:val="22"/>
          <w:szCs w:val="22"/>
          <w:shd w:val="clear" w:color="auto" w:fill="FFFFFF"/>
        </w:rPr>
        <w:t xml:space="preserve">sends appointment details to users via SMS. </w:t>
      </w:r>
    </w:p>
    <w:p w14:paraId="4A98FE0E" w14:textId="77777777" w:rsidR="005E4153" w:rsidRDefault="005E4153" w:rsidP="005A07EA">
      <w:pPr>
        <w:pStyle w:val="NormalWeb"/>
        <w:numPr>
          <w:ilvl w:val="0"/>
          <w:numId w:val="47"/>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Functional Requirements</w:t>
      </w:r>
    </w:p>
    <w:p w14:paraId="6A573C85" w14:textId="77777777" w:rsidR="005E4153" w:rsidRDefault="005E4153" w:rsidP="005A07EA">
      <w:pPr>
        <w:pStyle w:val="NormalWeb"/>
        <w:numPr>
          <w:ilvl w:val="0"/>
          <w:numId w:val="48"/>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 xml:space="preserve">Software capabilities: </w:t>
      </w:r>
    </w:p>
    <w:p w14:paraId="2FB9A790" w14:textId="77777777" w:rsidR="005E4153" w:rsidRDefault="005E4153" w:rsidP="005A07EA">
      <w:pPr>
        <w:pStyle w:val="NormalWeb"/>
        <w:numPr>
          <w:ilvl w:val="1"/>
          <w:numId w:val="49"/>
        </w:numPr>
        <w:spacing w:before="0" w:beforeAutospacing="0" w:after="0" w:afterAutospacing="0"/>
        <w:ind w:left="2160"/>
        <w:textAlignment w:val="baseline"/>
        <w:rPr>
          <w:rFonts w:ascii="Century Gothic" w:hAnsi="Century Gothic"/>
          <w:color w:val="262140"/>
          <w:sz w:val="22"/>
          <w:szCs w:val="22"/>
        </w:rPr>
      </w:pPr>
      <w:r>
        <w:rPr>
          <w:rFonts w:ascii="Century Gothic" w:hAnsi="Century Gothic"/>
          <w:color w:val="262140"/>
          <w:sz w:val="22"/>
          <w:szCs w:val="22"/>
        </w:rPr>
        <w:t>7. The user must enter user data to book an appointment.</w:t>
      </w:r>
    </w:p>
    <w:p w14:paraId="005E12B6" w14:textId="77777777" w:rsidR="005E4153" w:rsidRDefault="005E4153" w:rsidP="005A07EA">
      <w:pPr>
        <w:pStyle w:val="NormalWeb"/>
        <w:numPr>
          <w:ilvl w:val="0"/>
          <w:numId w:val="49"/>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Invalid input response: Next button will be disabled.</w:t>
      </w:r>
    </w:p>
    <w:p w14:paraId="340089F7" w14:textId="77777777" w:rsidR="005E4153" w:rsidRDefault="005E4153" w:rsidP="005E4153">
      <w:pPr>
        <w:rPr>
          <w:rFonts w:ascii="Times New Roman" w:hAnsi="Times New Roman"/>
          <w:color w:val="auto"/>
          <w:szCs w:val="24"/>
        </w:rPr>
      </w:pPr>
    </w:p>
    <w:p w14:paraId="13B984E7" w14:textId="77777777" w:rsidR="005E4153" w:rsidRDefault="005E4153" w:rsidP="005E4153">
      <w:pPr>
        <w:pStyle w:val="Heading2"/>
        <w:spacing w:before="0"/>
      </w:pPr>
      <w:bookmarkStart w:id="22" w:name="_Toc530085752"/>
      <w:r>
        <w:rPr>
          <w:rFonts w:ascii="Century Gothic" w:hAnsi="Century Gothic"/>
          <w:color w:val="262140"/>
          <w:szCs w:val="28"/>
        </w:rPr>
        <w:t>Feature #6: Manage healthcare appointment</w:t>
      </w:r>
      <w:bookmarkEnd w:id="22"/>
    </w:p>
    <w:p w14:paraId="4F2C4E4F" w14:textId="77777777" w:rsidR="005E4153" w:rsidRDefault="005E4153" w:rsidP="005A07EA">
      <w:pPr>
        <w:pStyle w:val="NormalWeb"/>
        <w:numPr>
          <w:ilvl w:val="0"/>
          <w:numId w:val="50"/>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Description and Priority</w:t>
      </w:r>
    </w:p>
    <w:p w14:paraId="71C515F9" w14:textId="77777777" w:rsidR="005E4153" w:rsidRDefault="005E4153" w:rsidP="005A07EA">
      <w:pPr>
        <w:pStyle w:val="NormalWeb"/>
        <w:numPr>
          <w:ilvl w:val="0"/>
          <w:numId w:val="51"/>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Description: Allow user to manage healthcare appointment which includes making changes to appointment or cancelling appointment.</w:t>
      </w:r>
    </w:p>
    <w:p w14:paraId="30E8D32A" w14:textId="77777777" w:rsidR="005E4153" w:rsidRDefault="005E4153" w:rsidP="005A07EA">
      <w:pPr>
        <w:pStyle w:val="NormalWeb"/>
        <w:numPr>
          <w:ilvl w:val="0"/>
          <w:numId w:val="51"/>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Priority: High.</w:t>
      </w:r>
    </w:p>
    <w:p w14:paraId="6EF9C6B3" w14:textId="77777777" w:rsidR="005E4153" w:rsidRDefault="005E4153" w:rsidP="005A07EA">
      <w:pPr>
        <w:pStyle w:val="NormalWeb"/>
        <w:numPr>
          <w:ilvl w:val="0"/>
          <w:numId w:val="51"/>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 xml:space="preserve">Benefit: </w:t>
      </w:r>
    </w:p>
    <w:p w14:paraId="7F48B610" w14:textId="77777777" w:rsidR="005E4153" w:rsidRDefault="005E4153" w:rsidP="005A07EA">
      <w:pPr>
        <w:pStyle w:val="NormalWeb"/>
        <w:numPr>
          <w:ilvl w:val="0"/>
          <w:numId w:val="52"/>
        </w:numPr>
        <w:spacing w:before="0" w:beforeAutospacing="0" w:after="0" w:afterAutospacing="0"/>
        <w:ind w:left="216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Changes made will be sent to user by system via SMS.</w:t>
      </w:r>
      <w:r>
        <w:rPr>
          <w:rFonts w:ascii="Century Gothic" w:hAnsi="Century Gothic"/>
          <w:color w:val="262140"/>
          <w:sz w:val="22"/>
          <w:szCs w:val="22"/>
        </w:rPr>
        <w:t xml:space="preserve"> This enable user to keep track of any changes made and prevent user from looking at the wrong message.</w:t>
      </w:r>
    </w:p>
    <w:p w14:paraId="237D7987" w14:textId="77777777" w:rsidR="005E4153" w:rsidRDefault="005E4153" w:rsidP="005A07EA">
      <w:pPr>
        <w:pStyle w:val="NormalWeb"/>
        <w:numPr>
          <w:ilvl w:val="0"/>
          <w:numId w:val="52"/>
        </w:numPr>
        <w:spacing w:before="0" w:beforeAutospacing="0" w:after="0" w:afterAutospacing="0"/>
        <w:ind w:left="216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Deletion of appointment will also notify user via SMS</w:t>
      </w:r>
      <w:r>
        <w:rPr>
          <w:rFonts w:ascii="Century Gothic" w:hAnsi="Century Gothic"/>
          <w:color w:val="262140"/>
          <w:sz w:val="22"/>
          <w:szCs w:val="22"/>
        </w:rPr>
        <w:t xml:space="preserve"> which allows user to be aware of the action taken by them.</w:t>
      </w:r>
    </w:p>
    <w:p w14:paraId="1FABF14F" w14:textId="77777777" w:rsidR="005E4153" w:rsidRDefault="005E4153" w:rsidP="005A07EA">
      <w:pPr>
        <w:pStyle w:val="NormalWeb"/>
        <w:numPr>
          <w:ilvl w:val="0"/>
          <w:numId w:val="53"/>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Stimulus/Response Sequences</w:t>
      </w:r>
    </w:p>
    <w:p w14:paraId="22551F32" w14:textId="77777777" w:rsidR="005E4153" w:rsidRDefault="005E4153" w:rsidP="005A07EA">
      <w:pPr>
        <w:pStyle w:val="NormalWeb"/>
        <w:numPr>
          <w:ilvl w:val="0"/>
          <w:numId w:val="54"/>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User actions: User can select “Edit” to edit healthcare appointment.</w:t>
      </w:r>
    </w:p>
    <w:p w14:paraId="369A7D2F" w14:textId="77777777" w:rsidR="005E4153" w:rsidRDefault="005E4153" w:rsidP="005A07EA">
      <w:pPr>
        <w:pStyle w:val="NormalWeb"/>
        <w:numPr>
          <w:ilvl w:val="0"/>
          <w:numId w:val="54"/>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System response: System will retrieve all the details of the booked healthcare premise and allow user to only make changes for the date/time and</w:t>
      </w:r>
      <w:r>
        <w:rPr>
          <w:rFonts w:ascii="Century Gothic" w:hAnsi="Century Gothic"/>
          <w:color w:val="262140"/>
          <w:sz w:val="22"/>
          <w:szCs w:val="22"/>
          <w:shd w:val="clear" w:color="auto" w:fill="FFFFFF"/>
        </w:rPr>
        <w:t xml:space="preserve"> return a successful message.</w:t>
      </w:r>
    </w:p>
    <w:p w14:paraId="5FC13A81" w14:textId="77777777" w:rsidR="005E4153" w:rsidRDefault="005E4153" w:rsidP="005E4153">
      <w:pPr>
        <w:rPr>
          <w:rFonts w:ascii="Times New Roman" w:hAnsi="Times New Roman"/>
          <w:color w:val="auto"/>
          <w:szCs w:val="24"/>
        </w:rPr>
      </w:pPr>
    </w:p>
    <w:p w14:paraId="12EE5D2E" w14:textId="77777777" w:rsidR="005E4153" w:rsidRDefault="005E4153" w:rsidP="005A07EA">
      <w:pPr>
        <w:pStyle w:val="NormalWeb"/>
        <w:numPr>
          <w:ilvl w:val="0"/>
          <w:numId w:val="55"/>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User actions: User can select “Delete” to delete healthcare appointment.</w:t>
      </w:r>
    </w:p>
    <w:p w14:paraId="5D7959EB" w14:textId="77777777" w:rsidR="005E4153" w:rsidRDefault="005E4153" w:rsidP="005A07EA">
      <w:pPr>
        <w:pStyle w:val="NormalWeb"/>
        <w:numPr>
          <w:ilvl w:val="0"/>
          <w:numId w:val="55"/>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 xml:space="preserve">System response: System will delete the record of the selected appointment and </w:t>
      </w:r>
      <w:r>
        <w:rPr>
          <w:rFonts w:ascii="Century Gothic" w:hAnsi="Century Gothic"/>
          <w:color w:val="262140"/>
          <w:sz w:val="22"/>
          <w:szCs w:val="22"/>
          <w:shd w:val="clear" w:color="auto" w:fill="FFFFFF"/>
        </w:rPr>
        <w:t>return a successful message.</w:t>
      </w:r>
    </w:p>
    <w:p w14:paraId="137B6CA8" w14:textId="77777777" w:rsidR="005E4153" w:rsidRDefault="005E4153" w:rsidP="005A07EA">
      <w:pPr>
        <w:pStyle w:val="NormalWeb"/>
        <w:numPr>
          <w:ilvl w:val="0"/>
          <w:numId w:val="56"/>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Functional Requirements</w:t>
      </w:r>
    </w:p>
    <w:p w14:paraId="01042C2C" w14:textId="77777777" w:rsidR="005E4153" w:rsidRDefault="005E4153" w:rsidP="005A07EA">
      <w:pPr>
        <w:pStyle w:val="NormalWeb"/>
        <w:numPr>
          <w:ilvl w:val="0"/>
          <w:numId w:val="57"/>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Software capabilities:</w:t>
      </w:r>
    </w:p>
    <w:p w14:paraId="181F3DDF" w14:textId="77777777" w:rsidR="005E4153" w:rsidRDefault="005E4153" w:rsidP="005A07EA">
      <w:pPr>
        <w:pStyle w:val="NormalWeb"/>
        <w:numPr>
          <w:ilvl w:val="1"/>
          <w:numId w:val="58"/>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8. The user shall be able to make changes to their medical appointment using their NRIC</w:t>
      </w:r>
    </w:p>
    <w:p w14:paraId="01955C19" w14:textId="77777777" w:rsidR="005E4153" w:rsidRDefault="005E4153" w:rsidP="005A07EA">
      <w:pPr>
        <w:pStyle w:val="NormalWeb"/>
        <w:numPr>
          <w:ilvl w:val="2"/>
          <w:numId w:val="59"/>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8.1 The user shall edit their medical appointment</w:t>
      </w:r>
    </w:p>
    <w:p w14:paraId="59FAE005" w14:textId="77777777" w:rsidR="005E4153" w:rsidRDefault="005E4153" w:rsidP="005A07EA">
      <w:pPr>
        <w:pStyle w:val="NormalWeb"/>
        <w:numPr>
          <w:ilvl w:val="2"/>
          <w:numId w:val="59"/>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8.2 The user shall cancel their medical appointment</w:t>
      </w:r>
    </w:p>
    <w:p w14:paraId="0870F31B" w14:textId="77777777" w:rsidR="005E4153" w:rsidRDefault="005E4153" w:rsidP="005A07EA">
      <w:pPr>
        <w:pStyle w:val="NormalWeb"/>
        <w:numPr>
          <w:ilvl w:val="0"/>
          <w:numId w:val="59"/>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Invalid input response:</w:t>
      </w:r>
    </w:p>
    <w:p w14:paraId="702AFA85" w14:textId="77777777" w:rsidR="005E4153" w:rsidRDefault="005E4153" w:rsidP="005A07EA">
      <w:pPr>
        <w:pStyle w:val="NormalWeb"/>
        <w:numPr>
          <w:ilvl w:val="0"/>
          <w:numId w:val="60"/>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 xml:space="preserve">Invalid format of appointment date and time entered </w:t>
      </w:r>
    </w:p>
    <w:p w14:paraId="3BD9A47F" w14:textId="77777777" w:rsidR="005E4153" w:rsidRDefault="005E4153" w:rsidP="005E4153">
      <w:pPr>
        <w:rPr>
          <w:rFonts w:ascii="Times New Roman" w:hAnsi="Times New Roman"/>
          <w:color w:val="auto"/>
          <w:szCs w:val="24"/>
        </w:rPr>
      </w:pPr>
    </w:p>
    <w:p w14:paraId="2788706F" w14:textId="77777777" w:rsidR="005E4153" w:rsidRDefault="005E4153" w:rsidP="005E4153">
      <w:pPr>
        <w:pStyle w:val="Heading2"/>
        <w:spacing w:before="0"/>
      </w:pPr>
      <w:bookmarkStart w:id="23" w:name="_Toc530085753"/>
      <w:r>
        <w:rPr>
          <w:rFonts w:ascii="Century Gothic" w:hAnsi="Century Gothic"/>
          <w:color w:val="262140"/>
          <w:szCs w:val="28"/>
        </w:rPr>
        <w:t>Feature #7: View FAQ</w:t>
      </w:r>
      <w:bookmarkEnd w:id="23"/>
    </w:p>
    <w:p w14:paraId="384E1310" w14:textId="77777777" w:rsidR="005E4153" w:rsidRDefault="005E4153" w:rsidP="005A07EA">
      <w:pPr>
        <w:pStyle w:val="NormalWeb"/>
        <w:numPr>
          <w:ilvl w:val="0"/>
          <w:numId w:val="61"/>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Description and Priority</w:t>
      </w:r>
    </w:p>
    <w:p w14:paraId="263E2441" w14:textId="21A3D857" w:rsidR="005E4153" w:rsidRDefault="005E4153" w:rsidP="005A07EA">
      <w:pPr>
        <w:pStyle w:val="NormalWeb"/>
        <w:numPr>
          <w:ilvl w:val="0"/>
          <w:numId w:val="62"/>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 xml:space="preserve">Description: </w:t>
      </w:r>
      <w:r>
        <w:rPr>
          <w:rFonts w:ascii="Century Gothic" w:hAnsi="Century Gothic"/>
          <w:color w:val="000000"/>
          <w:sz w:val="22"/>
          <w:szCs w:val="22"/>
        </w:rPr>
        <w:t>Allowing users/administrator to view Frequently Asked Questions (FAQ).</w:t>
      </w:r>
    </w:p>
    <w:p w14:paraId="3901AA7B" w14:textId="77777777" w:rsidR="005E4153" w:rsidRDefault="005E4153" w:rsidP="005A07EA">
      <w:pPr>
        <w:pStyle w:val="NormalWeb"/>
        <w:numPr>
          <w:ilvl w:val="0"/>
          <w:numId w:val="62"/>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Priority: Low</w:t>
      </w:r>
    </w:p>
    <w:p w14:paraId="0FF5F47F" w14:textId="77777777" w:rsidR="005E4153" w:rsidRDefault="005E4153" w:rsidP="005A07EA">
      <w:pPr>
        <w:pStyle w:val="NormalWeb"/>
        <w:numPr>
          <w:ilvl w:val="0"/>
          <w:numId w:val="62"/>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Benefit: FAQ will be able to answer some of the questions, or technical difficulties user might have/faced when using the website.</w:t>
      </w:r>
    </w:p>
    <w:p w14:paraId="69B16E5F" w14:textId="77777777" w:rsidR="005E4153" w:rsidRDefault="005E4153" w:rsidP="005A07EA">
      <w:pPr>
        <w:pStyle w:val="NormalWeb"/>
        <w:numPr>
          <w:ilvl w:val="0"/>
          <w:numId w:val="63"/>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Stimulus/Response Sequences</w:t>
      </w:r>
    </w:p>
    <w:p w14:paraId="56E4223B" w14:textId="77777777" w:rsidR="005E4153" w:rsidRDefault="005E4153" w:rsidP="005A07EA">
      <w:pPr>
        <w:pStyle w:val="NormalWeb"/>
        <w:numPr>
          <w:ilvl w:val="0"/>
          <w:numId w:val="64"/>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User actions: The user selects “Help” on the navigation bar.</w:t>
      </w:r>
    </w:p>
    <w:p w14:paraId="0902049C" w14:textId="77777777" w:rsidR="005E4153" w:rsidRDefault="005E4153" w:rsidP="005A07EA">
      <w:pPr>
        <w:pStyle w:val="NormalWeb"/>
        <w:numPr>
          <w:ilvl w:val="0"/>
          <w:numId w:val="64"/>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System response: The system will direct user to the FAQ page, where all the frequently asked questions are displayed.</w:t>
      </w:r>
    </w:p>
    <w:p w14:paraId="2D77799D" w14:textId="77777777" w:rsidR="005E4153" w:rsidRDefault="005E4153" w:rsidP="005E4153">
      <w:pPr>
        <w:rPr>
          <w:rFonts w:ascii="Times New Roman" w:hAnsi="Times New Roman"/>
          <w:color w:val="auto"/>
          <w:szCs w:val="24"/>
        </w:rPr>
      </w:pPr>
    </w:p>
    <w:p w14:paraId="5B814490" w14:textId="77777777" w:rsidR="005E4153" w:rsidRDefault="005E4153" w:rsidP="005A07EA">
      <w:pPr>
        <w:pStyle w:val="NormalWeb"/>
        <w:numPr>
          <w:ilvl w:val="0"/>
          <w:numId w:val="65"/>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 xml:space="preserve">User actions: The user clicks on the question that he/she wants to view. </w:t>
      </w:r>
    </w:p>
    <w:p w14:paraId="093041ED" w14:textId="77777777" w:rsidR="005E4153" w:rsidRDefault="005E4153" w:rsidP="005A07EA">
      <w:pPr>
        <w:pStyle w:val="NormalWeb"/>
        <w:numPr>
          <w:ilvl w:val="0"/>
          <w:numId w:val="65"/>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System response: System displays answer for the selected question.</w:t>
      </w:r>
    </w:p>
    <w:p w14:paraId="1B5DCD02" w14:textId="77777777" w:rsidR="005E4153" w:rsidRDefault="005E4153" w:rsidP="005E4153">
      <w:pPr>
        <w:rPr>
          <w:rFonts w:ascii="Times New Roman" w:hAnsi="Times New Roman"/>
          <w:color w:val="auto"/>
          <w:szCs w:val="24"/>
        </w:rPr>
      </w:pPr>
    </w:p>
    <w:p w14:paraId="788E8A22" w14:textId="77777777" w:rsidR="005E4153" w:rsidRDefault="005E4153" w:rsidP="005A07EA">
      <w:pPr>
        <w:pStyle w:val="NormalWeb"/>
        <w:numPr>
          <w:ilvl w:val="0"/>
          <w:numId w:val="66"/>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Functional Requirements</w:t>
      </w:r>
    </w:p>
    <w:p w14:paraId="0F563457" w14:textId="77777777" w:rsidR="005E4153" w:rsidRDefault="005E4153" w:rsidP="005A07EA">
      <w:pPr>
        <w:pStyle w:val="NormalWeb"/>
        <w:numPr>
          <w:ilvl w:val="0"/>
          <w:numId w:val="67"/>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Software capabilities:</w:t>
      </w:r>
    </w:p>
    <w:p w14:paraId="792295FD" w14:textId="77777777" w:rsidR="005E4153" w:rsidRDefault="005E4153" w:rsidP="005A07EA">
      <w:pPr>
        <w:pStyle w:val="NormalWeb"/>
        <w:numPr>
          <w:ilvl w:val="1"/>
          <w:numId w:val="68"/>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9. The user must be able to view frequently asked question (FAQ)</w:t>
      </w:r>
    </w:p>
    <w:p w14:paraId="3EE10771" w14:textId="77777777" w:rsidR="005E4153" w:rsidRDefault="005E4153" w:rsidP="005A07EA">
      <w:pPr>
        <w:pStyle w:val="NormalWeb"/>
        <w:numPr>
          <w:ilvl w:val="0"/>
          <w:numId w:val="68"/>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 xml:space="preserve">Invalid input response: NIL </w:t>
      </w:r>
    </w:p>
    <w:p w14:paraId="59E74FB1" w14:textId="77777777" w:rsidR="005E4153" w:rsidRDefault="005E4153" w:rsidP="005E4153">
      <w:pPr>
        <w:rPr>
          <w:rFonts w:ascii="Times New Roman" w:hAnsi="Times New Roman"/>
          <w:color w:val="auto"/>
          <w:szCs w:val="24"/>
        </w:rPr>
      </w:pPr>
    </w:p>
    <w:p w14:paraId="19E92ABF" w14:textId="77777777" w:rsidR="005E4153" w:rsidRDefault="005E4153" w:rsidP="005E4153">
      <w:pPr>
        <w:pStyle w:val="Heading2"/>
        <w:spacing w:before="0"/>
      </w:pPr>
      <w:bookmarkStart w:id="24" w:name="_Toc530085754"/>
      <w:r>
        <w:rPr>
          <w:rFonts w:ascii="Century Gothic" w:hAnsi="Century Gothic"/>
          <w:color w:val="262140"/>
          <w:szCs w:val="28"/>
        </w:rPr>
        <w:lastRenderedPageBreak/>
        <w:t>Feature #8: Search FAQ</w:t>
      </w:r>
      <w:bookmarkEnd w:id="24"/>
    </w:p>
    <w:p w14:paraId="21199504" w14:textId="77777777" w:rsidR="005E4153" w:rsidRDefault="005E4153" w:rsidP="005A07EA">
      <w:pPr>
        <w:pStyle w:val="NormalWeb"/>
        <w:numPr>
          <w:ilvl w:val="0"/>
          <w:numId w:val="69"/>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Description and Priority</w:t>
      </w:r>
    </w:p>
    <w:p w14:paraId="6D7673B2" w14:textId="25AF4C16" w:rsidR="005E4153" w:rsidRDefault="005E4153" w:rsidP="005A07EA">
      <w:pPr>
        <w:pStyle w:val="NormalWeb"/>
        <w:numPr>
          <w:ilvl w:val="0"/>
          <w:numId w:val="70"/>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 xml:space="preserve">Description: Allows user to search for frequently asked question (FAQ). </w:t>
      </w:r>
    </w:p>
    <w:p w14:paraId="74416B2C" w14:textId="77777777" w:rsidR="005E4153" w:rsidRDefault="005E4153" w:rsidP="005A07EA">
      <w:pPr>
        <w:pStyle w:val="NormalWeb"/>
        <w:numPr>
          <w:ilvl w:val="0"/>
          <w:numId w:val="70"/>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Priority: Low</w:t>
      </w:r>
    </w:p>
    <w:p w14:paraId="0CB96C67" w14:textId="77777777" w:rsidR="005E4153" w:rsidRDefault="005E4153" w:rsidP="005A07EA">
      <w:pPr>
        <w:pStyle w:val="NormalWeb"/>
        <w:numPr>
          <w:ilvl w:val="0"/>
          <w:numId w:val="70"/>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Benefit: FAQ will be able to answer some of the questions, or technical difficulties user might have/faced when using the website.</w:t>
      </w:r>
    </w:p>
    <w:p w14:paraId="408050CF" w14:textId="77777777" w:rsidR="005E4153" w:rsidRDefault="005E4153" w:rsidP="005A07EA">
      <w:pPr>
        <w:pStyle w:val="NormalWeb"/>
        <w:numPr>
          <w:ilvl w:val="0"/>
          <w:numId w:val="71"/>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Stimulus/Response Sequences</w:t>
      </w:r>
    </w:p>
    <w:p w14:paraId="15A8E12E" w14:textId="77777777" w:rsidR="005E4153" w:rsidRDefault="005E4153" w:rsidP="005A07EA">
      <w:pPr>
        <w:pStyle w:val="NormalWeb"/>
        <w:numPr>
          <w:ilvl w:val="0"/>
          <w:numId w:val="72"/>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User actions: The user enters question or keyword of the question that he/she wants to view in the search field</w:t>
      </w:r>
    </w:p>
    <w:p w14:paraId="0AD35C3C" w14:textId="77777777" w:rsidR="005E4153" w:rsidRDefault="005E4153" w:rsidP="005A07EA">
      <w:pPr>
        <w:pStyle w:val="NormalWeb"/>
        <w:numPr>
          <w:ilvl w:val="0"/>
          <w:numId w:val="72"/>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System response: System displays the frequently asked question with relevant keyword.</w:t>
      </w:r>
    </w:p>
    <w:p w14:paraId="698617F3" w14:textId="77777777" w:rsidR="005E4153" w:rsidRDefault="005E4153" w:rsidP="005A07EA">
      <w:pPr>
        <w:pStyle w:val="NormalWeb"/>
        <w:numPr>
          <w:ilvl w:val="0"/>
          <w:numId w:val="73"/>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Functional Requirements</w:t>
      </w:r>
    </w:p>
    <w:p w14:paraId="5851C148" w14:textId="77777777" w:rsidR="005E4153" w:rsidRDefault="005E4153" w:rsidP="005A07EA">
      <w:pPr>
        <w:pStyle w:val="NormalWeb"/>
        <w:numPr>
          <w:ilvl w:val="1"/>
          <w:numId w:val="74"/>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Software capabilities:</w:t>
      </w:r>
    </w:p>
    <w:p w14:paraId="5370D899" w14:textId="77777777" w:rsidR="005E4153" w:rsidRDefault="005E4153" w:rsidP="005A07EA">
      <w:pPr>
        <w:pStyle w:val="NormalWeb"/>
        <w:numPr>
          <w:ilvl w:val="2"/>
          <w:numId w:val="75"/>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10. The user must be able to search frequently asked question (FAQ)</w:t>
      </w:r>
    </w:p>
    <w:p w14:paraId="2B323F93" w14:textId="77777777" w:rsidR="005E4153" w:rsidRDefault="005E4153" w:rsidP="005A07EA">
      <w:pPr>
        <w:pStyle w:val="NormalWeb"/>
        <w:numPr>
          <w:ilvl w:val="1"/>
          <w:numId w:val="75"/>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 xml:space="preserve">Invalid input response: Invalid keyword entered. </w:t>
      </w:r>
    </w:p>
    <w:p w14:paraId="41BDA3A6" w14:textId="77777777" w:rsidR="005E4153" w:rsidRDefault="005E4153" w:rsidP="005E4153">
      <w:pPr>
        <w:rPr>
          <w:rFonts w:ascii="Times New Roman" w:hAnsi="Times New Roman"/>
          <w:color w:val="auto"/>
          <w:szCs w:val="24"/>
        </w:rPr>
      </w:pPr>
    </w:p>
    <w:p w14:paraId="233BE874" w14:textId="77777777" w:rsidR="005E4153" w:rsidRDefault="005E4153" w:rsidP="005E4153">
      <w:pPr>
        <w:pStyle w:val="Heading2"/>
        <w:spacing w:before="0"/>
      </w:pPr>
      <w:bookmarkStart w:id="25" w:name="_Toc530085755"/>
      <w:r>
        <w:rPr>
          <w:rFonts w:ascii="Century Gothic" w:hAnsi="Century Gothic"/>
          <w:color w:val="262140"/>
          <w:szCs w:val="28"/>
        </w:rPr>
        <w:t>Feature #9: Submit Feedback</w:t>
      </w:r>
      <w:bookmarkEnd w:id="25"/>
    </w:p>
    <w:p w14:paraId="4C51791D" w14:textId="77777777" w:rsidR="005E4153" w:rsidRDefault="005E4153" w:rsidP="005A07EA">
      <w:pPr>
        <w:pStyle w:val="NormalWeb"/>
        <w:numPr>
          <w:ilvl w:val="0"/>
          <w:numId w:val="76"/>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Description and Priority</w:t>
      </w:r>
    </w:p>
    <w:p w14:paraId="6CA0389B" w14:textId="77777777" w:rsidR="005E4153" w:rsidRDefault="005E4153" w:rsidP="005A07EA">
      <w:pPr>
        <w:pStyle w:val="NormalWeb"/>
        <w:numPr>
          <w:ilvl w:val="0"/>
          <w:numId w:val="77"/>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 xml:space="preserve">Description: Allowing user to submit feedback. </w:t>
      </w:r>
    </w:p>
    <w:p w14:paraId="59A881CD" w14:textId="77777777" w:rsidR="005E4153" w:rsidRDefault="005E4153" w:rsidP="005A07EA">
      <w:pPr>
        <w:pStyle w:val="NormalWeb"/>
        <w:numPr>
          <w:ilvl w:val="0"/>
          <w:numId w:val="77"/>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Priority: Low</w:t>
      </w:r>
    </w:p>
    <w:p w14:paraId="30887A1A" w14:textId="77777777" w:rsidR="005E4153" w:rsidRDefault="005E4153" w:rsidP="005A07EA">
      <w:pPr>
        <w:pStyle w:val="NormalWeb"/>
        <w:numPr>
          <w:ilvl w:val="0"/>
          <w:numId w:val="77"/>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Benefit: To improve on the user experiences when using the website by providing constructive feedbacks that will help to improve the website.</w:t>
      </w:r>
    </w:p>
    <w:p w14:paraId="7EC10F1C" w14:textId="77777777" w:rsidR="005E4153" w:rsidRDefault="005E4153" w:rsidP="005A07EA">
      <w:pPr>
        <w:pStyle w:val="NormalWeb"/>
        <w:numPr>
          <w:ilvl w:val="0"/>
          <w:numId w:val="78"/>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Stimulus/Response Sequences</w:t>
      </w:r>
    </w:p>
    <w:p w14:paraId="4F6D92F1" w14:textId="77777777" w:rsidR="005E4153" w:rsidRDefault="005E4153" w:rsidP="005A07EA">
      <w:pPr>
        <w:pStyle w:val="NormalWeb"/>
        <w:numPr>
          <w:ilvl w:val="0"/>
          <w:numId w:val="79"/>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User actions:  The user is required to enter feedback details.</w:t>
      </w:r>
    </w:p>
    <w:p w14:paraId="39AB0570" w14:textId="77777777" w:rsidR="005E4153" w:rsidRDefault="005E4153" w:rsidP="005A07EA">
      <w:pPr>
        <w:pStyle w:val="NormalWeb"/>
        <w:numPr>
          <w:ilvl w:val="0"/>
          <w:numId w:val="79"/>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 xml:space="preserve">System response: The system displays successful message. </w:t>
      </w:r>
    </w:p>
    <w:p w14:paraId="70FC6404" w14:textId="77777777" w:rsidR="005E4153" w:rsidRDefault="005E4153" w:rsidP="005A07EA">
      <w:pPr>
        <w:pStyle w:val="NormalWeb"/>
        <w:numPr>
          <w:ilvl w:val="0"/>
          <w:numId w:val="80"/>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Functional Requirements</w:t>
      </w:r>
    </w:p>
    <w:p w14:paraId="1D95CE7D" w14:textId="77777777" w:rsidR="005E4153" w:rsidRDefault="005E4153" w:rsidP="005A07EA">
      <w:pPr>
        <w:pStyle w:val="NormalWeb"/>
        <w:numPr>
          <w:ilvl w:val="0"/>
          <w:numId w:val="81"/>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Software capabilities:</w:t>
      </w:r>
    </w:p>
    <w:p w14:paraId="171F4D95" w14:textId="77777777" w:rsidR="005E4153" w:rsidRDefault="005E4153" w:rsidP="005A07EA">
      <w:pPr>
        <w:pStyle w:val="NormalWeb"/>
        <w:numPr>
          <w:ilvl w:val="1"/>
          <w:numId w:val="82"/>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11. The user must enter feedback details before submitting feedback at the feedback page</w:t>
      </w:r>
    </w:p>
    <w:p w14:paraId="26EFFB23" w14:textId="77777777" w:rsidR="005E4153" w:rsidRDefault="005E4153" w:rsidP="005A07EA">
      <w:pPr>
        <w:pStyle w:val="NormalWeb"/>
        <w:numPr>
          <w:ilvl w:val="0"/>
          <w:numId w:val="82"/>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 xml:space="preserve">Invalid input response: </w:t>
      </w:r>
    </w:p>
    <w:p w14:paraId="5F82356B" w14:textId="77777777" w:rsidR="005E4153" w:rsidRDefault="005E4153" w:rsidP="005A07EA">
      <w:pPr>
        <w:pStyle w:val="NormalWeb"/>
        <w:numPr>
          <w:ilvl w:val="0"/>
          <w:numId w:val="83"/>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Feedback details not filled up.</w:t>
      </w:r>
    </w:p>
    <w:p w14:paraId="2148438F" w14:textId="77777777" w:rsidR="005E4153" w:rsidRDefault="005E4153" w:rsidP="005E4153">
      <w:pPr>
        <w:rPr>
          <w:rFonts w:ascii="Times New Roman" w:hAnsi="Times New Roman"/>
          <w:color w:val="auto"/>
          <w:szCs w:val="24"/>
        </w:rPr>
      </w:pPr>
    </w:p>
    <w:p w14:paraId="6C5477D3" w14:textId="77777777" w:rsidR="005E4153" w:rsidRDefault="005E4153" w:rsidP="005E4153">
      <w:pPr>
        <w:pStyle w:val="Heading2"/>
        <w:spacing w:before="0"/>
      </w:pPr>
      <w:bookmarkStart w:id="26" w:name="_Toc530085756"/>
      <w:r>
        <w:rPr>
          <w:rFonts w:ascii="Century Gothic" w:hAnsi="Century Gothic"/>
          <w:color w:val="262140"/>
          <w:szCs w:val="28"/>
        </w:rPr>
        <w:t>Feature #10: Retrieve geographical data</w:t>
      </w:r>
      <w:bookmarkEnd w:id="26"/>
    </w:p>
    <w:p w14:paraId="7F85C04D" w14:textId="77777777" w:rsidR="005E4153" w:rsidRDefault="005E4153" w:rsidP="005A07EA">
      <w:pPr>
        <w:pStyle w:val="NormalWeb"/>
        <w:numPr>
          <w:ilvl w:val="0"/>
          <w:numId w:val="84"/>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Description and Priority</w:t>
      </w:r>
    </w:p>
    <w:p w14:paraId="492F447B" w14:textId="77777777" w:rsidR="005E4153" w:rsidRDefault="005E4153" w:rsidP="005A07EA">
      <w:pPr>
        <w:pStyle w:val="NormalWeb"/>
        <w:numPr>
          <w:ilvl w:val="0"/>
          <w:numId w:val="85"/>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 xml:space="preserve">Description: </w:t>
      </w:r>
      <w:r>
        <w:rPr>
          <w:rFonts w:ascii="Century Gothic" w:hAnsi="Century Gothic"/>
          <w:color w:val="000000"/>
          <w:sz w:val="22"/>
          <w:szCs w:val="22"/>
        </w:rPr>
        <w:t>oneMap provide geographical data upon triggered by user.</w:t>
      </w:r>
    </w:p>
    <w:p w14:paraId="3562FBED" w14:textId="77777777" w:rsidR="005E4153" w:rsidRDefault="005E4153" w:rsidP="005A07EA">
      <w:pPr>
        <w:pStyle w:val="NormalWeb"/>
        <w:numPr>
          <w:ilvl w:val="0"/>
          <w:numId w:val="85"/>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Priority: Medium</w:t>
      </w:r>
    </w:p>
    <w:p w14:paraId="31677363" w14:textId="77777777" w:rsidR="005E4153" w:rsidRDefault="005E4153" w:rsidP="005A07EA">
      <w:pPr>
        <w:pStyle w:val="NormalWeb"/>
        <w:numPr>
          <w:ilvl w:val="0"/>
          <w:numId w:val="85"/>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Benefit: oneMap is able to provide reliable and accurate geographical data upon request.</w:t>
      </w:r>
    </w:p>
    <w:p w14:paraId="68C270F5" w14:textId="77777777" w:rsidR="005E4153" w:rsidRDefault="005E4153" w:rsidP="005A07EA">
      <w:pPr>
        <w:pStyle w:val="NormalWeb"/>
        <w:numPr>
          <w:ilvl w:val="0"/>
          <w:numId w:val="86"/>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Stimulus/Response Sequences</w:t>
      </w:r>
    </w:p>
    <w:p w14:paraId="06745899" w14:textId="77777777" w:rsidR="005E4153" w:rsidRDefault="005E4153" w:rsidP="005A07EA">
      <w:pPr>
        <w:pStyle w:val="NormalWeb"/>
        <w:numPr>
          <w:ilvl w:val="0"/>
          <w:numId w:val="87"/>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User actions: The user will enter the location that he/she wished to query on. System response: The system will return all the nearest healthcare premises located based on the location provided by the user.</w:t>
      </w:r>
    </w:p>
    <w:p w14:paraId="3877A725" w14:textId="77777777" w:rsidR="005E4153" w:rsidRDefault="005E4153" w:rsidP="005A07EA">
      <w:pPr>
        <w:pStyle w:val="NormalWeb"/>
        <w:numPr>
          <w:ilvl w:val="0"/>
          <w:numId w:val="88"/>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Functional Requirements</w:t>
      </w:r>
    </w:p>
    <w:p w14:paraId="61540DCE" w14:textId="77777777" w:rsidR="005E4153" w:rsidRDefault="005E4153" w:rsidP="005A07EA">
      <w:pPr>
        <w:pStyle w:val="NormalWeb"/>
        <w:numPr>
          <w:ilvl w:val="0"/>
          <w:numId w:val="89"/>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Software capabilities:</w:t>
      </w:r>
    </w:p>
    <w:p w14:paraId="70A29018" w14:textId="77777777" w:rsidR="005E4153" w:rsidRDefault="005E4153" w:rsidP="005A07EA">
      <w:pPr>
        <w:pStyle w:val="NormalWeb"/>
        <w:numPr>
          <w:ilvl w:val="1"/>
          <w:numId w:val="90"/>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4. The user shall allow detection of their current location.</w:t>
      </w:r>
    </w:p>
    <w:p w14:paraId="277ED704" w14:textId="77777777" w:rsidR="005E4153" w:rsidRDefault="005E4153" w:rsidP="005A07EA">
      <w:pPr>
        <w:pStyle w:val="NormalWeb"/>
        <w:numPr>
          <w:ilvl w:val="2"/>
          <w:numId w:val="91"/>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4.1 The system must be able to detect user’s current location</w:t>
      </w:r>
    </w:p>
    <w:p w14:paraId="480B7651" w14:textId="77777777" w:rsidR="005E4153" w:rsidRDefault="005E4153" w:rsidP="005A07EA">
      <w:pPr>
        <w:pStyle w:val="NormalWeb"/>
        <w:numPr>
          <w:ilvl w:val="1"/>
          <w:numId w:val="91"/>
        </w:numPr>
        <w:shd w:val="clear" w:color="auto" w:fill="FFFFFF"/>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5. The system must be able to locate healthcare premises based on the entered location.</w:t>
      </w:r>
    </w:p>
    <w:p w14:paraId="7AC6CE4D" w14:textId="77777777" w:rsidR="005E4153" w:rsidRDefault="005E4153" w:rsidP="005A07EA">
      <w:pPr>
        <w:pStyle w:val="NormalWeb"/>
        <w:numPr>
          <w:ilvl w:val="2"/>
          <w:numId w:val="91"/>
        </w:numPr>
        <w:shd w:val="clear" w:color="auto" w:fill="FFFFFF"/>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5.1 The user shall be able to select the desired hospital</w:t>
      </w:r>
    </w:p>
    <w:p w14:paraId="37E547C0" w14:textId="77777777" w:rsidR="005E4153" w:rsidRDefault="005E4153" w:rsidP="005A07EA">
      <w:pPr>
        <w:pStyle w:val="NormalWeb"/>
        <w:numPr>
          <w:ilvl w:val="2"/>
          <w:numId w:val="91"/>
        </w:numPr>
        <w:shd w:val="clear" w:color="auto" w:fill="FFFFFF"/>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5.2 The user shall be able to select the desired clinic</w:t>
      </w:r>
    </w:p>
    <w:p w14:paraId="71FE5A40" w14:textId="77777777" w:rsidR="005E4153" w:rsidRDefault="005E4153" w:rsidP="005A07EA">
      <w:pPr>
        <w:pStyle w:val="NormalWeb"/>
        <w:numPr>
          <w:ilvl w:val="2"/>
          <w:numId w:val="91"/>
        </w:numPr>
        <w:shd w:val="clear" w:color="auto" w:fill="FFFFFF"/>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5.3 The user shall be able to select the desired pharmacy</w:t>
      </w:r>
    </w:p>
    <w:p w14:paraId="45D950B8" w14:textId="77777777" w:rsidR="005E4153" w:rsidRDefault="005E4153" w:rsidP="005A07EA">
      <w:pPr>
        <w:pStyle w:val="NormalWeb"/>
        <w:numPr>
          <w:ilvl w:val="2"/>
          <w:numId w:val="91"/>
        </w:numPr>
        <w:shd w:val="clear" w:color="auto" w:fill="FFFFFF"/>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lastRenderedPageBreak/>
        <w:t>5.4 The user shall be able to select the desired dental</w:t>
      </w:r>
    </w:p>
    <w:p w14:paraId="3CFA8C45" w14:textId="77777777" w:rsidR="005E4153" w:rsidRDefault="005E4153" w:rsidP="005A07EA">
      <w:pPr>
        <w:pStyle w:val="NormalWeb"/>
        <w:numPr>
          <w:ilvl w:val="1"/>
          <w:numId w:val="91"/>
        </w:numPr>
        <w:shd w:val="clear" w:color="auto" w:fill="FFFFFF"/>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6. The user must be able to view address of selected healthcare premises</w:t>
      </w:r>
    </w:p>
    <w:p w14:paraId="72E3FC58" w14:textId="77777777" w:rsidR="005E4153" w:rsidRDefault="005E4153" w:rsidP="005A07EA">
      <w:pPr>
        <w:pStyle w:val="NormalWeb"/>
        <w:numPr>
          <w:ilvl w:val="0"/>
          <w:numId w:val="91"/>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Invalid input response:</w:t>
      </w:r>
    </w:p>
    <w:p w14:paraId="2F54AE89" w14:textId="77777777" w:rsidR="005E4153" w:rsidRDefault="005E4153" w:rsidP="005A07EA">
      <w:pPr>
        <w:pStyle w:val="NormalWeb"/>
        <w:numPr>
          <w:ilvl w:val="0"/>
          <w:numId w:val="92"/>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Detection of location disabled.</w:t>
      </w:r>
    </w:p>
    <w:p w14:paraId="5EB88D44" w14:textId="77777777" w:rsidR="005E4153" w:rsidRDefault="005E4153" w:rsidP="005E4153">
      <w:pPr>
        <w:rPr>
          <w:rFonts w:ascii="Times New Roman" w:hAnsi="Times New Roman"/>
          <w:color w:val="auto"/>
          <w:szCs w:val="24"/>
        </w:rPr>
      </w:pPr>
    </w:p>
    <w:p w14:paraId="69105F30" w14:textId="77777777" w:rsidR="005E4153" w:rsidRDefault="005E4153" w:rsidP="005E4153">
      <w:pPr>
        <w:pStyle w:val="Heading2"/>
        <w:spacing w:before="0"/>
      </w:pPr>
      <w:bookmarkStart w:id="27" w:name="_Toc530085757"/>
      <w:r>
        <w:rPr>
          <w:rFonts w:ascii="Century Gothic" w:hAnsi="Century Gothic"/>
          <w:color w:val="262140"/>
          <w:szCs w:val="28"/>
        </w:rPr>
        <w:t>Feature #11: Login</w:t>
      </w:r>
      <w:bookmarkEnd w:id="27"/>
    </w:p>
    <w:p w14:paraId="3420AD73" w14:textId="77777777" w:rsidR="005E4153" w:rsidRDefault="005E4153" w:rsidP="005A07EA">
      <w:pPr>
        <w:pStyle w:val="NormalWeb"/>
        <w:numPr>
          <w:ilvl w:val="0"/>
          <w:numId w:val="93"/>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Description and Priority</w:t>
      </w:r>
    </w:p>
    <w:p w14:paraId="64AAD5AA" w14:textId="77777777" w:rsidR="005E4153" w:rsidRDefault="005E4153" w:rsidP="005A07EA">
      <w:pPr>
        <w:pStyle w:val="NormalWeb"/>
        <w:numPr>
          <w:ilvl w:val="0"/>
          <w:numId w:val="94"/>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Description: Allow user to login to book appointment and admin to login to manage feedback.</w:t>
      </w:r>
    </w:p>
    <w:p w14:paraId="08D3C024" w14:textId="77777777" w:rsidR="005E4153" w:rsidRDefault="005E4153" w:rsidP="005A07EA">
      <w:pPr>
        <w:pStyle w:val="NormalWeb"/>
        <w:numPr>
          <w:ilvl w:val="0"/>
          <w:numId w:val="94"/>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Priority: High.</w:t>
      </w:r>
    </w:p>
    <w:p w14:paraId="3E7ECF57" w14:textId="77777777" w:rsidR="005E4153" w:rsidRDefault="005E4153" w:rsidP="005A07EA">
      <w:pPr>
        <w:pStyle w:val="NormalWeb"/>
        <w:numPr>
          <w:ilvl w:val="0"/>
          <w:numId w:val="95"/>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Stimulus/Response Sequences</w:t>
      </w:r>
    </w:p>
    <w:p w14:paraId="21E5012B" w14:textId="77777777" w:rsidR="005E4153" w:rsidRDefault="005E4153" w:rsidP="005A07EA">
      <w:pPr>
        <w:pStyle w:val="NormalWeb"/>
        <w:numPr>
          <w:ilvl w:val="0"/>
          <w:numId w:val="96"/>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User actions: User/admin enter login details (login ID and Password).</w:t>
      </w:r>
    </w:p>
    <w:p w14:paraId="696A89D0" w14:textId="77777777" w:rsidR="005E4153" w:rsidRDefault="005E4153" w:rsidP="005A07EA">
      <w:pPr>
        <w:pStyle w:val="NormalWeb"/>
        <w:numPr>
          <w:ilvl w:val="0"/>
          <w:numId w:val="96"/>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System response: User and admin will be directed to their individual respective page.</w:t>
      </w:r>
    </w:p>
    <w:p w14:paraId="3735DD6F" w14:textId="77777777" w:rsidR="005E4153" w:rsidRDefault="005E4153" w:rsidP="005A07EA">
      <w:pPr>
        <w:pStyle w:val="NormalWeb"/>
        <w:numPr>
          <w:ilvl w:val="0"/>
          <w:numId w:val="97"/>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Functional Requirements</w:t>
      </w:r>
    </w:p>
    <w:p w14:paraId="287CC23E" w14:textId="77777777" w:rsidR="005E4153" w:rsidRDefault="005E4153" w:rsidP="005A07EA">
      <w:pPr>
        <w:pStyle w:val="NormalWeb"/>
        <w:numPr>
          <w:ilvl w:val="0"/>
          <w:numId w:val="98"/>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Software capabilities:</w:t>
      </w:r>
    </w:p>
    <w:p w14:paraId="553492F9" w14:textId="77777777" w:rsidR="005E4153" w:rsidRDefault="005E4153" w:rsidP="005A07EA">
      <w:pPr>
        <w:pStyle w:val="NormalWeb"/>
        <w:numPr>
          <w:ilvl w:val="1"/>
          <w:numId w:val="99"/>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7. The user must enter user data to book an appointment</w:t>
      </w:r>
    </w:p>
    <w:p w14:paraId="5CF73B1D" w14:textId="77777777" w:rsidR="005E4153" w:rsidRDefault="005E4153" w:rsidP="005A07EA">
      <w:pPr>
        <w:pStyle w:val="NormalWeb"/>
        <w:numPr>
          <w:ilvl w:val="2"/>
          <w:numId w:val="100"/>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7.1 The user must login to the system before they can book appointment</w:t>
      </w:r>
    </w:p>
    <w:p w14:paraId="13A3AD84" w14:textId="77777777" w:rsidR="005E4153" w:rsidRDefault="005E4153" w:rsidP="005A07EA">
      <w:pPr>
        <w:pStyle w:val="NormalWeb"/>
        <w:numPr>
          <w:ilvl w:val="1"/>
          <w:numId w:val="100"/>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8. The user shall be able to make changes to their medical appointment using their NRIC</w:t>
      </w:r>
    </w:p>
    <w:p w14:paraId="09445C9A" w14:textId="77777777" w:rsidR="005E4153" w:rsidRDefault="005E4153" w:rsidP="005A07EA">
      <w:pPr>
        <w:pStyle w:val="NormalWeb"/>
        <w:numPr>
          <w:ilvl w:val="2"/>
          <w:numId w:val="100"/>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8.1 The user shall edit their medical appointment</w:t>
      </w:r>
    </w:p>
    <w:p w14:paraId="1EA1238A" w14:textId="77777777" w:rsidR="005E4153" w:rsidRDefault="005E4153" w:rsidP="005A07EA">
      <w:pPr>
        <w:pStyle w:val="NormalWeb"/>
        <w:numPr>
          <w:ilvl w:val="2"/>
          <w:numId w:val="100"/>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8.2 The user shall cancel their medical appointment</w:t>
      </w:r>
    </w:p>
    <w:p w14:paraId="26DD2353" w14:textId="77777777" w:rsidR="005E4153" w:rsidRDefault="005E4153" w:rsidP="005A07EA">
      <w:pPr>
        <w:pStyle w:val="NormalWeb"/>
        <w:numPr>
          <w:ilvl w:val="0"/>
          <w:numId w:val="100"/>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Invalid input response:</w:t>
      </w:r>
    </w:p>
    <w:p w14:paraId="0CA0F7DB" w14:textId="77777777" w:rsidR="005E4153" w:rsidRDefault="005E4153" w:rsidP="005A07EA">
      <w:pPr>
        <w:pStyle w:val="NormalWeb"/>
        <w:numPr>
          <w:ilvl w:val="0"/>
          <w:numId w:val="101"/>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Wrong login details.</w:t>
      </w:r>
    </w:p>
    <w:p w14:paraId="165131BA" w14:textId="77777777" w:rsidR="005E4153" w:rsidRDefault="005E4153" w:rsidP="005E4153">
      <w:pPr>
        <w:rPr>
          <w:rFonts w:ascii="Times New Roman" w:hAnsi="Times New Roman"/>
          <w:color w:val="auto"/>
          <w:szCs w:val="24"/>
        </w:rPr>
      </w:pPr>
    </w:p>
    <w:p w14:paraId="43ED63A5" w14:textId="77777777" w:rsidR="005E4153" w:rsidRDefault="005E4153" w:rsidP="005E4153">
      <w:pPr>
        <w:pStyle w:val="Heading2"/>
        <w:spacing w:before="0"/>
      </w:pPr>
      <w:bookmarkStart w:id="28" w:name="_Toc530085758"/>
      <w:r>
        <w:rPr>
          <w:rFonts w:ascii="Century Gothic" w:hAnsi="Century Gothic"/>
          <w:color w:val="262140"/>
          <w:szCs w:val="28"/>
          <w:shd w:val="clear" w:color="auto" w:fill="FFFFFF"/>
        </w:rPr>
        <w:t>Feature #12: View Feedback</w:t>
      </w:r>
      <w:bookmarkEnd w:id="28"/>
    </w:p>
    <w:p w14:paraId="051477D4" w14:textId="77777777" w:rsidR="005E4153" w:rsidRDefault="005E4153" w:rsidP="005A07EA">
      <w:pPr>
        <w:pStyle w:val="NormalWeb"/>
        <w:numPr>
          <w:ilvl w:val="0"/>
          <w:numId w:val="102"/>
        </w:numPr>
        <w:shd w:val="clear" w:color="auto" w:fill="FFFFFF"/>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Description and Priority</w:t>
      </w:r>
    </w:p>
    <w:p w14:paraId="7D45AD0B" w14:textId="77777777" w:rsidR="005E4153" w:rsidRDefault="005E4153" w:rsidP="005A07EA">
      <w:pPr>
        <w:pStyle w:val="NormalWeb"/>
        <w:numPr>
          <w:ilvl w:val="0"/>
          <w:numId w:val="103"/>
        </w:numPr>
        <w:shd w:val="clear" w:color="auto" w:fill="FFFFFF"/>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Description: Allow system administrator to view feedback submitted by users.</w:t>
      </w:r>
    </w:p>
    <w:p w14:paraId="750C8590" w14:textId="77777777" w:rsidR="005E4153" w:rsidRDefault="005E4153" w:rsidP="005A07EA">
      <w:pPr>
        <w:pStyle w:val="NormalWeb"/>
        <w:numPr>
          <w:ilvl w:val="0"/>
          <w:numId w:val="103"/>
        </w:numPr>
        <w:shd w:val="clear" w:color="auto" w:fill="FFFFFF"/>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Priority:  Medium</w:t>
      </w:r>
    </w:p>
    <w:p w14:paraId="7C6CEE34" w14:textId="77777777" w:rsidR="005E4153" w:rsidRDefault="005E4153" w:rsidP="005A07EA">
      <w:pPr>
        <w:pStyle w:val="NormalWeb"/>
        <w:numPr>
          <w:ilvl w:val="0"/>
          <w:numId w:val="103"/>
        </w:numPr>
        <w:shd w:val="clear" w:color="auto" w:fill="FFFFFF"/>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 xml:space="preserve">Benefit: To improve on the user experiences when using the website by viewing feedbacks that users submitted. </w:t>
      </w:r>
    </w:p>
    <w:p w14:paraId="79FB3BB2" w14:textId="77777777" w:rsidR="005E4153" w:rsidRDefault="005E4153" w:rsidP="005A07EA">
      <w:pPr>
        <w:pStyle w:val="NormalWeb"/>
        <w:numPr>
          <w:ilvl w:val="0"/>
          <w:numId w:val="104"/>
        </w:numPr>
        <w:shd w:val="clear" w:color="auto" w:fill="FFFFFF"/>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Stimulus/Response Sequences</w:t>
      </w:r>
    </w:p>
    <w:p w14:paraId="362E10C7" w14:textId="77777777" w:rsidR="005E4153" w:rsidRDefault="005E4153" w:rsidP="005A07EA">
      <w:pPr>
        <w:pStyle w:val="NormalWeb"/>
        <w:numPr>
          <w:ilvl w:val="0"/>
          <w:numId w:val="105"/>
        </w:numPr>
        <w:shd w:val="clear" w:color="auto" w:fill="FFFFFF"/>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User actions: Admin enter login ID and password to login into system.</w:t>
      </w:r>
    </w:p>
    <w:p w14:paraId="2046788A" w14:textId="77777777" w:rsidR="005E4153" w:rsidRDefault="005E4153" w:rsidP="005A07EA">
      <w:pPr>
        <w:pStyle w:val="NormalWeb"/>
        <w:numPr>
          <w:ilvl w:val="0"/>
          <w:numId w:val="105"/>
        </w:numPr>
        <w:shd w:val="clear" w:color="auto" w:fill="FFFFFF"/>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System response: The system will direct to the admin site.</w:t>
      </w:r>
    </w:p>
    <w:p w14:paraId="4A8AFC3B" w14:textId="77777777" w:rsidR="005E4153" w:rsidRDefault="005E4153" w:rsidP="005E4153">
      <w:pPr>
        <w:rPr>
          <w:rFonts w:ascii="Times New Roman" w:hAnsi="Times New Roman"/>
          <w:color w:val="auto"/>
          <w:szCs w:val="24"/>
        </w:rPr>
      </w:pPr>
    </w:p>
    <w:p w14:paraId="50FB42D1" w14:textId="77777777" w:rsidR="005E4153" w:rsidRDefault="005E4153" w:rsidP="005A07EA">
      <w:pPr>
        <w:pStyle w:val="NormalWeb"/>
        <w:numPr>
          <w:ilvl w:val="0"/>
          <w:numId w:val="106"/>
        </w:numPr>
        <w:shd w:val="clear" w:color="auto" w:fill="FFFFFF"/>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 xml:space="preserve">User actions:  The system administrator selects “view feedback” option. </w:t>
      </w:r>
    </w:p>
    <w:p w14:paraId="523F2E88" w14:textId="77777777" w:rsidR="005E4153" w:rsidRDefault="005E4153" w:rsidP="005A07EA">
      <w:pPr>
        <w:pStyle w:val="NormalWeb"/>
        <w:numPr>
          <w:ilvl w:val="0"/>
          <w:numId w:val="106"/>
        </w:numPr>
        <w:shd w:val="clear" w:color="auto" w:fill="FFFFFF"/>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 xml:space="preserve">System response: The system will display all the feedbacks submitted by user. </w:t>
      </w:r>
    </w:p>
    <w:p w14:paraId="5CE8F2BE" w14:textId="77777777" w:rsidR="005E4153" w:rsidRDefault="005E4153" w:rsidP="005A07EA">
      <w:pPr>
        <w:pStyle w:val="NormalWeb"/>
        <w:numPr>
          <w:ilvl w:val="0"/>
          <w:numId w:val="107"/>
        </w:numPr>
        <w:shd w:val="clear" w:color="auto" w:fill="FFFFFF"/>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Functional Requirements</w:t>
      </w:r>
    </w:p>
    <w:p w14:paraId="6FB54CF8" w14:textId="77777777" w:rsidR="005E4153" w:rsidRDefault="005E4153" w:rsidP="005A07EA">
      <w:pPr>
        <w:pStyle w:val="NormalWeb"/>
        <w:numPr>
          <w:ilvl w:val="1"/>
          <w:numId w:val="108"/>
        </w:numPr>
        <w:shd w:val="clear" w:color="auto" w:fill="FFFFFF"/>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 xml:space="preserve">Software capabilities: </w:t>
      </w:r>
    </w:p>
    <w:p w14:paraId="1956C028" w14:textId="77777777" w:rsidR="005E4153" w:rsidRDefault="005E4153" w:rsidP="005A07EA">
      <w:pPr>
        <w:pStyle w:val="NormalWeb"/>
        <w:numPr>
          <w:ilvl w:val="2"/>
          <w:numId w:val="109"/>
        </w:numPr>
        <w:shd w:val="clear" w:color="auto" w:fill="FFFFFF"/>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12 The Admin shall be able to view the feedbacks submitted only</w:t>
      </w:r>
    </w:p>
    <w:p w14:paraId="30166DF6" w14:textId="77777777" w:rsidR="005E4153" w:rsidRDefault="005E4153" w:rsidP="005A07EA">
      <w:pPr>
        <w:pStyle w:val="NormalWeb"/>
        <w:numPr>
          <w:ilvl w:val="1"/>
          <w:numId w:val="109"/>
        </w:numPr>
        <w:shd w:val="clear" w:color="auto" w:fill="FFFFFF"/>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Invalid input response: -</w:t>
      </w:r>
    </w:p>
    <w:p w14:paraId="67854F61" w14:textId="77777777" w:rsidR="005E4153" w:rsidRDefault="005E4153" w:rsidP="005E4153">
      <w:pPr>
        <w:rPr>
          <w:rFonts w:ascii="Times New Roman" w:hAnsi="Times New Roman"/>
          <w:color w:val="auto"/>
          <w:szCs w:val="24"/>
        </w:rPr>
      </w:pPr>
    </w:p>
    <w:p w14:paraId="0043345A" w14:textId="77777777" w:rsidR="005E4153" w:rsidRDefault="005E4153" w:rsidP="005E4153">
      <w:pPr>
        <w:pStyle w:val="Heading2"/>
        <w:spacing w:before="0"/>
      </w:pPr>
      <w:bookmarkStart w:id="29" w:name="_Toc530085759"/>
      <w:r>
        <w:rPr>
          <w:rFonts w:ascii="Century Gothic" w:hAnsi="Century Gothic"/>
          <w:color w:val="262140"/>
          <w:szCs w:val="28"/>
          <w:shd w:val="clear" w:color="auto" w:fill="FFFFFF"/>
        </w:rPr>
        <w:t>Feature #13: Send appointment details</w:t>
      </w:r>
      <w:bookmarkEnd w:id="29"/>
    </w:p>
    <w:p w14:paraId="2D3C1AB1" w14:textId="77777777" w:rsidR="005E4153" w:rsidRDefault="005E4153" w:rsidP="005A07EA">
      <w:pPr>
        <w:pStyle w:val="NormalWeb"/>
        <w:numPr>
          <w:ilvl w:val="0"/>
          <w:numId w:val="110"/>
        </w:numPr>
        <w:shd w:val="clear" w:color="auto" w:fill="FFFFFF"/>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Description and Priority</w:t>
      </w:r>
    </w:p>
    <w:p w14:paraId="75D8C267" w14:textId="77777777" w:rsidR="005E4153" w:rsidRDefault="005E4153" w:rsidP="005A07EA">
      <w:pPr>
        <w:pStyle w:val="NormalWeb"/>
        <w:numPr>
          <w:ilvl w:val="0"/>
          <w:numId w:val="111"/>
        </w:numPr>
        <w:shd w:val="clear" w:color="auto" w:fill="FFFFFF"/>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Description: Sending SMS will be sent to user when user successfully booked/deleted/updated an appointment.</w:t>
      </w:r>
    </w:p>
    <w:p w14:paraId="17A6EA4C" w14:textId="77777777" w:rsidR="005E4153" w:rsidRDefault="005E4153" w:rsidP="005A07EA">
      <w:pPr>
        <w:pStyle w:val="NormalWeb"/>
        <w:numPr>
          <w:ilvl w:val="0"/>
          <w:numId w:val="111"/>
        </w:numPr>
        <w:shd w:val="clear" w:color="auto" w:fill="FFFFFF"/>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Priority: High.</w:t>
      </w:r>
    </w:p>
    <w:p w14:paraId="79772944" w14:textId="77777777" w:rsidR="005E4153" w:rsidRDefault="005E4153" w:rsidP="005A07EA">
      <w:pPr>
        <w:pStyle w:val="NormalWeb"/>
        <w:numPr>
          <w:ilvl w:val="0"/>
          <w:numId w:val="111"/>
        </w:numPr>
        <w:shd w:val="clear" w:color="auto" w:fill="FFFFFF"/>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Benefit:</w:t>
      </w:r>
    </w:p>
    <w:p w14:paraId="6B7716BA" w14:textId="77777777" w:rsidR="005E4153" w:rsidRDefault="005E4153" w:rsidP="005A07EA">
      <w:pPr>
        <w:pStyle w:val="NormalWeb"/>
        <w:numPr>
          <w:ilvl w:val="0"/>
          <w:numId w:val="112"/>
        </w:numPr>
        <w:shd w:val="clear" w:color="auto" w:fill="FFFFFF"/>
        <w:spacing w:before="0" w:beforeAutospacing="0" w:after="0" w:afterAutospacing="0"/>
        <w:ind w:left="216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User will be able to check their appointment without having to log in.</w:t>
      </w:r>
    </w:p>
    <w:p w14:paraId="52AFD5AE" w14:textId="77777777" w:rsidR="005E4153" w:rsidRDefault="005E4153" w:rsidP="005A07EA">
      <w:pPr>
        <w:pStyle w:val="NormalWeb"/>
        <w:numPr>
          <w:ilvl w:val="0"/>
          <w:numId w:val="112"/>
        </w:numPr>
        <w:shd w:val="clear" w:color="auto" w:fill="FFFFFF"/>
        <w:spacing w:before="0" w:beforeAutospacing="0" w:after="0" w:afterAutospacing="0"/>
        <w:ind w:left="216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Give user double confirmation about their actions so that they will be aware of what is done.</w:t>
      </w:r>
    </w:p>
    <w:p w14:paraId="3EA554A5" w14:textId="77777777" w:rsidR="005E4153" w:rsidRDefault="005E4153" w:rsidP="005A07EA">
      <w:pPr>
        <w:pStyle w:val="NormalWeb"/>
        <w:numPr>
          <w:ilvl w:val="0"/>
          <w:numId w:val="113"/>
        </w:numPr>
        <w:shd w:val="clear" w:color="auto" w:fill="FFFFFF"/>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lastRenderedPageBreak/>
        <w:t>Stimulus/Response Sequences</w:t>
      </w:r>
    </w:p>
    <w:p w14:paraId="67AD0F03" w14:textId="77777777" w:rsidR="005E4153" w:rsidRDefault="005E4153" w:rsidP="005A07EA">
      <w:pPr>
        <w:pStyle w:val="NormalWeb"/>
        <w:numPr>
          <w:ilvl w:val="0"/>
          <w:numId w:val="114"/>
        </w:numPr>
        <w:shd w:val="clear" w:color="auto" w:fill="FFFFFF"/>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User actions: User successfully booked an appointment.</w:t>
      </w:r>
    </w:p>
    <w:p w14:paraId="7525D475" w14:textId="77777777" w:rsidR="005E4153" w:rsidRDefault="005E4153" w:rsidP="005A07EA">
      <w:pPr>
        <w:pStyle w:val="NormalWeb"/>
        <w:numPr>
          <w:ilvl w:val="0"/>
          <w:numId w:val="114"/>
        </w:numPr>
        <w:shd w:val="clear" w:color="auto" w:fill="FFFFFF"/>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System response: Appointment details will be sent via third-party service (Nexmo).</w:t>
      </w:r>
    </w:p>
    <w:p w14:paraId="47547BB3" w14:textId="77777777" w:rsidR="005E4153" w:rsidRDefault="005E4153" w:rsidP="005A07EA">
      <w:pPr>
        <w:pStyle w:val="NormalWeb"/>
        <w:numPr>
          <w:ilvl w:val="0"/>
          <w:numId w:val="115"/>
        </w:numPr>
        <w:shd w:val="clear" w:color="auto" w:fill="FFFFFF"/>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Functional Requirements</w:t>
      </w:r>
    </w:p>
    <w:p w14:paraId="0F1A4AC9" w14:textId="77777777" w:rsidR="005E4153" w:rsidRDefault="005E4153" w:rsidP="005A07EA">
      <w:pPr>
        <w:pStyle w:val="NormalWeb"/>
        <w:numPr>
          <w:ilvl w:val="0"/>
          <w:numId w:val="116"/>
        </w:numPr>
        <w:shd w:val="clear" w:color="auto" w:fill="FFFFFF"/>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Software capabilities:</w:t>
      </w:r>
    </w:p>
    <w:p w14:paraId="7EB3C2CE" w14:textId="77777777" w:rsidR="005E4153" w:rsidRDefault="005E4153" w:rsidP="005A07EA">
      <w:pPr>
        <w:pStyle w:val="NormalWeb"/>
        <w:numPr>
          <w:ilvl w:val="1"/>
          <w:numId w:val="117"/>
        </w:numPr>
        <w:shd w:val="clear" w:color="auto" w:fill="FFFFFF"/>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7.2 The system must send appointment details to user via SMS upon successful booking</w:t>
      </w:r>
    </w:p>
    <w:p w14:paraId="5145451B" w14:textId="77777777" w:rsidR="005E4153" w:rsidRDefault="005E4153" w:rsidP="005A07EA">
      <w:pPr>
        <w:pStyle w:val="NormalWeb"/>
        <w:numPr>
          <w:ilvl w:val="0"/>
          <w:numId w:val="117"/>
        </w:numPr>
        <w:shd w:val="clear" w:color="auto" w:fill="FFFFFF"/>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 xml:space="preserve">Invalid input response: - </w:t>
      </w:r>
    </w:p>
    <w:p w14:paraId="697908C7" w14:textId="77777777" w:rsidR="005E4153" w:rsidRDefault="005E4153" w:rsidP="005E4153">
      <w:pPr>
        <w:rPr>
          <w:rFonts w:ascii="Times New Roman" w:hAnsi="Times New Roman"/>
          <w:color w:val="auto"/>
          <w:szCs w:val="24"/>
        </w:rPr>
      </w:pPr>
    </w:p>
    <w:p w14:paraId="6352B0AE" w14:textId="77777777" w:rsidR="005E4153" w:rsidRDefault="005E4153" w:rsidP="005E4153">
      <w:pPr>
        <w:pStyle w:val="Heading2"/>
        <w:spacing w:before="0"/>
      </w:pPr>
      <w:bookmarkStart w:id="30" w:name="_Toc530085760"/>
      <w:r>
        <w:rPr>
          <w:rFonts w:ascii="Century Gothic" w:hAnsi="Century Gothic"/>
          <w:color w:val="262140"/>
          <w:szCs w:val="28"/>
        </w:rPr>
        <w:t>Feature #14: Retrieve news</w:t>
      </w:r>
      <w:bookmarkEnd w:id="30"/>
    </w:p>
    <w:p w14:paraId="7650DCBF" w14:textId="77777777" w:rsidR="005E4153" w:rsidRDefault="005E4153" w:rsidP="005A07EA">
      <w:pPr>
        <w:pStyle w:val="NormalWeb"/>
        <w:numPr>
          <w:ilvl w:val="0"/>
          <w:numId w:val="118"/>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Description and Priority</w:t>
      </w:r>
    </w:p>
    <w:p w14:paraId="17318DEA" w14:textId="77777777" w:rsidR="005E4153" w:rsidRDefault="005E4153" w:rsidP="005A07EA">
      <w:pPr>
        <w:pStyle w:val="NormalWeb"/>
        <w:numPr>
          <w:ilvl w:val="0"/>
          <w:numId w:val="119"/>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Description: Display of healthcare news.</w:t>
      </w:r>
    </w:p>
    <w:p w14:paraId="631E0DAB" w14:textId="77777777" w:rsidR="005E4153" w:rsidRDefault="005E4153" w:rsidP="005A07EA">
      <w:pPr>
        <w:pStyle w:val="NormalWeb"/>
        <w:numPr>
          <w:ilvl w:val="0"/>
          <w:numId w:val="119"/>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Priority: Low.</w:t>
      </w:r>
    </w:p>
    <w:p w14:paraId="12FF33CA" w14:textId="77777777" w:rsidR="005E4153" w:rsidRDefault="005E4153" w:rsidP="005A07EA">
      <w:pPr>
        <w:pStyle w:val="NormalWeb"/>
        <w:numPr>
          <w:ilvl w:val="0"/>
          <w:numId w:val="119"/>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Benefit: Update user with latest healthcare news or tips.</w:t>
      </w:r>
    </w:p>
    <w:p w14:paraId="6372779D" w14:textId="77777777" w:rsidR="005E4153" w:rsidRDefault="005E4153" w:rsidP="005A07EA">
      <w:pPr>
        <w:pStyle w:val="NormalWeb"/>
        <w:numPr>
          <w:ilvl w:val="0"/>
          <w:numId w:val="120"/>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Stimulus/Response Sequences</w:t>
      </w:r>
    </w:p>
    <w:p w14:paraId="3963BAD2" w14:textId="77777777" w:rsidR="005E4153" w:rsidRDefault="005E4153" w:rsidP="005A07EA">
      <w:pPr>
        <w:pStyle w:val="NormalWeb"/>
        <w:numPr>
          <w:ilvl w:val="0"/>
          <w:numId w:val="121"/>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User actions: User can click on the title of the news.</w:t>
      </w:r>
    </w:p>
    <w:p w14:paraId="4202DCA3" w14:textId="63833190" w:rsidR="005E4153" w:rsidRDefault="005E4153" w:rsidP="005A07EA">
      <w:pPr>
        <w:pStyle w:val="NormalWeb"/>
        <w:numPr>
          <w:ilvl w:val="0"/>
          <w:numId w:val="121"/>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 xml:space="preserve">System response: System will retrieve the </w:t>
      </w:r>
      <w:r w:rsidR="005C7A30">
        <w:rPr>
          <w:rFonts w:ascii="Century Gothic" w:hAnsi="Century Gothic"/>
          <w:color w:val="262140"/>
          <w:sz w:val="22"/>
          <w:szCs w:val="22"/>
        </w:rPr>
        <w:t>URL</w:t>
      </w:r>
      <w:r>
        <w:rPr>
          <w:rFonts w:ascii="Century Gothic" w:hAnsi="Century Gothic"/>
          <w:color w:val="262140"/>
          <w:sz w:val="22"/>
          <w:szCs w:val="22"/>
        </w:rPr>
        <w:t xml:space="preserve"> from third-party API (NewsAPI) and bring user to that page.</w:t>
      </w:r>
    </w:p>
    <w:p w14:paraId="02D72499" w14:textId="77777777" w:rsidR="005E4153" w:rsidRDefault="005E4153" w:rsidP="005E4153">
      <w:pPr>
        <w:rPr>
          <w:rFonts w:ascii="Times New Roman" w:hAnsi="Times New Roman"/>
          <w:color w:val="auto"/>
          <w:szCs w:val="24"/>
        </w:rPr>
      </w:pPr>
    </w:p>
    <w:p w14:paraId="12A3AAB9" w14:textId="77777777" w:rsidR="005E4153" w:rsidRDefault="005E4153" w:rsidP="005A07EA">
      <w:pPr>
        <w:pStyle w:val="NormalWeb"/>
        <w:numPr>
          <w:ilvl w:val="0"/>
          <w:numId w:val="122"/>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User actions: -</w:t>
      </w:r>
    </w:p>
    <w:p w14:paraId="2BD923F9" w14:textId="77777777" w:rsidR="005E4153" w:rsidRDefault="005E4153" w:rsidP="005A07EA">
      <w:pPr>
        <w:pStyle w:val="NormalWeb"/>
        <w:numPr>
          <w:ilvl w:val="0"/>
          <w:numId w:val="122"/>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System response: System will retrieve all latest news from the API and display it.</w:t>
      </w:r>
    </w:p>
    <w:p w14:paraId="4445CABE" w14:textId="77777777" w:rsidR="005E4153" w:rsidRDefault="005E4153" w:rsidP="005A07EA">
      <w:pPr>
        <w:pStyle w:val="NormalWeb"/>
        <w:numPr>
          <w:ilvl w:val="0"/>
          <w:numId w:val="123"/>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Functional Requirements</w:t>
      </w:r>
    </w:p>
    <w:p w14:paraId="447FB935" w14:textId="77777777" w:rsidR="005E4153" w:rsidRDefault="005E4153" w:rsidP="005A07EA">
      <w:pPr>
        <w:pStyle w:val="NormalWeb"/>
        <w:numPr>
          <w:ilvl w:val="1"/>
          <w:numId w:val="124"/>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Software capabilities:</w:t>
      </w:r>
    </w:p>
    <w:p w14:paraId="72F10C74" w14:textId="77777777" w:rsidR="005E4153" w:rsidRDefault="005E4153" w:rsidP="005A07EA">
      <w:pPr>
        <w:pStyle w:val="NormalWeb"/>
        <w:numPr>
          <w:ilvl w:val="2"/>
          <w:numId w:val="125"/>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14 The user must be able to view health-related news</w:t>
      </w:r>
    </w:p>
    <w:p w14:paraId="2477B50E" w14:textId="77777777" w:rsidR="005E4153" w:rsidRDefault="005E4153" w:rsidP="005A07EA">
      <w:pPr>
        <w:pStyle w:val="NormalWeb"/>
        <w:numPr>
          <w:ilvl w:val="3"/>
          <w:numId w:val="126"/>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14.1 The system must be able to retrieve the health-related news</w:t>
      </w:r>
    </w:p>
    <w:p w14:paraId="1F6997C1" w14:textId="77777777" w:rsidR="005E4153" w:rsidRDefault="005E4153" w:rsidP="005A07EA">
      <w:pPr>
        <w:pStyle w:val="NormalWeb"/>
        <w:numPr>
          <w:ilvl w:val="1"/>
          <w:numId w:val="126"/>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Invalid input response: -</w:t>
      </w:r>
    </w:p>
    <w:p w14:paraId="30EF8D66" w14:textId="77777777" w:rsidR="005E4153" w:rsidRDefault="005E4153" w:rsidP="005E4153">
      <w:pPr>
        <w:rPr>
          <w:rFonts w:ascii="Times New Roman" w:hAnsi="Times New Roman"/>
          <w:color w:val="auto"/>
          <w:szCs w:val="24"/>
        </w:rPr>
      </w:pPr>
    </w:p>
    <w:p w14:paraId="71104410" w14:textId="77777777" w:rsidR="005E4153" w:rsidRDefault="005E4153" w:rsidP="005E4153">
      <w:pPr>
        <w:pStyle w:val="Heading2"/>
        <w:spacing w:before="0"/>
      </w:pPr>
      <w:bookmarkStart w:id="31" w:name="_Toc530085761"/>
      <w:r>
        <w:rPr>
          <w:rFonts w:ascii="Century Gothic" w:hAnsi="Century Gothic"/>
          <w:color w:val="262140"/>
          <w:szCs w:val="28"/>
        </w:rPr>
        <w:t>Feature #15: Register</w:t>
      </w:r>
      <w:bookmarkEnd w:id="31"/>
    </w:p>
    <w:p w14:paraId="18101AFE" w14:textId="77777777" w:rsidR="005E4153" w:rsidRDefault="005E4153" w:rsidP="005A07EA">
      <w:pPr>
        <w:pStyle w:val="NormalWeb"/>
        <w:numPr>
          <w:ilvl w:val="0"/>
          <w:numId w:val="127"/>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Description and Priority</w:t>
      </w:r>
    </w:p>
    <w:p w14:paraId="3CE83B72" w14:textId="77777777" w:rsidR="005E4153" w:rsidRDefault="005E4153" w:rsidP="005A07EA">
      <w:pPr>
        <w:pStyle w:val="NormalWeb"/>
        <w:numPr>
          <w:ilvl w:val="0"/>
          <w:numId w:val="128"/>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 xml:space="preserve">Description: Allowing user to create an account in order to book appointments. </w:t>
      </w:r>
    </w:p>
    <w:p w14:paraId="343D4E98" w14:textId="77777777" w:rsidR="005E4153" w:rsidRDefault="005E4153" w:rsidP="005A07EA">
      <w:pPr>
        <w:pStyle w:val="NormalWeb"/>
        <w:numPr>
          <w:ilvl w:val="0"/>
          <w:numId w:val="128"/>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Priority: High</w:t>
      </w:r>
    </w:p>
    <w:p w14:paraId="2EFCF051" w14:textId="77777777" w:rsidR="005E4153" w:rsidRDefault="005E4153" w:rsidP="005A07EA">
      <w:pPr>
        <w:pStyle w:val="NormalWeb"/>
        <w:numPr>
          <w:ilvl w:val="0"/>
          <w:numId w:val="129"/>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Stimulus/Response Sequences</w:t>
      </w:r>
    </w:p>
    <w:p w14:paraId="389C17C3" w14:textId="77777777" w:rsidR="005E4153" w:rsidRDefault="005E4153" w:rsidP="005A07EA">
      <w:pPr>
        <w:pStyle w:val="NormalWeb"/>
        <w:numPr>
          <w:ilvl w:val="0"/>
          <w:numId w:val="130"/>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User actions: The user will have to fill up all the fields.</w:t>
      </w:r>
    </w:p>
    <w:p w14:paraId="5748607E" w14:textId="77777777" w:rsidR="005E4153" w:rsidRDefault="005E4153" w:rsidP="005A07EA">
      <w:pPr>
        <w:pStyle w:val="NormalWeb"/>
        <w:numPr>
          <w:ilvl w:val="0"/>
          <w:numId w:val="130"/>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System response: The system validate all the fields entered by users and direct user to the login page after user has been registered successfully.</w:t>
      </w:r>
    </w:p>
    <w:p w14:paraId="0EAA94A6" w14:textId="77777777" w:rsidR="005E4153" w:rsidRDefault="005E4153" w:rsidP="005A07EA">
      <w:pPr>
        <w:pStyle w:val="NormalWeb"/>
        <w:numPr>
          <w:ilvl w:val="0"/>
          <w:numId w:val="131"/>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Functional Requirements</w:t>
      </w:r>
    </w:p>
    <w:p w14:paraId="411553BC" w14:textId="77777777" w:rsidR="005E4153" w:rsidRDefault="005E4153" w:rsidP="005A07EA">
      <w:pPr>
        <w:pStyle w:val="NormalWeb"/>
        <w:numPr>
          <w:ilvl w:val="0"/>
          <w:numId w:val="132"/>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Software capabilities:</w:t>
      </w:r>
    </w:p>
    <w:p w14:paraId="6A3A2C4F" w14:textId="77777777" w:rsidR="005E4153" w:rsidRDefault="005E4153" w:rsidP="005A07EA">
      <w:pPr>
        <w:pStyle w:val="NormalWeb"/>
        <w:numPr>
          <w:ilvl w:val="1"/>
          <w:numId w:val="133"/>
        </w:numPr>
        <w:spacing w:before="0" w:beforeAutospacing="0" w:after="0" w:afterAutospacing="0"/>
        <w:ind w:left="2160"/>
        <w:textAlignment w:val="baseline"/>
        <w:rPr>
          <w:rFonts w:ascii="Century Gothic" w:hAnsi="Century Gothic"/>
          <w:color w:val="262140"/>
          <w:sz w:val="22"/>
          <w:szCs w:val="22"/>
        </w:rPr>
      </w:pPr>
      <w:r>
        <w:rPr>
          <w:rFonts w:ascii="Century Gothic" w:hAnsi="Century Gothic"/>
          <w:color w:val="262140"/>
          <w:sz w:val="22"/>
          <w:szCs w:val="22"/>
        </w:rPr>
        <w:t>1. The user must be able to register an account to be able to use certain functions</w:t>
      </w:r>
    </w:p>
    <w:p w14:paraId="54C2CACF" w14:textId="77777777" w:rsidR="005E4153" w:rsidRDefault="005E4153" w:rsidP="005A07EA">
      <w:pPr>
        <w:pStyle w:val="NormalWeb"/>
        <w:numPr>
          <w:ilvl w:val="2"/>
          <w:numId w:val="134"/>
        </w:numPr>
        <w:spacing w:before="0" w:beforeAutospacing="0" w:after="0" w:afterAutospacing="0"/>
        <w:ind w:left="2880"/>
        <w:textAlignment w:val="baseline"/>
        <w:rPr>
          <w:rFonts w:ascii="Century Gothic" w:hAnsi="Century Gothic"/>
          <w:color w:val="262140"/>
          <w:sz w:val="22"/>
          <w:szCs w:val="22"/>
        </w:rPr>
      </w:pPr>
      <w:r>
        <w:rPr>
          <w:rFonts w:ascii="Century Gothic" w:hAnsi="Century Gothic"/>
          <w:color w:val="262140"/>
          <w:sz w:val="22"/>
          <w:szCs w:val="22"/>
        </w:rPr>
        <w:t>1.1 The system must be able to validate user input to ensure that they entered the correct format</w:t>
      </w:r>
    </w:p>
    <w:p w14:paraId="4FEB478E" w14:textId="77777777" w:rsidR="005E4153" w:rsidRDefault="005E4153" w:rsidP="005A07EA">
      <w:pPr>
        <w:pStyle w:val="NormalWeb"/>
        <w:numPr>
          <w:ilvl w:val="0"/>
          <w:numId w:val="134"/>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Invalid input response:</w:t>
      </w:r>
    </w:p>
    <w:p w14:paraId="1025030E" w14:textId="222AB568" w:rsidR="005E4153" w:rsidRDefault="005E4153" w:rsidP="005A07EA">
      <w:pPr>
        <w:pStyle w:val="NormalWeb"/>
        <w:numPr>
          <w:ilvl w:val="0"/>
          <w:numId w:val="135"/>
        </w:numPr>
        <w:spacing w:before="0" w:beforeAutospacing="0" w:after="0" w:afterAutospacing="0"/>
        <w:ind w:left="2160"/>
        <w:textAlignment w:val="baseline"/>
        <w:rPr>
          <w:rFonts w:ascii="Century Gothic" w:hAnsi="Century Gothic"/>
          <w:color w:val="262140"/>
          <w:sz w:val="22"/>
          <w:szCs w:val="22"/>
        </w:rPr>
      </w:pPr>
      <w:r>
        <w:rPr>
          <w:rFonts w:ascii="Century Gothic" w:hAnsi="Century Gothic"/>
          <w:color w:val="262140"/>
          <w:sz w:val="22"/>
          <w:szCs w:val="22"/>
        </w:rPr>
        <w:t>The user enters NRIC/ph</w:t>
      </w:r>
      <w:r w:rsidR="005C7A30">
        <w:rPr>
          <w:rFonts w:ascii="Century Gothic" w:hAnsi="Century Gothic"/>
          <w:color w:val="262140"/>
          <w:sz w:val="22"/>
          <w:szCs w:val="22"/>
        </w:rPr>
        <w:t>one number/name in wrong format</w:t>
      </w:r>
      <w:r>
        <w:rPr>
          <w:rFonts w:ascii="Century Gothic" w:hAnsi="Century Gothic"/>
          <w:color w:val="262140"/>
          <w:sz w:val="22"/>
          <w:szCs w:val="22"/>
        </w:rPr>
        <w:t xml:space="preserve">. </w:t>
      </w:r>
    </w:p>
    <w:p w14:paraId="76F2FC36" w14:textId="77777777" w:rsidR="005E4153" w:rsidRDefault="005E4153" w:rsidP="005A07EA">
      <w:pPr>
        <w:pStyle w:val="NormalWeb"/>
        <w:numPr>
          <w:ilvl w:val="0"/>
          <w:numId w:val="135"/>
        </w:numPr>
        <w:spacing w:before="0" w:beforeAutospacing="0" w:after="0" w:afterAutospacing="0"/>
        <w:ind w:left="2160"/>
        <w:textAlignment w:val="baseline"/>
        <w:rPr>
          <w:rFonts w:ascii="Century Gothic" w:hAnsi="Century Gothic"/>
          <w:color w:val="262140"/>
          <w:sz w:val="22"/>
          <w:szCs w:val="22"/>
        </w:rPr>
      </w:pPr>
      <w:r>
        <w:rPr>
          <w:rFonts w:ascii="Century Gothic" w:hAnsi="Century Gothic"/>
          <w:color w:val="262140"/>
          <w:sz w:val="22"/>
          <w:szCs w:val="22"/>
        </w:rPr>
        <w:t xml:space="preserve">The required field is not filled up. </w:t>
      </w:r>
    </w:p>
    <w:p w14:paraId="62C2926F" w14:textId="108CB2EC" w:rsidR="005E4153" w:rsidRDefault="005E4153" w:rsidP="005A07EA">
      <w:pPr>
        <w:pStyle w:val="NormalWeb"/>
        <w:numPr>
          <w:ilvl w:val="0"/>
          <w:numId w:val="135"/>
        </w:numPr>
        <w:spacing w:before="0" w:beforeAutospacing="0" w:after="0" w:afterAutospacing="0"/>
        <w:ind w:left="2160"/>
        <w:textAlignment w:val="baseline"/>
        <w:rPr>
          <w:rFonts w:ascii="Century Gothic" w:hAnsi="Century Gothic"/>
          <w:color w:val="262140"/>
          <w:sz w:val="22"/>
          <w:szCs w:val="22"/>
        </w:rPr>
      </w:pPr>
      <w:r>
        <w:rPr>
          <w:rFonts w:ascii="Century Gothic" w:hAnsi="Century Gothic"/>
          <w:color w:val="262140"/>
          <w:sz w:val="22"/>
          <w:szCs w:val="22"/>
        </w:rPr>
        <w:t xml:space="preserve">The user registers account with </w:t>
      </w:r>
      <w:r w:rsidR="005C7A30">
        <w:rPr>
          <w:rFonts w:ascii="Century Gothic" w:hAnsi="Century Gothic"/>
          <w:color w:val="262140"/>
          <w:sz w:val="22"/>
          <w:szCs w:val="22"/>
        </w:rPr>
        <w:t>NRIC that is already registered</w:t>
      </w:r>
      <w:r>
        <w:rPr>
          <w:rFonts w:ascii="Century Gothic" w:hAnsi="Century Gothic"/>
          <w:color w:val="262140"/>
          <w:sz w:val="22"/>
          <w:szCs w:val="22"/>
        </w:rPr>
        <w:t>.  </w:t>
      </w:r>
    </w:p>
    <w:p w14:paraId="5D789F0A" w14:textId="77777777" w:rsidR="005E4153" w:rsidRDefault="005E4153" w:rsidP="005E4153">
      <w:pPr>
        <w:rPr>
          <w:rFonts w:ascii="Times New Roman" w:hAnsi="Times New Roman"/>
          <w:color w:val="auto"/>
          <w:szCs w:val="24"/>
        </w:rPr>
      </w:pPr>
    </w:p>
    <w:p w14:paraId="777A1FFE" w14:textId="77777777" w:rsidR="005E4153" w:rsidRDefault="005E4153" w:rsidP="005E4153">
      <w:pPr>
        <w:pStyle w:val="Heading2"/>
        <w:spacing w:before="0"/>
      </w:pPr>
      <w:bookmarkStart w:id="32" w:name="_Toc530085762"/>
      <w:r>
        <w:rPr>
          <w:rFonts w:ascii="Century Gothic" w:hAnsi="Century Gothic"/>
          <w:color w:val="262140"/>
          <w:szCs w:val="28"/>
        </w:rPr>
        <w:t>Feature #16: Logout</w:t>
      </w:r>
      <w:bookmarkEnd w:id="32"/>
    </w:p>
    <w:p w14:paraId="232A398D" w14:textId="77777777" w:rsidR="005E4153" w:rsidRDefault="005E4153" w:rsidP="005A07EA">
      <w:pPr>
        <w:pStyle w:val="NormalWeb"/>
        <w:numPr>
          <w:ilvl w:val="0"/>
          <w:numId w:val="136"/>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Description and Priority</w:t>
      </w:r>
    </w:p>
    <w:p w14:paraId="25EEADD1" w14:textId="77777777" w:rsidR="005E4153" w:rsidRDefault="005E4153" w:rsidP="005A07EA">
      <w:pPr>
        <w:pStyle w:val="NormalWeb"/>
        <w:numPr>
          <w:ilvl w:val="0"/>
          <w:numId w:val="137"/>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Description: Log user/admin out of the system.</w:t>
      </w:r>
    </w:p>
    <w:p w14:paraId="508EEB5D" w14:textId="77777777" w:rsidR="005E4153" w:rsidRDefault="005E4153" w:rsidP="005A07EA">
      <w:pPr>
        <w:pStyle w:val="NormalWeb"/>
        <w:numPr>
          <w:ilvl w:val="0"/>
          <w:numId w:val="137"/>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Priority: Medium</w:t>
      </w:r>
    </w:p>
    <w:p w14:paraId="15E830B8" w14:textId="77777777" w:rsidR="005E4153" w:rsidRDefault="005E4153" w:rsidP="005A07EA">
      <w:pPr>
        <w:pStyle w:val="NormalWeb"/>
        <w:numPr>
          <w:ilvl w:val="0"/>
          <w:numId w:val="138"/>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lastRenderedPageBreak/>
        <w:t>Stimulus/Response Sequences</w:t>
      </w:r>
    </w:p>
    <w:p w14:paraId="07A1C5D5" w14:textId="77777777" w:rsidR="005E4153" w:rsidRDefault="005E4153" w:rsidP="005A07EA">
      <w:pPr>
        <w:pStyle w:val="NormalWeb"/>
        <w:numPr>
          <w:ilvl w:val="0"/>
          <w:numId w:val="139"/>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User actions: User click on ‘Log out’ in order to be logged out of system.</w:t>
      </w:r>
    </w:p>
    <w:p w14:paraId="642F3EB0" w14:textId="77777777" w:rsidR="005E4153" w:rsidRDefault="005E4153" w:rsidP="005A07EA">
      <w:pPr>
        <w:pStyle w:val="NormalWeb"/>
        <w:numPr>
          <w:ilvl w:val="0"/>
          <w:numId w:val="139"/>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System response: System will log user out of the system and</w:t>
      </w:r>
      <w:r>
        <w:rPr>
          <w:rFonts w:ascii="Century Gothic" w:hAnsi="Century Gothic"/>
          <w:color w:val="262140"/>
          <w:sz w:val="22"/>
          <w:szCs w:val="22"/>
          <w:shd w:val="clear" w:color="auto" w:fill="FFFFFF"/>
        </w:rPr>
        <w:t xml:space="preserve"> redirect user back to the login page.</w:t>
      </w:r>
    </w:p>
    <w:p w14:paraId="0384DCA1" w14:textId="77777777" w:rsidR="005E4153" w:rsidRDefault="005E4153" w:rsidP="005A07EA">
      <w:pPr>
        <w:pStyle w:val="NormalWeb"/>
        <w:numPr>
          <w:ilvl w:val="0"/>
          <w:numId w:val="140"/>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Functional Requirements</w:t>
      </w:r>
    </w:p>
    <w:p w14:paraId="1B10B52D" w14:textId="77777777" w:rsidR="005E4153" w:rsidRDefault="005E4153" w:rsidP="005A07EA">
      <w:pPr>
        <w:pStyle w:val="NormalWeb"/>
        <w:numPr>
          <w:ilvl w:val="0"/>
          <w:numId w:val="141"/>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Software capabilities:</w:t>
      </w:r>
    </w:p>
    <w:p w14:paraId="6B034B06" w14:textId="77777777" w:rsidR="005E4153" w:rsidRDefault="005E4153" w:rsidP="005A07EA">
      <w:pPr>
        <w:pStyle w:val="NormalWeb"/>
        <w:numPr>
          <w:ilvl w:val="1"/>
          <w:numId w:val="142"/>
        </w:numPr>
        <w:spacing w:before="0" w:beforeAutospacing="0" w:after="0" w:afterAutospacing="0"/>
        <w:ind w:left="2160"/>
        <w:textAlignment w:val="baseline"/>
        <w:rPr>
          <w:rFonts w:ascii="Century Gothic" w:hAnsi="Century Gothic"/>
          <w:color w:val="262140"/>
          <w:sz w:val="22"/>
          <w:szCs w:val="22"/>
        </w:rPr>
      </w:pPr>
      <w:r>
        <w:rPr>
          <w:rFonts w:ascii="Century Gothic" w:hAnsi="Century Gothic"/>
          <w:color w:val="262140"/>
          <w:sz w:val="22"/>
          <w:szCs w:val="22"/>
        </w:rPr>
        <w:t>15 The user must be able to logout</w:t>
      </w:r>
    </w:p>
    <w:p w14:paraId="7862108C" w14:textId="77777777" w:rsidR="005E4153" w:rsidRDefault="005E4153" w:rsidP="005A07EA">
      <w:pPr>
        <w:pStyle w:val="NormalWeb"/>
        <w:numPr>
          <w:ilvl w:val="0"/>
          <w:numId w:val="142"/>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Invalid input response: -</w:t>
      </w:r>
    </w:p>
    <w:p w14:paraId="7F68F4AC" w14:textId="77777777" w:rsidR="002063EE" w:rsidRPr="002063EE" w:rsidRDefault="002063EE" w:rsidP="002063EE"/>
    <w:p w14:paraId="718B985D" w14:textId="77777777" w:rsidR="00D55CBC" w:rsidRDefault="00D55CBC" w:rsidP="002063EE">
      <w:pPr>
        <w:pStyle w:val="ListNumber"/>
        <w:numPr>
          <w:ilvl w:val="0"/>
          <w:numId w:val="0"/>
        </w:numPr>
      </w:pPr>
    </w:p>
    <w:p w14:paraId="13611D80" w14:textId="77777777" w:rsidR="00D55CBC" w:rsidRDefault="00D55CBC">
      <w:pPr>
        <w:spacing w:after="180" w:line="336" w:lineRule="auto"/>
      </w:pPr>
      <w:r>
        <w:br w:type="page"/>
      </w:r>
    </w:p>
    <w:p w14:paraId="0FB578C4" w14:textId="615892F7" w:rsidR="002063EE" w:rsidRDefault="008F47A0" w:rsidP="00D55CBC">
      <w:pPr>
        <w:pStyle w:val="Heading1"/>
      </w:pPr>
      <w:bookmarkStart w:id="33" w:name="_Toc530085763"/>
      <w:r>
        <w:lastRenderedPageBreak/>
        <w:t>O</w:t>
      </w:r>
      <w:r w:rsidR="00481F09">
        <w:t xml:space="preserve">ther </w:t>
      </w:r>
      <w:r>
        <w:t>N</w:t>
      </w:r>
      <w:r w:rsidR="00481F09">
        <w:t>on-</w:t>
      </w:r>
      <w:r>
        <w:t>f</w:t>
      </w:r>
      <w:r w:rsidR="00481F09">
        <w:t xml:space="preserve">unctional </w:t>
      </w:r>
      <w:r>
        <w:t>R</w:t>
      </w:r>
      <w:r w:rsidR="00481F09">
        <w:t>equirements</w:t>
      </w:r>
      <w:bookmarkEnd w:id="33"/>
    </w:p>
    <w:p w14:paraId="6FC00459" w14:textId="77777777" w:rsidR="00B43E87" w:rsidRDefault="00B43E87" w:rsidP="00B43E87">
      <w:pPr>
        <w:pStyle w:val="Heading2"/>
        <w:spacing w:before="500"/>
        <w:rPr>
          <w:color w:val="auto"/>
          <w:sz w:val="36"/>
        </w:rPr>
      </w:pPr>
      <w:bookmarkStart w:id="34" w:name="_Toc530085764"/>
      <w:r>
        <w:rPr>
          <w:rFonts w:ascii="Century Gothic" w:hAnsi="Century Gothic"/>
          <w:color w:val="262140"/>
          <w:szCs w:val="28"/>
        </w:rPr>
        <w:t>Reliability Requirements</w:t>
      </w:r>
      <w:bookmarkEnd w:id="34"/>
    </w:p>
    <w:p w14:paraId="3473CC42" w14:textId="77777777" w:rsidR="00B43E87" w:rsidRDefault="00B43E87" w:rsidP="00B43E87">
      <w:pPr>
        <w:pStyle w:val="NormalWeb"/>
        <w:spacing w:before="0" w:beforeAutospacing="0" w:after="0" w:afterAutospacing="0"/>
      </w:pPr>
      <w:r>
        <w:rPr>
          <w:rFonts w:ascii="Century Gothic" w:hAnsi="Century Gothic"/>
          <w:color w:val="262140"/>
          <w:sz w:val="22"/>
          <w:szCs w:val="22"/>
        </w:rPr>
        <w:t>In case of system failure, the system will make use of backup server while the main server is being fixed.</w:t>
      </w:r>
    </w:p>
    <w:p w14:paraId="65EA41BE" w14:textId="762E4E1F" w:rsidR="003A23C1" w:rsidRDefault="00481F09" w:rsidP="00B43E87">
      <w:pPr>
        <w:pStyle w:val="Heading2"/>
        <w:spacing w:before="500"/>
      </w:pPr>
      <w:bookmarkStart w:id="35" w:name="_Toc530085765"/>
      <w:r>
        <w:t>Performance Requirements</w:t>
      </w:r>
      <w:bookmarkEnd w:id="35"/>
    </w:p>
    <w:p w14:paraId="7759ADDC" w14:textId="42D242BC" w:rsidR="00B43E87" w:rsidRPr="00B43E87" w:rsidRDefault="00B43E87" w:rsidP="00B43E87">
      <w:r>
        <w:rPr>
          <w:rFonts w:ascii="Century Gothic" w:hAnsi="Century Gothic"/>
          <w:color w:val="262140"/>
          <w:sz w:val="22"/>
          <w:szCs w:val="22"/>
        </w:rPr>
        <w:t>When an appointment is booked/deleted, the system must be able to update the database within 10 seconds. The system must be able to retrieve information from google map within 5 seconds.</w:t>
      </w:r>
    </w:p>
    <w:p w14:paraId="2DCC256F" w14:textId="21EF715E" w:rsidR="00481F09" w:rsidRDefault="00481F09" w:rsidP="00481F09">
      <w:pPr>
        <w:pStyle w:val="Heading2"/>
        <w:spacing w:before="500"/>
      </w:pPr>
      <w:bookmarkStart w:id="36" w:name="_Toc530085766"/>
      <w:r>
        <w:t>Safety Requirements</w:t>
      </w:r>
      <w:bookmarkEnd w:id="36"/>
    </w:p>
    <w:p w14:paraId="79DCDB1E" w14:textId="70C47487" w:rsidR="003A23C1" w:rsidRDefault="00B43E87" w:rsidP="003A23C1">
      <w:pPr>
        <w:rPr>
          <w:rFonts w:ascii="Century Gothic" w:hAnsi="Century Gothic"/>
          <w:color w:val="262140"/>
          <w:sz w:val="22"/>
          <w:szCs w:val="22"/>
        </w:rPr>
      </w:pPr>
      <w:r>
        <w:rPr>
          <w:rFonts w:ascii="Century Gothic" w:hAnsi="Century Gothic"/>
          <w:color w:val="262140"/>
          <w:sz w:val="22"/>
          <w:szCs w:val="22"/>
        </w:rPr>
        <w:t>One of the possible loss from using of product is loss of personal information. However, our database ensure that data are kept secured since we used google cloud to store information from our database. Google cloud provide a lot securities, which include, network security, application security and data security.</w:t>
      </w:r>
    </w:p>
    <w:p w14:paraId="4FEE1703" w14:textId="77777777" w:rsidR="00B43E87" w:rsidRDefault="00B43E87" w:rsidP="00B43E87">
      <w:pPr>
        <w:pStyle w:val="Heading2"/>
        <w:spacing w:before="500"/>
        <w:rPr>
          <w:color w:val="auto"/>
          <w:sz w:val="36"/>
        </w:rPr>
      </w:pPr>
      <w:bookmarkStart w:id="37" w:name="_Toc530085767"/>
      <w:r>
        <w:rPr>
          <w:rFonts w:ascii="Century Gothic" w:hAnsi="Century Gothic"/>
          <w:color w:val="262140"/>
          <w:szCs w:val="28"/>
        </w:rPr>
        <w:t>Supportability Requirements</w:t>
      </w:r>
      <w:bookmarkEnd w:id="37"/>
    </w:p>
    <w:p w14:paraId="74FB7DB1" w14:textId="1ACDA069" w:rsidR="00B43E87" w:rsidRPr="00B43E87" w:rsidRDefault="00B43E87" w:rsidP="00B43E87">
      <w:pPr>
        <w:pStyle w:val="NormalWeb"/>
        <w:spacing w:before="0" w:beforeAutospacing="0" w:after="0" w:afterAutospacing="0"/>
        <w:rPr>
          <w:sz w:val="22"/>
        </w:rPr>
      </w:pPr>
      <w:r w:rsidRPr="00B43E87">
        <w:rPr>
          <w:rFonts w:ascii="Century Gothic" w:hAnsi="Century Gothic"/>
          <w:color w:val="262140"/>
          <w:sz w:val="22"/>
        </w:rPr>
        <w:t>The system database will be updated according to the latest version of MySQL, which is used in our system.</w:t>
      </w:r>
    </w:p>
    <w:p w14:paraId="0BC4DBEF" w14:textId="5BBC75FF" w:rsidR="00481F09" w:rsidRDefault="00481F09" w:rsidP="00481F09">
      <w:pPr>
        <w:pStyle w:val="Heading2"/>
        <w:spacing w:before="500"/>
      </w:pPr>
      <w:bookmarkStart w:id="38" w:name="_Toc530085768"/>
      <w:r>
        <w:t>Security Requirements</w:t>
      </w:r>
      <w:bookmarkEnd w:id="38"/>
    </w:p>
    <w:p w14:paraId="680795BF" w14:textId="2FBCB1BD" w:rsidR="003A23C1" w:rsidRPr="00B43E87" w:rsidRDefault="00B43E87" w:rsidP="003A23C1">
      <w:pPr>
        <w:rPr>
          <w:sz w:val="22"/>
        </w:rPr>
      </w:pPr>
      <w:r w:rsidRPr="00B43E87">
        <w:rPr>
          <w:rFonts w:ascii="Century Gothic" w:hAnsi="Century Gothic"/>
          <w:color w:val="262140"/>
          <w:sz w:val="22"/>
        </w:rPr>
        <w:t>Users’ personal information including health information will be strictly kept confidential and will not be disclosed to others.</w:t>
      </w:r>
    </w:p>
    <w:p w14:paraId="1A3613AD" w14:textId="34E4209E" w:rsidR="00481F09" w:rsidRDefault="00481F09" w:rsidP="00481F09">
      <w:pPr>
        <w:pStyle w:val="Heading2"/>
        <w:spacing w:before="500"/>
      </w:pPr>
      <w:bookmarkStart w:id="39" w:name="_Toc530085769"/>
      <w:r>
        <w:t>Software Quality Attributes</w:t>
      </w:r>
      <w:bookmarkEnd w:id="39"/>
    </w:p>
    <w:p w14:paraId="4AA54F45" w14:textId="77777777" w:rsidR="00B43E87" w:rsidRDefault="00B43E87" w:rsidP="005A07EA">
      <w:pPr>
        <w:pStyle w:val="NormalWeb"/>
        <w:numPr>
          <w:ilvl w:val="0"/>
          <w:numId w:val="143"/>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Adaptability</w:t>
      </w:r>
    </w:p>
    <w:p w14:paraId="42DEF72A" w14:textId="77777777" w:rsidR="00B43E87" w:rsidRDefault="00B43E87" w:rsidP="005A07EA">
      <w:pPr>
        <w:pStyle w:val="NormalWeb"/>
        <w:numPr>
          <w:ilvl w:val="0"/>
          <w:numId w:val="144"/>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The system is able to run on most browser, platforms and operating system.</w:t>
      </w:r>
    </w:p>
    <w:p w14:paraId="7EBCCBB6" w14:textId="77777777" w:rsidR="00B43E87" w:rsidRDefault="00B43E87" w:rsidP="005A07EA">
      <w:pPr>
        <w:pStyle w:val="NormalWeb"/>
        <w:numPr>
          <w:ilvl w:val="0"/>
          <w:numId w:val="145"/>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Availability</w:t>
      </w:r>
    </w:p>
    <w:p w14:paraId="2BE013EF" w14:textId="77777777" w:rsidR="00B43E87" w:rsidRDefault="00B43E87" w:rsidP="005A07EA">
      <w:pPr>
        <w:pStyle w:val="NormalWeb"/>
        <w:numPr>
          <w:ilvl w:val="0"/>
          <w:numId w:val="146"/>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 xml:space="preserve">Website will be available for 24/7. </w:t>
      </w:r>
    </w:p>
    <w:p w14:paraId="4E697364" w14:textId="77777777" w:rsidR="00B43E87" w:rsidRDefault="00B43E87" w:rsidP="005A07EA">
      <w:pPr>
        <w:pStyle w:val="NormalWeb"/>
        <w:numPr>
          <w:ilvl w:val="0"/>
          <w:numId w:val="147"/>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Correctness</w:t>
      </w:r>
    </w:p>
    <w:p w14:paraId="3E7CACAD" w14:textId="77777777" w:rsidR="00B43E87" w:rsidRDefault="00B43E87" w:rsidP="005A07EA">
      <w:pPr>
        <w:pStyle w:val="NormalWeb"/>
        <w:numPr>
          <w:ilvl w:val="0"/>
          <w:numId w:val="148"/>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Location of user will be accurate and error-free.</w:t>
      </w:r>
    </w:p>
    <w:p w14:paraId="4FF95186" w14:textId="77777777" w:rsidR="00B43E87" w:rsidRDefault="00B43E87" w:rsidP="005A07EA">
      <w:pPr>
        <w:pStyle w:val="NormalWeb"/>
        <w:numPr>
          <w:ilvl w:val="0"/>
          <w:numId w:val="149"/>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Flexibility</w:t>
      </w:r>
    </w:p>
    <w:p w14:paraId="2AB95201" w14:textId="77777777" w:rsidR="00B43E87" w:rsidRDefault="00B43E87" w:rsidP="005A07EA">
      <w:pPr>
        <w:pStyle w:val="NormalWeb"/>
        <w:numPr>
          <w:ilvl w:val="0"/>
          <w:numId w:val="150"/>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Incorrect date/time chosen can be changed easily. In the future, any new department can be easily added without interfering the current design.</w:t>
      </w:r>
    </w:p>
    <w:p w14:paraId="228BBF6A" w14:textId="77777777" w:rsidR="00B43E87" w:rsidRDefault="00B43E87" w:rsidP="005A07EA">
      <w:pPr>
        <w:pStyle w:val="NormalWeb"/>
        <w:numPr>
          <w:ilvl w:val="0"/>
          <w:numId w:val="151"/>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Interoperability</w:t>
      </w:r>
    </w:p>
    <w:p w14:paraId="663B112F" w14:textId="77777777" w:rsidR="00B43E87" w:rsidRDefault="00B43E87" w:rsidP="005A07EA">
      <w:pPr>
        <w:pStyle w:val="NormalWeb"/>
        <w:numPr>
          <w:ilvl w:val="0"/>
          <w:numId w:val="152"/>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The system communicates closely with the database to provide reliable storing and retrieving of information.</w:t>
      </w:r>
    </w:p>
    <w:p w14:paraId="030F2373" w14:textId="77777777" w:rsidR="00B43E87" w:rsidRDefault="00B43E87" w:rsidP="005A07EA">
      <w:pPr>
        <w:pStyle w:val="NormalWeb"/>
        <w:numPr>
          <w:ilvl w:val="0"/>
          <w:numId w:val="153"/>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Maintainability</w:t>
      </w:r>
    </w:p>
    <w:p w14:paraId="76CFB16A" w14:textId="77777777" w:rsidR="00B43E87" w:rsidRDefault="00B43E87" w:rsidP="005A07EA">
      <w:pPr>
        <w:pStyle w:val="NormalWeb"/>
        <w:numPr>
          <w:ilvl w:val="0"/>
          <w:numId w:val="154"/>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Website and database are maintained by our administrators daily.</w:t>
      </w:r>
    </w:p>
    <w:p w14:paraId="18D62A05" w14:textId="77777777" w:rsidR="00B43E87" w:rsidRDefault="00B43E87" w:rsidP="005A07EA">
      <w:pPr>
        <w:pStyle w:val="NormalWeb"/>
        <w:numPr>
          <w:ilvl w:val="0"/>
          <w:numId w:val="155"/>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Portability</w:t>
      </w:r>
    </w:p>
    <w:p w14:paraId="6B16CB9E" w14:textId="77777777" w:rsidR="00B43E87" w:rsidRDefault="00B43E87" w:rsidP="005A07EA">
      <w:pPr>
        <w:pStyle w:val="NormalWeb"/>
        <w:numPr>
          <w:ilvl w:val="0"/>
          <w:numId w:val="156"/>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Database can be ported to new system easily.</w:t>
      </w:r>
    </w:p>
    <w:p w14:paraId="648E6960" w14:textId="77777777" w:rsidR="00B43E87" w:rsidRDefault="00B43E87" w:rsidP="005A07EA">
      <w:pPr>
        <w:pStyle w:val="NormalWeb"/>
        <w:numPr>
          <w:ilvl w:val="0"/>
          <w:numId w:val="157"/>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Reliability</w:t>
      </w:r>
    </w:p>
    <w:p w14:paraId="466D872E" w14:textId="77777777" w:rsidR="00B43E87" w:rsidRDefault="00B43E87" w:rsidP="005A07EA">
      <w:pPr>
        <w:pStyle w:val="NormalWeb"/>
        <w:numPr>
          <w:ilvl w:val="0"/>
          <w:numId w:val="158"/>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lastRenderedPageBreak/>
        <w:t xml:space="preserve">Database are able to withstand huge amount of data and our website will not be slow down despite the huge amount of data. </w:t>
      </w:r>
    </w:p>
    <w:p w14:paraId="72E7BA7D" w14:textId="77777777" w:rsidR="00B43E87" w:rsidRDefault="00B43E87" w:rsidP="005A07EA">
      <w:pPr>
        <w:pStyle w:val="NormalWeb"/>
        <w:numPr>
          <w:ilvl w:val="0"/>
          <w:numId w:val="159"/>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Reusability (developer)</w:t>
      </w:r>
    </w:p>
    <w:p w14:paraId="3EEA31E4" w14:textId="77777777" w:rsidR="00B43E87" w:rsidRDefault="00B43E87" w:rsidP="005A07EA">
      <w:pPr>
        <w:pStyle w:val="NormalWeb"/>
        <w:numPr>
          <w:ilvl w:val="0"/>
          <w:numId w:val="160"/>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‘Time-picker’ and ‘Date-picker’ are components that are store in separate file and can be reused over and over again.</w:t>
      </w:r>
    </w:p>
    <w:p w14:paraId="3988C1A2" w14:textId="77777777" w:rsidR="00B43E87" w:rsidRDefault="00B43E87" w:rsidP="005A07EA">
      <w:pPr>
        <w:pStyle w:val="NormalWeb"/>
        <w:numPr>
          <w:ilvl w:val="0"/>
          <w:numId w:val="161"/>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Robustness</w:t>
      </w:r>
    </w:p>
    <w:p w14:paraId="4E793A78" w14:textId="430BB0C3" w:rsidR="00B43E87" w:rsidRDefault="00B43E87" w:rsidP="005A07EA">
      <w:pPr>
        <w:pStyle w:val="NormalWeb"/>
        <w:numPr>
          <w:ilvl w:val="0"/>
          <w:numId w:val="162"/>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Able to cope with input validation errors such as email format, NRIC format and telephone number.</w:t>
      </w:r>
    </w:p>
    <w:p w14:paraId="1BC4E689" w14:textId="77777777" w:rsidR="00B43E87" w:rsidRDefault="00B43E87" w:rsidP="005A07EA">
      <w:pPr>
        <w:pStyle w:val="NormalWeb"/>
        <w:numPr>
          <w:ilvl w:val="0"/>
          <w:numId w:val="163"/>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shd w:val="clear" w:color="auto" w:fill="FFFFFF"/>
        </w:rPr>
        <w:t>Testability</w:t>
      </w:r>
    </w:p>
    <w:p w14:paraId="6BCCE08C" w14:textId="77777777" w:rsidR="00B43E87" w:rsidRDefault="00B43E87" w:rsidP="005A07EA">
      <w:pPr>
        <w:pStyle w:val="NormalWeb"/>
        <w:numPr>
          <w:ilvl w:val="0"/>
          <w:numId w:val="164"/>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The system testability is high because all the source codes are well- organised, which in return, giving us the capability to find any faults in the system easily.</w:t>
      </w:r>
    </w:p>
    <w:p w14:paraId="2DCF3F57" w14:textId="77777777" w:rsidR="00B43E87" w:rsidRDefault="00B43E87" w:rsidP="005A07EA">
      <w:pPr>
        <w:pStyle w:val="NormalWeb"/>
        <w:numPr>
          <w:ilvl w:val="0"/>
          <w:numId w:val="165"/>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Usability</w:t>
      </w:r>
    </w:p>
    <w:p w14:paraId="02BDB66A" w14:textId="77777777" w:rsidR="00B43E87" w:rsidRDefault="00B43E87" w:rsidP="005A07EA">
      <w:pPr>
        <w:pStyle w:val="NormalWeb"/>
        <w:numPr>
          <w:ilvl w:val="0"/>
          <w:numId w:val="166"/>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Easy to use, idiot-proof.</w:t>
      </w:r>
    </w:p>
    <w:p w14:paraId="2EC4260A" w14:textId="77777777" w:rsidR="003A23C1" w:rsidRPr="00B43E87" w:rsidRDefault="003A23C1" w:rsidP="003A23C1">
      <w:pPr>
        <w:rPr>
          <w:lang w:val="en-SG"/>
        </w:rPr>
      </w:pPr>
    </w:p>
    <w:p w14:paraId="279DA200" w14:textId="57D6E60C" w:rsidR="00481F09" w:rsidRDefault="00481F09" w:rsidP="00481F09">
      <w:pPr>
        <w:pStyle w:val="Heading2"/>
        <w:spacing w:before="500"/>
      </w:pPr>
      <w:bookmarkStart w:id="40" w:name="_Toc530085770"/>
      <w:r>
        <w:t>Business Rules</w:t>
      </w:r>
      <w:bookmarkEnd w:id="40"/>
    </w:p>
    <w:p w14:paraId="38205957" w14:textId="77777777" w:rsidR="00B43E87" w:rsidRDefault="00B43E87" w:rsidP="005A07EA">
      <w:pPr>
        <w:pStyle w:val="NormalWeb"/>
        <w:numPr>
          <w:ilvl w:val="0"/>
          <w:numId w:val="167"/>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User</w:t>
      </w:r>
    </w:p>
    <w:p w14:paraId="4C102EDA" w14:textId="77777777" w:rsidR="00B43E87" w:rsidRDefault="00B43E87" w:rsidP="005A07EA">
      <w:pPr>
        <w:pStyle w:val="NormalWeb"/>
        <w:numPr>
          <w:ilvl w:val="0"/>
          <w:numId w:val="168"/>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If user want to do modification regarding their booked appointment, they can change date/time/preferred doctor/health condition.</w:t>
      </w:r>
    </w:p>
    <w:p w14:paraId="23E24FA4" w14:textId="77777777" w:rsidR="00B43E87" w:rsidRDefault="00B43E87" w:rsidP="005A07EA">
      <w:pPr>
        <w:pStyle w:val="NormalWeb"/>
        <w:numPr>
          <w:ilvl w:val="0"/>
          <w:numId w:val="168"/>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If user wish to change the location of their appointment, they have to cancel the current appointment and rebook the appointment with the new location they want.</w:t>
      </w:r>
    </w:p>
    <w:p w14:paraId="3C161661" w14:textId="77777777" w:rsidR="00B43E87" w:rsidRDefault="00B43E87" w:rsidP="005A07EA">
      <w:pPr>
        <w:pStyle w:val="NormalWeb"/>
        <w:numPr>
          <w:ilvl w:val="0"/>
          <w:numId w:val="168"/>
        </w:numPr>
        <w:spacing w:before="0" w:beforeAutospacing="0" w:after="0" w:afterAutospacing="0"/>
        <w:ind w:left="1440"/>
        <w:textAlignment w:val="baseline"/>
        <w:rPr>
          <w:rFonts w:ascii="Century Gothic" w:hAnsi="Century Gothic"/>
          <w:color w:val="262140"/>
          <w:sz w:val="22"/>
          <w:szCs w:val="22"/>
        </w:rPr>
      </w:pPr>
      <w:r>
        <w:rPr>
          <w:rFonts w:ascii="Century Gothic" w:hAnsi="Century Gothic"/>
          <w:color w:val="262140"/>
          <w:sz w:val="22"/>
          <w:szCs w:val="22"/>
        </w:rPr>
        <w:t>Without enabling geographical location, user location will not be detected and they have to enter the location themselves.</w:t>
      </w:r>
    </w:p>
    <w:p w14:paraId="6A444A9A" w14:textId="4E3BC7EA" w:rsidR="003A23C1" w:rsidRPr="00B43E87" w:rsidRDefault="003A23C1" w:rsidP="003A23C1">
      <w:pPr>
        <w:rPr>
          <w:lang w:val="en-SG"/>
        </w:rPr>
      </w:pPr>
    </w:p>
    <w:p w14:paraId="66713459" w14:textId="1FF21A18" w:rsidR="00A834BB" w:rsidRDefault="00A834BB" w:rsidP="003A23C1"/>
    <w:p w14:paraId="25DFC371" w14:textId="14598CC9" w:rsidR="00A834BB" w:rsidRDefault="00A834BB" w:rsidP="003A23C1"/>
    <w:p w14:paraId="6236F0C5" w14:textId="61011448" w:rsidR="00A834BB" w:rsidRDefault="008F47A0" w:rsidP="00A834BB">
      <w:pPr>
        <w:pStyle w:val="Heading1"/>
      </w:pPr>
      <w:bookmarkStart w:id="41" w:name="_Toc530085771"/>
      <w:r>
        <w:lastRenderedPageBreak/>
        <w:t>O</w:t>
      </w:r>
      <w:r w:rsidR="00A834BB">
        <w:t>the</w:t>
      </w:r>
      <w:r>
        <w:t>r</w:t>
      </w:r>
      <w:r w:rsidR="00A834BB">
        <w:t xml:space="preserve"> </w:t>
      </w:r>
      <w:r>
        <w:t>R</w:t>
      </w:r>
      <w:r w:rsidR="00A834BB">
        <w:t>equirements</w:t>
      </w:r>
      <w:bookmarkEnd w:id="41"/>
    </w:p>
    <w:p w14:paraId="3B8FE929" w14:textId="77777777" w:rsidR="00B43E87" w:rsidRDefault="00B43E87" w:rsidP="00B43E87">
      <w:pPr>
        <w:pStyle w:val="Heading2"/>
        <w:spacing w:before="500"/>
        <w:rPr>
          <w:color w:val="auto"/>
          <w:sz w:val="36"/>
        </w:rPr>
      </w:pPr>
      <w:bookmarkStart w:id="42" w:name="_Toc530085772"/>
      <w:r>
        <w:rPr>
          <w:rFonts w:ascii="Century Gothic" w:hAnsi="Century Gothic"/>
          <w:color w:val="262140"/>
          <w:szCs w:val="28"/>
        </w:rPr>
        <w:t>Database Requirements</w:t>
      </w:r>
      <w:bookmarkEnd w:id="42"/>
    </w:p>
    <w:p w14:paraId="1AF0A769" w14:textId="77777777" w:rsidR="00B43E87" w:rsidRDefault="00B43E87" w:rsidP="005A07EA">
      <w:pPr>
        <w:pStyle w:val="NormalWeb"/>
        <w:numPr>
          <w:ilvl w:val="0"/>
          <w:numId w:val="169"/>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Database must store huge amount of data without slowing down the system.</w:t>
      </w:r>
    </w:p>
    <w:p w14:paraId="1D5325A3" w14:textId="77777777" w:rsidR="00B43E87" w:rsidRDefault="00B43E87" w:rsidP="005A07EA">
      <w:pPr>
        <w:pStyle w:val="NormalWeb"/>
        <w:numPr>
          <w:ilvl w:val="0"/>
          <w:numId w:val="169"/>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Database will always be backed up as soon as any modification is/are made.</w:t>
      </w:r>
    </w:p>
    <w:p w14:paraId="19D7A46D" w14:textId="77777777" w:rsidR="00B43E87" w:rsidRDefault="00B43E87" w:rsidP="005A07EA">
      <w:pPr>
        <w:pStyle w:val="NormalWeb"/>
        <w:numPr>
          <w:ilvl w:val="0"/>
          <w:numId w:val="169"/>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Database can be recovered easily from back up.</w:t>
      </w:r>
    </w:p>
    <w:p w14:paraId="00CBA4A5" w14:textId="77777777" w:rsidR="00B43E87" w:rsidRDefault="00B43E87" w:rsidP="00B43E87">
      <w:pPr>
        <w:rPr>
          <w:rFonts w:ascii="Times New Roman" w:hAnsi="Times New Roman"/>
          <w:color w:val="auto"/>
          <w:szCs w:val="24"/>
        </w:rPr>
      </w:pPr>
    </w:p>
    <w:p w14:paraId="1F780684" w14:textId="77777777" w:rsidR="00B43E87" w:rsidRDefault="00B43E87" w:rsidP="00B43E87">
      <w:pPr>
        <w:pStyle w:val="Heading2"/>
        <w:spacing w:before="0"/>
      </w:pPr>
      <w:bookmarkStart w:id="43" w:name="_Toc530085773"/>
      <w:r>
        <w:rPr>
          <w:rFonts w:ascii="Century Gothic" w:hAnsi="Century Gothic"/>
          <w:color w:val="262140"/>
          <w:szCs w:val="28"/>
        </w:rPr>
        <w:t>Legal Requirements</w:t>
      </w:r>
      <w:bookmarkEnd w:id="43"/>
    </w:p>
    <w:p w14:paraId="5A9EAEC0" w14:textId="6EC8EAC5" w:rsidR="00B43E87" w:rsidRDefault="00B43E87" w:rsidP="005A07EA">
      <w:pPr>
        <w:pStyle w:val="NormalWeb"/>
        <w:numPr>
          <w:ilvl w:val="0"/>
          <w:numId w:val="170"/>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Conforms to The Data Protection Act.</w:t>
      </w:r>
    </w:p>
    <w:p w14:paraId="14A2D4F5" w14:textId="77777777" w:rsidR="00B43E87" w:rsidRDefault="00B43E87" w:rsidP="005A07EA">
      <w:pPr>
        <w:pStyle w:val="NormalWeb"/>
        <w:numPr>
          <w:ilvl w:val="0"/>
          <w:numId w:val="170"/>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Company information</w:t>
      </w:r>
    </w:p>
    <w:p w14:paraId="45D064AA" w14:textId="77777777" w:rsidR="00B43E87" w:rsidRDefault="00B43E87" w:rsidP="005A07EA">
      <w:pPr>
        <w:pStyle w:val="NormalWeb"/>
        <w:numPr>
          <w:ilvl w:val="0"/>
          <w:numId w:val="170"/>
        </w:numPr>
        <w:spacing w:before="0" w:beforeAutospacing="0" w:after="0" w:afterAutospacing="0"/>
        <w:textAlignment w:val="baseline"/>
        <w:rPr>
          <w:rFonts w:ascii="Century Gothic" w:hAnsi="Century Gothic"/>
          <w:color w:val="262140"/>
          <w:sz w:val="22"/>
          <w:szCs w:val="22"/>
        </w:rPr>
      </w:pPr>
      <w:r>
        <w:rPr>
          <w:rFonts w:ascii="Century Gothic" w:hAnsi="Century Gothic"/>
          <w:color w:val="262140"/>
          <w:sz w:val="22"/>
          <w:szCs w:val="22"/>
        </w:rPr>
        <w:t>Image license</w:t>
      </w:r>
    </w:p>
    <w:p w14:paraId="692AB280" w14:textId="260EC992" w:rsidR="00A834BB" w:rsidRDefault="00A834BB" w:rsidP="00A834BB"/>
    <w:p w14:paraId="20579D30" w14:textId="5C360849" w:rsidR="00A834BB" w:rsidRDefault="00A834BB" w:rsidP="00A834BB"/>
    <w:p w14:paraId="1FE8CE29" w14:textId="4139B51D" w:rsidR="00A834BB" w:rsidRDefault="00A834BB" w:rsidP="00A834BB"/>
    <w:p w14:paraId="5DE5F88B" w14:textId="5A7CD29F" w:rsidR="00A834BB" w:rsidRDefault="00A834BB" w:rsidP="00A834BB"/>
    <w:p w14:paraId="01A90DB5" w14:textId="4D7F9A77" w:rsidR="00A834BB" w:rsidRDefault="00A834BB" w:rsidP="00A834BB"/>
    <w:p w14:paraId="3355AC89" w14:textId="78C8D8E3" w:rsidR="00A834BB" w:rsidRDefault="00A834BB" w:rsidP="00A834BB"/>
    <w:p w14:paraId="4C35637E" w14:textId="3736A952" w:rsidR="00A834BB" w:rsidRDefault="00A834BB" w:rsidP="00A834BB"/>
    <w:p w14:paraId="470A92BE" w14:textId="7BAC68B3" w:rsidR="00A834BB" w:rsidRDefault="00A834BB" w:rsidP="00A834BB"/>
    <w:p w14:paraId="20398787" w14:textId="5A10FA1E" w:rsidR="00A834BB" w:rsidRDefault="00A834BB" w:rsidP="00A834BB"/>
    <w:p w14:paraId="585833F4" w14:textId="4ACDF66D" w:rsidR="00A834BB" w:rsidRDefault="00A834BB" w:rsidP="00A834BB"/>
    <w:p w14:paraId="5A7384D2" w14:textId="1CBB423C" w:rsidR="00A834BB" w:rsidRDefault="00A834BB" w:rsidP="00A834BB"/>
    <w:p w14:paraId="56E8B862" w14:textId="38F67778" w:rsidR="00A834BB" w:rsidRDefault="00A834BB" w:rsidP="00A834BB"/>
    <w:p w14:paraId="625217B3" w14:textId="02641775" w:rsidR="00A834BB" w:rsidRDefault="00A834BB" w:rsidP="00A834BB"/>
    <w:p w14:paraId="54E4866B" w14:textId="5E05A970" w:rsidR="00A834BB" w:rsidRDefault="00A834BB" w:rsidP="00A834BB"/>
    <w:p w14:paraId="1A42141E" w14:textId="740A81FC" w:rsidR="00A834BB" w:rsidRDefault="00A834BB" w:rsidP="00A834BB"/>
    <w:p w14:paraId="52299E80" w14:textId="21B27B61" w:rsidR="00A834BB" w:rsidRDefault="00A834BB" w:rsidP="00A834BB"/>
    <w:p w14:paraId="5733FAC6" w14:textId="00286329" w:rsidR="00A834BB" w:rsidRDefault="00A834BB" w:rsidP="00A834BB"/>
    <w:p w14:paraId="2870DE95" w14:textId="0D17C6EF" w:rsidR="00A834BB" w:rsidRDefault="00A834BB" w:rsidP="00A834BB"/>
    <w:p w14:paraId="643787A7" w14:textId="415C00C9" w:rsidR="00A834BB" w:rsidRDefault="00A834BB" w:rsidP="00A834BB"/>
    <w:p w14:paraId="0197072D" w14:textId="19FAE8E5" w:rsidR="00A834BB" w:rsidRDefault="00A834BB" w:rsidP="00A834BB"/>
    <w:p w14:paraId="49C55EBA" w14:textId="33CFDA21" w:rsidR="00A834BB" w:rsidRDefault="00A834BB" w:rsidP="00A834BB"/>
    <w:p w14:paraId="47EFE9F9" w14:textId="59EFC1F5" w:rsidR="00A834BB" w:rsidRDefault="00A834BB" w:rsidP="00A834BB"/>
    <w:p w14:paraId="1D2E6037" w14:textId="5794E7ED" w:rsidR="00A834BB" w:rsidRDefault="008F47A0" w:rsidP="00A834BB">
      <w:pPr>
        <w:pStyle w:val="Heading1"/>
      </w:pPr>
      <w:bookmarkStart w:id="44" w:name="_Toc530085774"/>
      <w:r>
        <w:lastRenderedPageBreak/>
        <w:t>G</w:t>
      </w:r>
      <w:r w:rsidR="00A834BB">
        <w:t>lossary</w:t>
      </w:r>
      <w:bookmarkEnd w:id="44"/>
    </w:p>
    <w:p w14:paraId="1B70537A" w14:textId="77777777" w:rsidR="00B43E87" w:rsidRPr="00B43E87" w:rsidRDefault="00B43E87" w:rsidP="00B43E87">
      <w:pPr>
        <w:rPr>
          <w:rFonts w:ascii="Times New Roman" w:eastAsia="Times New Roman" w:hAnsi="Times New Roman" w:cs="Times New Roman"/>
          <w:color w:val="auto"/>
          <w:szCs w:val="24"/>
          <w:lang w:val="en-SG" w:eastAsia="zh-CN"/>
        </w:rPr>
      </w:pPr>
      <w:r w:rsidRPr="00B43E87">
        <w:rPr>
          <w:rFonts w:ascii="Century Gothic" w:eastAsia="Times New Roman" w:hAnsi="Century Gothic" w:cs="Times New Roman"/>
          <w:color w:val="262140"/>
          <w:sz w:val="22"/>
          <w:szCs w:val="22"/>
          <w:lang w:val="en-SG" w:eastAsia="zh-CN"/>
        </w:rPr>
        <w:t>Actor: A person, software system, or hardware device that interacts with a system to achieve a useful goal. Also called a user role.</w:t>
      </w:r>
    </w:p>
    <w:p w14:paraId="3F3F3AEC" w14:textId="77777777" w:rsidR="00B43E87" w:rsidRPr="00B43E87" w:rsidRDefault="00B43E87" w:rsidP="00B43E87">
      <w:pPr>
        <w:rPr>
          <w:rFonts w:ascii="Times New Roman" w:eastAsia="Times New Roman" w:hAnsi="Times New Roman" w:cs="Times New Roman"/>
          <w:color w:val="auto"/>
          <w:szCs w:val="24"/>
          <w:lang w:val="en-SG" w:eastAsia="zh-CN"/>
        </w:rPr>
      </w:pPr>
    </w:p>
    <w:p w14:paraId="77C45423" w14:textId="77777777" w:rsidR="00B43E87" w:rsidRPr="00B43E87" w:rsidRDefault="00B43E87" w:rsidP="00B43E87">
      <w:pPr>
        <w:rPr>
          <w:rFonts w:ascii="Times New Roman" w:eastAsia="Times New Roman" w:hAnsi="Times New Roman" w:cs="Times New Roman"/>
          <w:color w:val="auto"/>
          <w:szCs w:val="24"/>
          <w:lang w:val="en-SG" w:eastAsia="zh-CN"/>
        </w:rPr>
      </w:pPr>
      <w:r w:rsidRPr="00B43E87">
        <w:rPr>
          <w:rFonts w:ascii="Century Gothic" w:eastAsia="Times New Roman" w:hAnsi="Century Gothic" w:cs="Times New Roman"/>
          <w:color w:val="262140"/>
          <w:sz w:val="22"/>
          <w:szCs w:val="22"/>
          <w:lang w:val="en-SG" w:eastAsia="zh-CN"/>
        </w:rPr>
        <w:t>Assumption: A statement that is believed to be true in the absence of proof or definitive knowledge.</w:t>
      </w:r>
    </w:p>
    <w:p w14:paraId="41DCABD7" w14:textId="77777777" w:rsidR="00B43E87" w:rsidRPr="00B43E87" w:rsidRDefault="00B43E87" w:rsidP="00B43E87">
      <w:pPr>
        <w:rPr>
          <w:rFonts w:ascii="Times New Roman" w:eastAsia="Times New Roman" w:hAnsi="Times New Roman" w:cs="Times New Roman"/>
          <w:color w:val="auto"/>
          <w:szCs w:val="24"/>
          <w:lang w:val="en-SG" w:eastAsia="zh-CN"/>
        </w:rPr>
      </w:pPr>
    </w:p>
    <w:p w14:paraId="49B92AF3" w14:textId="77777777" w:rsidR="00B43E87" w:rsidRPr="00B43E87" w:rsidRDefault="00B43E87" w:rsidP="00B43E87">
      <w:pPr>
        <w:rPr>
          <w:rFonts w:ascii="Times New Roman" w:eastAsia="Times New Roman" w:hAnsi="Times New Roman" w:cs="Times New Roman"/>
          <w:color w:val="auto"/>
          <w:szCs w:val="24"/>
          <w:lang w:val="en-SG" w:eastAsia="zh-CN"/>
        </w:rPr>
      </w:pPr>
      <w:r w:rsidRPr="00B43E87">
        <w:rPr>
          <w:rFonts w:ascii="Century Gothic" w:eastAsia="Times New Roman" w:hAnsi="Century Gothic" w:cs="Times New Roman"/>
          <w:color w:val="262140"/>
          <w:sz w:val="22"/>
          <w:szCs w:val="22"/>
          <w:lang w:val="en-SG" w:eastAsia="zh-CN"/>
        </w:rPr>
        <w:t>Constraints: A restriction that is imposed on the choices available to the developer for the design and construction of a product.</w:t>
      </w:r>
    </w:p>
    <w:p w14:paraId="5FB18FEE" w14:textId="77777777" w:rsidR="00B43E87" w:rsidRPr="00B43E87" w:rsidRDefault="00B43E87" w:rsidP="00B43E87">
      <w:pPr>
        <w:rPr>
          <w:rFonts w:ascii="Times New Roman" w:eastAsia="Times New Roman" w:hAnsi="Times New Roman" w:cs="Times New Roman"/>
          <w:color w:val="auto"/>
          <w:szCs w:val="24"/>
          <w:lang w:val="en-SG" w:eastAsia="zh-CN"/>
        </w:rPr>
      </w:pPr>
    </w:p>
    <w:p w14:paraId="39EB8DA1" w14:textId="77777777" w:rsidR="00B43E87" w:rsidRPr="00B43E87" w:rsidRDefault="00B43E87" w:rsidP="00B43E87">
      <w:pPr>
        <w:rPr>
          <w:rFonts w:ascii="Times New Roman" w:eastAsia="Times New Roman" w:hAnsi="Times New Roman" w:cs="Times New Roman"/>
          <w:color w:val="auto"/>
          <w:szCs w:val="24"/>
          <w:lang w:val="en-SG" w:eastAsia="zh-CN"/>
        </w:rPr>
      </w:pPr>
      <w:r w:rsidRPr="00B43E87">
        <w:rPr>
          <w:rFonts w:ascii="Century Gothic" w:eastAsia="Times New Roman" w:hAnsi="Century Gothic" w:cs="Times New Roman"/>
          <w:color w:val="262140"/>
          <w:sz w:val="22"/>
          <w:szCs w:val="22"/>
          <w:lang w:val="en-SG" w:eastAsia="zh-CN"/>
        </w:rPr>
        <w:t>Functional requirement: A statement of a piece of required functionality or a behaviour that a system will exhibit under specific conditions.</w:t>
      </w:r>
    </w:p>
    <w:p w14:paraId="1CA5301C" w14:textId="77777777" w:rsidR="00B43E87" w:rsidRPr="00B43E87" w:rsidRDefault="00B43E87" w:rsidP="00B43E87">
      <w:pPr>
        <w:rPr>
          <w:rFonts w:ascii="Times New Roman" w:eastAsia="Times New Roman" w:hAnsi="Times New Roman" w:cs="Times New Roman"/>
          <w:color w:val="auto"/>
          <w:szCs w:val="24"/>
          <w:lang w:val="en-SG" w:eastAsia="zh-CN"/>
        </w:rPr>
      </w:pPr>
    </w:p>
    <w:p w14:paraId="083354C1" w14:textId="2225D1DA" w:rsidR="00B43E87" w:rsidRPr="00B43E87" w:rsidRDefault="00B43E87" w:rsidP="00B43E87">
      <w:pPr>
        <w:rPr>
          <w:rFonts w:ascii="Times New Roman" w:eastAsia="Times New Roman" w:hAnsi="Times New Roman" w:cs="Times New Roman"/>
          <w:color w:val="auto"/>
          <w:szCs w:val="24"/>
          <w:lang w:val="en-SG" w:eastAsia="zh-CN"/>
        </w:rPr>
      </w:pPr>
      <w:r w:rsidRPr="00B43E87">
        <w:rPr>
          <w:rFonts w:ascii="Century Gothic" w:eastAsia="Times New Roman" w:hAnsi="Century Gothic" w:cs="Times New Roman"/>
          <w:color w:val="262140"/>
          <w:sz w:val="22"/>
          <w:szCs w:val="22"/>
          <w:lang w:val="en-SG" w:eastAsia="zh-CN"/>
        </w:rPr>
        <w:t>Scope: The portion of the ultimate product vision that the cu</w:t>
      </w:r>
      <w:r>
        <w:rPr>
          <w:rFonts w:ascii="Century Gothic" w:eastAsia="Times New Roman" w:hAnsi="Century Gothic" w:cs="Times New Roman"/>
          <w:color w:val="262140"/>
          <w:sz w:val="22"/>
          <w:szCs w:val="22"/>
          <w:lang w:val="en-SG" w:eastAsia="zh-CN"/>
        </w:rPr>
        <w:t>rrent project will address. The</w:t>
      </w:r>
      <w:r w:rsidRPr="00B43E87">
        <w:rPr>
          <w:rFonts w:ascii="Century Gothic" w:eastAsia="Times New Roman" w:hAnsi="Century Gothic" w:cs="Times New Roman"/>
          <w:color w:val="262140"/>
          <w:sz w:val="22"/>
          <w:szCs w:val="22"/>
          <w:lang w:val="en-SG" w:eastAsia="zh-CN"/>
        </w:rPr>
        <w:t> scope draws the boundary between what’s in and what’s out for the project.</w:t>
      </w:r>
    </w:p>
    <w:p w14:paraId="34471488" w14:textId="77777777" w:rsidR="00B43E87" w:rsidRPr="00B43E87" w:rsidRDefault="00B43E87" w:rsidP="00B43E87">
      <w:pPr>
        <w:rPr>
          <w:rFonts w:ascii="Times New Roman" w:eastAsia="Times New Roman" w:hAnsi="Times New Roman" w:cs="Times New Roman"/>
          <w:color w:val="auto"/>
          <w:szCs w:val="24"/>
          <w:lang w:val="en-SG" w:eastAsia="zh-CN"/>
        </w:rPr>
      </w:pPr>
    </w:p>
    <w:p w14:paraId="25EB6386" w14:textId="1FF0568A" w:rsidR="00B43E87" w:rsidRPr="00B43E87" w:rsidRDefault="00B43E87" w:rsidP="00B43E87">
      <w:pPr>
        <w:rPr>
          <w:rFonts w:ascii="Times New Roman" w:eastAsia="Times New Roman" w:hAnsi="Times New Roman" w:cs="Times New Roman"/>
          <w:color w:val="auto"/>
          <w:szCs w:val="24"/>
          <w:lang w:val="en-SG" w:eastAsia="zh-CN"/>
        </w:rPr>
      </w:pPr>
      <w:r w:rsidRPr="00B43E87">
        <w:rPr>
          <w:rFonts w:ascii="Century Gothic" w:eastAsia="Times New Roman" w:hAnsi="Century Gothic" w:cs="Times New Roman"/>
          <w:color w:val="262140"/>
          <w:sz w:val="22"/>
          <w:szCs w:val="22"/>
          <w:lang w:val="en-SG" w:eastAsia="zh-CN"/>
        </w:rPr>
        <w:t>Stakeholder:</w:t>
      </w:r>
      <w:r>
        <w:rPr>
          <w:rFonts w:ascii="Century Gothic" w:eastAsia="Times New Roman" w:hAnsi="Century Gothic" w:cs="Times New Roman"/>
          <w:color w:val="262140"/>
          <w:sz w:val="22"/>
          <w:szCs w:val="22"/>
          <w:lang w:val="en-SG" w:eastAsia="zh-CN"/>
        </w:rPr>
        <w:t xml:space="preserve"> </w:t>
      </w:r>
      <w:r w:rsidRPr="00B43E87">
        <w:rPr>
          <w:rFonts w:ascii="Century Gothic" w:eastAsia="Times New Roman" w:hAnsi="Century Gothic" w:cs="Times New Roman"/>
          <w:color w:val="262140"/>
          <w:sz w:val="22"/>
          <w:szCs w:val="22"/>
          <w:lang w:val="en-SG" w:eastAsia="zh-CN"/>
        </w:rPr>
        <w:t>A person, group, or organization that is actively involved in a project, is affected by its outcome, or can influence its outcome.</w:t>
      </w:r>
    </w:p>
    <w:p w14:paraId="5255D569" w14:textId="77777777" w:rsidR="00B43E87" w:rsidRPr="00B43E87" w:rsidRDefault="00B43E87" w:rsidP="00B43E87">
      <w:pPr>
        <w:rPr>
          <w:rFonts w:ascii="Times New Roman" w:eastAsia="Times New Roman" w:hAnsi="Times New Roman" w:cs="Times New Roman"/>
          <w:color w:val="auto"/>
          <w:szCs w:val="24"/>
          <w:lang w:val="en-SG" w:eastAsia="zh-CN"/>
        </w:rPr>
      </w:pPr>
    </w:p>
    <w:p w14:paraId="41E8ECCB" w14:textId="77777777" w:rsidR="00B43E87" w:rsidRPr="00B43E87" w:rsidRDefault="00B43E87" w:rsidP="00B43E87">
      <w:pPr>
        <w:rPr>
          <w:rFonts w:ascii="Times New Roman" w:eastAsia="Times New Roman" w:hAnsi="Times New Roman" w:cs="Times New Roman"/>
          <w:color w:val="auto"/>
          <w:szCs w:val="24"/>
          <w:lang w:val="en-SG" w:eastAsia="zh-CN"/>
        </w:rPr>
      </w:pPr>
      <w:r w:rsidRPr="00B43E87">
        <w:rPr>
          <w:rFonts w:ascii="Century Gothic" w:eastAsia="Times New Roman" w:hAnsi="Century Gothic" w:cs="Times New Roman"/>
          <w:color w:val="262140"/>
          <w:sz w:val="22"/>
          <w:szCs w:val="22"/>
          <w:lang w:val="en-SG" w:eastAsia="zh-CN"/>
        </w:rPr>
        <w:t>Use case: A description of an interaction between an actor and a system that results in an outcome that provides value to the actor.</w:t>
      </w:r>
    </w:p>
    <w:p w14:paraId="1FD104CF" w14:textId="77777777" w:rsidR="00B43E87" w:rsidRPr="00B43E87" w:rsidRDefault="00B43E87" w:rsidP="00B43E87">
      <w:pPr>
        <w:rPr>
          <w:rFonts w:ascii="Times New Roman" w:eastAsia="Times New Roman" w:hAnsi="Times New Roman" w:cs="Times New Roman"/>
          <w:color w:val="auto"/>
          <w:szCs w:val="24"/>
          <w:lang w:val="en-SG" w:eastAsia="zh-CN"/>
        </w:rPr>
      </w:pPr>
    </w:p>
    <w:p w14:paraId="30B2439B" w14:textId="47DC1828" w:rsidR="00B43E87" w:rsidRPr="00B43E87" w:rsidRDefault="00B43E87" w:rsidP="00B43E87">
      <w:pPr>
        <w:rPr>
          <w:rFonts w:ascii="Times New Roman" w:eastAsia="Times New Roman" w:hAnsi="Times New Roman" w:cs="Times New Roman"/>
          <w:color w:val="auto"/>
          <w:szCs w:val="24"/>
          <w:lang w:val="en-SG" w:eastAsia="zh-CN"/>
        </w:rPr>
      </w:pPr>
      <w:r>
        <w:rPr>
          <w:rFonts w:ascii="Century Gothic" w:eastAsia="Times New Roman" w:hAnsi="Century Gothic" w:cs="Times New Roman"/>
          <w:color w:val="262140"/>
          <w:sz w:val="22"/>
          <w:szCs w:val="22"/>
          <w:lang w:val="en-SG" w:eastAsia="zh-CN"/>
        </w:rPr>
        <w:t>Use case</w:t>
      </w:r>
      <w:r w:rsidRPr="00B43E87">
        <w:rPr>
          <w:rFonts w:ascii="Century Gothic" w:eastAsia="Times New Roman" w:hAnsi="Century Gothic" w:cs="Times New Roman"/>
          <w:color w:val="262140"/>
          <w:sz w:val="22"/>
          <w:szCs w:val="22"/>
          <w:lang w:val="en-SG" w:eastAsia="zh-CN"/>
        </w:rPr>
        <w:t xml:space="preserve"> diagram: An analysis model that identifies the </w:t>
      </w:r>
      <w:r>
        <w:rPr>
          <w:rFonts w:ascii="Century Gothic" w:eastAsia="Times New Roman" w:hAnsi="Century Gothic" w:cs="Times New Roman"/>
          <w:color w:val="262140"/>
          <w:sz w:val="22"/>
          <w:szCs w:val="22"/>
          <w:lang w:val="en-SG" w:eastAsia="zh-CN"/>
        </w:rPr>
        <w:t xml:space="preserve">actors who can interact with a </w:t>
      </w:r>
      <w:r w:rsidR="009D6CFF">
        <w:rPr>
          <w:rFonts w:ascii="Century Gothic" w:eastAsia="Times New Roman" w:hAnsi="Century Gothic" w:cs="Times New Roman"/>
          <w:color w:val="262140"/>
          <w:sz w:val="22"/>
          <w:szCs w:val="22"/>
          <w:lang w:val="en-SG" w:eastAsia="zh-CN"/>
        </w:rPr>
        <w:t>system to accomplish valuable</w:t>
      </w:r>
      <w:r w:rsidRPr="00B43E87">
        <w:rPr>
          <w:rFonts w:ascii="Century Gothic" w:eastAsia="Times New Roman" w:hAnsi="Century Gothic" w:cs="Times New Roman"/>
          <w:color w:val="262140"/>
          <w:sz w:val="22"/>
          <w:szCs w:val="22"/>
          <w:lang w:val="en-SG" w:eastAsia="zh-CN"/>
        </w:rPr>
        <w:t xml:space="preserve"> goals and the various use cases that each actor will perform.</w:t>
      </w:r>
    </w:p>
    <w:p w14:paraId="41D852F2" w14:textId="77777777" w:rsidR="00B43E87" w:rsidRPr="00B43E87" w:rsidRDefault="00B43E87" w:rsidP="00B43E87">
      <w:pPr>
        <w:rPr>
          <w:rFonts w:ascii="Times New Roman" w:eastAsia="Times New Roman" w:hAnsi="Times New Roman" w:cs="Times New Roman"/>
          <w:color w:val="auto"/>
          <w:szCs w:val="24"/>
          <w:lang w:val="en-SG" w:eastAsia="zh-CN"/>
        </w:rPr>
      </w:pPr>
    </w:p>
    <w:p w14:paraId="22F2EC40" w14:textId="77777777" w:rsidR="00B43E87" w:rsidRPr="00B43E87" w:rsidRDefault="00B43E87" w:rsidP="00B43E87">
      <w:pPr>
        <w:rPr>
          <w:rFonts w:ascii="Times New Roman" w:eastAsia="Times New Roman" w:hAnsi="Times New Roman" w:cs="Times New Roman"/>
          <w:color w:val="auto"/>
          <w:szCs w:val="24"/>
          <w:lang w:val="en-SG" w:eastAsia="zh-CN"/>
        </w:rPr>
      </w:pPr>
      <w:r w:rsidRPr="00B43E87">
        <w:rPr>
          <w:rFonts w:ascii="Century Gothic" w:eastAsia="Times New Roman" w:hAnsi="Century Gothic" w:cs="Times New Roman"/>
          <w:color w:val="262140"/>
          <w:sz w:val="22"/>
          <w:szCs w:val="22"/>
          <w:lang w:val="en-SG" w:eastAsia="zh-CN"/>
        </w:rPr>
        <w:t>Class Diagram: An illustration of the relationships and source code dependencies among classes in the Unified Modeling Language (UML).</w:t>
      </w:r>
    </w:p>
    <w:p w14:paraId="030AE3FF" w14:textId="53D954D3" w:rsidR="00A834BB" w:rsidRPr="00B43E87" w:rsidRDefault="00A834BB" w:rsidP="00A834BB">
      <w:pPr>
        <w:rPr>
          <w:lang w:val="en-SG"/>
        </w:rPr>
      </w:pPr>
    </w:p>
    <w:p w14:paraId="5397FC6B" w14:textId="08BB7695" w:rsidR="00A834BB" w:rsidRDefault="00A834BB" w:rsidP="00A834BB"/>
    <w:p w14:paraId="1AC0E036" w14:textId="7466464A" w:rsidR="00A834BB" w:rsidRDefault="00A834BB" w:rsidP="00A834BB"/>
    <w:p w14:paraId="12A37A73" w14:textId="249D411B" w:rsidR="00A834BB" w:rsidRDefault="00A834BB" w:rsidP="00A834BB"/>
    <w:p w14:paraId="3FD76C8B" w14:textId="466BF221" w:rsidR="00A834BB" w:rsidRDefault="00A834BB" w:rsidP="00A834BB"/>
    <w:p w14:paraId="3634A977" w14:textId="1D560D07" w:rsidR="00A834BB" w:rsidRDefault="00A834BB" w:rsidP="00A834BB"/>
    <w:p w14:paraId="093E945F" w14:textId="40CEB749" w:rsidR="00A834BB" w:rsidRDefault="00A834BB" w:rsidP="00A834BB"/>
    <w:p w14:paraId="555A3CE4" w14:textId="01DEDAB6" w:rsidR="00A834BB" w:rsidRDefault="00A834BB" w:rsidP="00A834BB"/>
    <w:p w14:paraId="5D793076" w14:textId="0D450F7D" w:rsidR="00A834BB" w:rsidRDefault="00A834BB" w:rsidP="00A834BB"/>
    <w:p w14:paraId="2D6FF91D" w14:textId="3BB4AB0C" w:rsidR="00A834BB" w:rsidRDefault="00A834BB" w:rsidP="00A834BB"/>
    <w:p w14:paraId="1D12B936" w14:textId="72581BE3" w:rsidR="00A834BB" w:rsidRDefault="00A834BB" w:rsidP="00A834BB"/>
    <w:p w14:paraId="3932DA69" w14:textId="6EF1CD3A" w:rsidR="00A834BB" w:rsidRDefault="00A834BB" w:rsidP="00A834BB"/>
    <w:p w14:paraId="4D5B172A" w14:textId="3A949215" w:rsidR="00A834BB" w:rsidRDefault="00A834BB" w:rsidP="00A834BB"/>
    <w:p w14:paraId="70B4F1B7" w14:textId="68A9DB42" w:rsidR="00A834BB" w:rsidRDefault="00A834BB" w:rsidP="00A834BB"/>
    <w:p w14:paraId="574D74D4" w14:textId="5187BA89" w:rsidR="00A834BB" w:rsidRDefault="00A834BB" w:rsidP="00A834BB"/>
    <w:p w14:paraId="5F0C0B96" w14:textId="6C254FF5" w:rsidR="00A834BB" w:rsidRDefault="00A834BB" w:rsidP="00A834BB"/>
    <w:p w14:paraId="6E795B5E" w14:textId="40B31E9C" w:rsidR="00A834BB" w:rsidRDefault="00A834BB" w:rsidP="00A834BB"/>
    <w:p w14:paraId="32AA0B15" w14:textId="4077F840" w:rsidR="00A834BB" w:rsidRDefault="00A834BB" w:rsidP="00A834BB"/>
    <w:p w14:paraId="557B7E00" w14:textId="7D9D9C2A" w:rsidR="00A834BB" w:rsidRDefault="00A834BB" w:rsidP="00A834BB"/>
    <w:p w14:paraId="227CF31E" w14:textId="2E87831E" w:rsidR="00A834BB" w:rsidRDefault="00A834BB" w:rsidP="00A834BB"/>
    <w:p w14:paraId="1FBDD8BD" w14:textId="51307F09" w:rsidR="00A834BB" w:rsidRDefault="00A834BB" w:rsidP="00A834BB"/>
    <w:p w14:paraId="4C8654D6" w14:textId="5871640B" w:rsidR="00A834BB" w:rsidRDefault="00A834BB" w:rsidP="00A834BB"/>
    <w:p w14:paraId="1117CCB8" w14:textId="591576B3" w:rsidR="00A834BB" w:rsidRDefault="00A834BB" w:rsidP="00A834BB"/>
    <w:p w14:paraId="7CB44CC6" w14:textId="77777777" w:rsidR="0038350E" w:rsidRDefault="0038350E" w:rsidP="0038350E">
      <w:pPr>
        <w:pStyle w:val="Heading1"/>
        <w:rPr>
          <w:color w:val="auto"/>
        </w:rPr>
      </w:pPr>
      <w:bookmarkStart w:id="45" w:name="_Toc530085775"/>
      <w:r>
        <w:rPr>
          <w:rFonts w:ascii="Century Gothic" w:hAnsi="Century Gothic"/>
          <w:smallCaps/>
          <w:color w:val="262140"/>
        </w:rPr>
        <w:lastRenderedPageBreak/>
        <w:t>Analysis Models</w:t>
      </w:r>
      <w:bookmarkEnd w:id="45"/>
    </w:p>
    <w:p w14:paraId="2BF24DE7" w14:textId="77777777" w:rsidR="0038350E" w:rsidRDefault="0038350E" w:rsidP="0038350E"/>
    <w:p w14:paraId="09A36812" w14:textId="77777777" w:rsidR="0038350E" w:rsidRDefault="0038350E" w:rsidP="0038350E">
      <w:pPr>
        <w:pStyle w:val="Heading2"/>
        <w:spacing w:before="0"/>
      </w:pPr>
      <w:bookmarkStart w:id="46" w:name="_Toc530085776"/>
      <w:r>
        <w:rPr>
          <w:rFonts w:ascii="Century Gothic" w:hAnsi="Century Gothic"/>
          <w:color w:val="262140"/>
          <w:szCs w:val="28"/>
        </w:rPr>
        <w:t>Class Diagrams</w:t>
      </w:r>
      <w:bookmarkEnd w:id="46"/>
    </w:p>
    <w:p w14:paraId="5CDC2326" w14:textId="20444F42" w:rsidR="0038350E" w:rsidRDefault="00EE46DA" w:rsidP="0038350E">
      <w:pPr>
        <w:pStyle w:val="NormalWeb"/>
        <w:spacing w:before="0" w:beforeAutospacing="0" w:after="0" w:afterAutospacing="0"/>
        <w:jc w:val="center"/>
      </w:pPr>
      <w:r>
        <w:rPr>
          <w:rFonts w:ascii="Helvetica Neue" w:hAnsi="Helvetica Neue"/>
          <w:noProof/>
          <w:color w:val="262140"/>
        </w:rPr>
        <w:drawing>
          <wp:inline distT="0" distB="0" distL="0" distR="0" wp14:anchorId="320A87F9" wp14:editId="5BCB45DE">
            <wp:extent cx="6305550" cy="3667125"/>
            <wp:effectExtent l="0" t="0" r="0" b="9525"/>
            <wp:docPr id="3" name="Picture 3" descr="C:\Users\JianHao\Documents\NTU Materials\Year2 Sem1\SoftwareEngineering\FINAL\Lab5\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ianHao\Documents\NTU Materials\Year2 Sem1\SoftwareEngineering\FINAL\Lab5\Class Diagram.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05550" cy="3667125"/>
                    </a:xfrm>
                    <a:prstGeom prst="rect">
                      <a:avLst/>
                    </a:prstGeom>
                    <a:noFill/>
                    <a:ln>
                      <a:noFill/>
                    </a:ln>
                  </pic:spPr>
                </pic:pic>
              </a:graphicData>
            </a:graphic>
          </wp:inline>
        </w:drawing>
      </w:r>
      <w:bookmarkStart w:id="47" w:name="_GoBack"/>
      <w:bookmarkEnd w:id="47"/>
    </w:p>
    <w:p w14:paraId="03DFE7BE" w14:textId="77777777" w:rsidR="0038350E" w:rsidRDefault="0038350E" w:rsidP="0038350E">
      <w:pPr>
        <w:pStyle w:val="NormalWeb"/>
        <w:spacing w:before="0" w:beforeAutospacing="0" w:after="0" w:afterAutospacing="0"/>
        <w:jc w:val="center"/>
      </w:pPr>
    </w:p>
    <w:p w14:paraId="043D53E2" w14:textId="77777777" w:rsidR="0038350E" w:rsidRDefault="0038350E" w:rsidP="0038350E">
      <w:pPr>
        <w:pStyle w:val="Heading2"/>
        <w:spacing w:before="0"/>
      </w:pPr>
      <w:bookmarkStart w:id="48" w:name="_Toc530085777"/>
      <w:r>
        <w:rPr>
          <w:rFonts w:ascii="Century Gothic" w:hAnsi="Century Gothic"/>
          <w:color w:val="262140"/>
          <w:szCs w:val="28"/>
          <w:shd w:val="clear" w:color="auto" w:fill="FFFFFF"/>
        </w:rPr>
        <w:t>State-transition Diagrams</w:t>
      </w:r>
      <w:bookmarkEnd w:id="48"/>
    </w:p>
    <w:p w14:paraId="3FC7A7DE" w14:textId="2A6BABED" w:rsidR="0038350E" w:rsidRDefault="0038350E" w:rsidP="0038350E">
      <w:pPr>
        <w:pStyle w:val="NormalWeb"/>
        <w:spacing w:before="0" w:beforeAutospacing="0" w:after="0" w:afterAutospacing="0"/>
        <w:jc w:val="center"/>
      </w:pPr>
      <w:r>
        <w:rPr>
          <w:rFonts w:ascii="Helvetica Neue" w:hAnsi="Helvetica Neue"/>
          <w:noProof/>
          <w:color w:val="262140"/>
        </w:rPr>
        <w:drawing>
          <wp:inline distT="0" distB="0" distL="0" distR="0" wp14:anchorId="273C3F65" wp14:editId="5E3B77B1">
            <wp:extent cx="6305550" cy="3543300"/>
            <wp:effectExtent l="0" t="0" r="0" b="0"/>
            <wp:docPr id="8" name="Picture 8" descr="https://lh3.googleusercontent.com/7V_bTqOjWP87Y7Rc2ze8hJavT6Eun3Mw_W-oCXYOXRKcXjVA3siiG2jSOITsFYg5dOth5nxU7CkvtD7f3ZluPxiVH1t2uxAlIQl5FCfeepAlalNch7zBHL3OMzj-7KoL2tkmnm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7V_bTqOjWP87Y7Rc2ze8hJavT6Eun3Mw_W-oCXYOXRKcXjVA3siiG2jSOITsFYg5dOth5nxU7CkvtD7f3ZluPxiVH1t2uxAlIQl5FCfeepAlalNch7zBHL3OMzj-7KoL2tkmnmk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05550" cy="3543300"/>
                    </a:xfrm>
                    <a:prstGeom prst="rect">
                      <a:avLst/>
                    </a:prstGeom>
                    <a:noFill/>
                    <a:ln>
                      <a:noFill/>
                    </a:ln>
                  </pic:spPr>
                </pic:pic>
              </a:graphicData>
            </a:graphic>
          </wp:inline>
        </w:drawing>
      </w:r>
    </w:p>
    <w:p w14:paraId="697FD446" w14:textId="77777777" w:rsidR="0038350E" w:rsidRDefault="0038350E" w:rsidP="0038350E">
      <w:pPr>
        <w:pStyle w:val="Heading2"/>
        <w:spacing w:before="0"/>
      </w:pPr>
      <w:bookmarkStart w:id="49" w:name="_Toc530085778"/>
      <w:r>
        <w:rPr>
          <w:rFonts w:ascii="Century Gothic" w:hAnsi="Century Gothic"/>
          <w:color w:val="262140"/>
          <w:szCs w:val="28"/>
        </w:rPr>
        <w:lastRenderedPageBreak/>
        <w:t>Key Boundary Diagrams</w:t>
      </w:r>
      <w:bookmarkEnd w:id="49"/>
    </w:p>
    <w:p w14:paraId="67FF7F75" w14:textId="5E1BCC32" w:rsidR="0038350E" w:rsidRDefault="0038350E" w:rsidP="0038350E">
      <w:pPr>
        <w:pStyle w:val="NormalWeb"/>
        <w:spacing w:before="0" w:beforeAutospacing="0" w:after="0" w:afterAutospacing="0"/>
        <w:jc w:val="center"/>
      </w:pPr>
      <w:r>
        <w:rPr>
          <w:rFonts w:ascii="Helvetica Neue" w:hAnsi="Helvetica Neue"/>
          <w:noProof/>
          <w:color w:val="262140"/>
        </w:rPr>
        <w:drawing>
          <wp:inline distT="0" distB="0" distL="0" distR="0" wp14:anchorId="4D58DB55" wp14:editId="338706C7">
            <wp:extent cx="6305550" cy="7000875"/>
            <wp:effectExtent l="0" t="0" r="0" b="9525"/>
            <wp:docPr id="5" name="Picture 5" descr="https://lh5.googleusercontent.com/-r-k_ZEvVS95lRzp5HhVFbhR6jPQSdd4icp6oXBIhvThTBCHhongILmXvp4jnk8Ei7h1-UKo-DaHx9q8tSsWKXouwEH7OuA-3WrkxdY_fy6wO9KVrpsiEdvdPJn6aSbafV-FhRl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r-k_ZEvVS95lRzp5HhVFbhR6jPQSdd4icp6oXBIhvThTBCHhongILmXvp4jnk8Ei7h1-UKo-DaHx9q8tSsWKXouwEH7OuA-3WrkxdY_fy6wO9KVrpsiEdvdPJn6aSbafV-FhRl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5550" cy="7000875"/>
                    </a:xfrm>
                    <a:prstGeom prst="rect">
                      <a:avLst/>
                    </a:prstGeom>
                    <a:noFill/>
                    <a:ln>
                      <a:noFill/>
                    </a:ln>
                  </pic:spPr>
                </pic:pic>
              </a:graphicData>
            </a:graphic>
          </wp:inline>
        </w:drawing>
      </w:r>
    </w:p>
    <w:p w14:paraId="4FC99946" w14:textId="77777777" w:rsidR="0038350E" w:rsidRDefault="0038350E" w:rsidP="0038350E">
      <w:pPr>
        <w:pStyle w:val="Heading2"/>
        <w:spacing w:before="0"/>
      </w:pPr>
      <w:bookmarkStart w:id="50" w:name="_Toc530085779"/>
      <w:r>
        <w:rPr>
          <w:rFonts w:ascii="Century Gothic" w:hAnsi="Century Gothic"/>
          <w:color w:val="262140"/>
          <w:szCs w:val="28"/>
        </w:rPr>
        <w:lastRenderedPageBreak/>
        <w:t>Use Case Diagrams</w:t>
      </w:r>
      <w:bookmarkEnd w:id="50"/>
    </w:p>
    <w:p w14:paraId="0409F03E" w14:textId="2A2A47C6" w:rsidR="0038350E" w:rsidRDefault="0038350E" w:rsidP="0038350E">
      <w:pPr>
        <w:pStyle w:val="NormalWeb"/>
        <w:spacing w:before="240" w:beforeAutospacing="0" w:after="720" w:afterAutospacing="0"/>
        <w:jc w:val="center"/>
      </w:pPr>
      <w:r>
        <w:rPr>
          <w:rFonts w:ascii="Arial" w:hAnsi="Arial" w:cs="Arial"/>
          <w:b/>
          <w:bCs/>
          <w:noProof/>
          <w:color w:val="000000"/>
          <w:sz w:val="64"/>
          <w:szCs w:val="64"/>
        </w:rPr>
        <w:drawing>
          <wp:inline distT="0" distB="0" distL="0" distR="0" wp14:anchorId="289A6097" wp14:editId="7F7798B5">
            <wp:extent cx="6305550" cy="4705350"/>
            <wp:effectExtent l="0" t="0" r="0" b="0"/>
            <wp:docPr id="13" name="Picture 13" descr="C:\Users\JianHao\Documents\NTU Materials\Year2 Sem1\SoftwareEngineering\FINAL\Lab5\Use D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ianHao\Documents\NTU Materials\Year2 Sem1\SoftwareEngineering\FINAL\Lab5\Use Dase Diagram.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05550" cy="4705350"/>
                    </a:xfrm>
                    <a:prstGeom prst="rect">
                      <a:avLst/>
                    </a:prstGeom>
                    <a:noFill/>
                    <a:ln>
                      <a:noFill/>
                    </a:ln>
                  </pic:spPr>
                </pic:pic>
              </a:graphicData>
            </a:graphic>
          </wp:inline>
        </w:drawing>
      </w:r>
    </w:p>
    <w:p w14:paraId="0C523DE3" w14:textId="77777777" w:rsidR="0038350E" w:rsidRDefault="0038350E" w:rsidP="0038350E">
      <w:pPr>
        <w:pStyle w:val="Heading2"/>
        <w:spacing w:before="0"/>
      </w:pPr>
      <w:bookmarkStart w:id="51" w:name="_Toc530085780"/>
      <w:r>
        <w:rPr>
          <w:rFonts w:ascii="Century Gothic" w:hAnsi="Century Gothic"/>
          <w:color w:val="262140"/>
          <w:szCs w:val="28"/>
        </w:rPr>
        <w:lastRenderedPageBreak/>
        <w:t>System Architecture</w:t>
      </w:r>
      <w:bookmarkEnd w:id="51"/>
      <w:r>
        <w:rPr>
          <w:rFonts w:ascii="Century Gothic" w:hAnsi="Century Gothic"/>
          <w:color w:val="262140"/>
          <w:szCs w:val="28"/>
        </w:rPr>
        <w:t xml:space="preserve"> </w:t>
      </w:r>
    </w:p>
    <w:p w14:paraId="27779249" w14:textId="2E17E44C" w:rsidR="00A834BB" w:rsidRDefault="0038350E" w:rsidP="0038350E">
      <w:pPr>
        <w:jc w:val="center"/>
      </w:pPr>
      <w:r>
        <w:rPr>
          <w:noProof/>
          <w:lang w:val="en-SG" w:eastAsia="zh-CN"/>
        </w:rPr>
        <w:drawing>
          <wp:inline distT="0" distB="0" distL="0" distR="0" wp14:anchorId="2DBA1FE7" wp14:editId="6DFD6BA7">
            <wp:extent cx="4610100" cy="5514975"/>
            <wp:effectExtent l="0" t="0" r="0" b="9525"/>
            <wp:docPr id="10" name="Picture 10" descr="C:\Users\JianHao\Documents\NTU Materials\Year2 Sem1\SoftwareEngineering\FINAL\Lab5\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ianHao\Documents\NTU Materials\Year2 Sem1\SoftwareEngineering\FINAL\Lab5\Architec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10100" cy="5514975"/>
                    </a:xfrm>
                    <a:prstGeom prst="rect">
                      <a:avLst/>
                    </a:prstGeom>
                    <a:noFill/>
                    <a:ln>
                      <a:noFill/>
                    </a:ln>
                  </pic:spPr>
                </pic:pic>
              </a:graphicData>
            </a:graphic>
          </wp:inline>
        </w:drawing>
      </w:r>
    </w:p>
    <w:p w14:paraId="2B136E5B" w14:textId="237D6603" w:rsidR="00A834BB" w:rsidRDefault="00A834BB" w:rsidP="00A834BB"/>
    <w:p w14:paraId="1CBF4979" w14:textId="71726C43" w:rsidR="00A834BB" w:rsidRDefault="00A834BB" w:rsidP="00A834BB"/>
    <w:p w14:paraId="4DB04737" w14:textId="7EA8F300" w:rsidR="00A834BB" w:rsidRDefault="00A834BB" w:rsidP="00A834BB"/>
    <w:p w14:paraId="327F4807" w14:textId="57FB064A" w:rsidR="00A834BB" w:rsidRDefault="00A834BB" w:rsidP="00A834BB"/>
    <w:p w14:paraId="542D253D" w14:textId="62FA85A0" w:rsidR="00A834BB" w:rsidRDefault="00A834BB" w:rsidP="00A834BB"/>
    <w:p w14:paraId="34D61844" w14:textId="146DBCDA" w:rsidR="00A834BB" w:rsidRDefault="00A834BB" w:rsidP="00A834BB"/>
    <w:p w14:paraId="08B5AA57" w14:textId="3C547424" w:rsidR="00A834BB" w:rsidRDefault="00A834BB" w:rsidP="00A834BB"/>
    <w:p w14:paraId="0EF86D30" w14:textId="6B817153" w:rsidR="00A834BB" w:rsidRDefault="00A834BB" w:rsidP="00A834BB"/>
    <w:p w14:paraId="5FE56168" w14:textId="7DD6AE1E" w:rsidR="00A834BB" w:rsidRDefault="00A834BB" w:rsidP="00A834BB"/>
    <w:p w14:paraId="2FE29ED9" w14:textId="23F4BEAE" w:rsidR="00A834BB" w:rsidRDefault="00A834BB" w:rsidP="00A834BB"/>
    <w:p w14:paraId="7F43D680" w14:textId="6888DCAA" w:rsidR="00A834BB" w:rsidRDefault="00A834BB" w:rsidP="00A834BB"/>
    <w:p w14:paraId="658662D0" w14:textId="6F89A578" w:rsidR="00A834BB" w:rsidRDefault="00A834BB" w:rsidP="00A834BB"/>
    <w:p w14:paraId="0E9DD99E" w14:textId="58B240F6" w:rsidR="00A834BB" w:rsidRDefault="00A834BB" w:rsidP="00A834BB"/>
    <w:p w14:paraId="497310E8" w14:textId="5E5C7191" w:rsidR="00A834BB" w:rsidRDefault="00A834BB" w:rsidP="00A834BB"/>
    <w:p w14:paraId="4DB63FAE" w14:textId="63B5E0D5" w:rsidR="00A834BB" w:rsidRDefault="00A834BB" w:rsidP="00A834BB"/>
    <w:p w14:paraId="45D66AB9" w14:textId="4DC90B28" w:rsidR="00A834BB" w:rsidRDefault="00A834BB" w:rsidP="00A834BB"/>
    <w:p w14:paraId="20E31448" w14:textId="428DE140" w:rsidR="00A834BB" w:rsidRDefault="00A834BB" w:rsidP="00A834BB"/>
    <w:p w14:paraId="58073EF2" w14:textId="2906BCEE" w:rsidR="00A834BB" w:rsidRDefault="00A834BB" w:rsidP="00A834BB"/>
    <w:sectPr w:rsidR="00A834BB" w:rsidSect="00CB27A1">
      <w:headerReference w:type="default" r:id="rId14"/>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23BBBD" w14:textId="77777777" w:rsidR="00F65EAC" w:rsidRDefault="00F65EAC" w:rsidP="00A91D75">
      <w:r>
        <w:separator/>
      </w:r>
    </w:p>
  </w:endnote>
  <w:endnote w:type="continuationSeparator" w:id="0">
    <w:p w14:paraId="4566C9F1" w14:textId="77777777" w:rsidR="00F65EAC" w:rsidRDefault="00F65EAC"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icrosoft Sans Serif">
    <w:panose1 w:val="020B0604020202020204"/>
    <w:charset w:val="00"/>
    <w:family w:val="swiss"/>
    <w:pitch w:val="variable"/>
    <w:sig w:usb0="E1002AFF" w:usb1="C0000002" w:usb2="00000008"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Helvetica Neue">
    <w:altName w:val="Times New Roman"/>
    <w:charset w:val="00"/>
    <w:family w:val="auto"/>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46E46D" w14:textId="77777777" w:rsidR="00F65EAC" w:rsidRDefault="00F65EAC" w:rsidP="00A91D75">
      <w:r>
        <w:separator/>
      </w:r>
    </w:p>
  </w:footnote>
  <w:footnote w:type="continuationSeparator" w:id="0">
    <w:p w14:paraId="47DA2670" w14:textId="77777777" w:rsidR="00F65EAC" w:rsidRDefault="00F65EAC" w:rsidP="00A91D7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66564E" w14:paraId="5E663A1E" w14:textId="77777777" w:rsidTr="00A7217A">
      <w:trPr>
        <w:trHeight w:val="1060"/>
      </w:trPr>
      <w:tc>
        <w:tcPr>
          <w:tcW w:w="5861" w:type="dxa"/>
        </w:tcPr>
        <w:p w14:paraId="14AFD503" w14:textId="77777777" w:rsidR="0066564E" w:rsidRDefault="0066564E" w:rsidP="00A7217A">
          <w:pPr>
            <w:pStyle w:val="Header"/>
            <w:spacing w:after="0"/>
          </w:pPr>
          <w:r w:rsidRPr="008759A8">
            <w:rPr>
              <w:noProof/>
              <w:lang w:val="en-SG" w:eastAsia="zh-CN"/>
            </w:rPr>
            <mc:AlternateContent>
              <mc:Choice Requires="wps">
                <w:drawing>
                  <wp:inline distT="0" distB="0" distL="0" distR="0" wp14:anchorId="1A677479" wp14:editId="0DEC031A">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FAAF303"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14:paraId="388B9880" w14:textId="77777777" w:rsidR="0066564E" w:rsidRDefault="0066564E" w:rsidP="00A7217A">
          <w:pPr>
            <w:pStyle w:val="Header"/>
            <w:spacing w:after="0"/>
            <w:jc w:val="right"/>
          </w:pPr>
          <w:r>
            <w:rPr>
              <w:noProof/>
              <w:lang w:val="en-SG" w:eastAsia="zh-CN"/>
            </w:rPr>
            <mc:AlternateContent>
              <mc:Choice Requires="wps">
                <w:drawing>
                  <wp:anchor distT="0" distB="0" distL="114300" distR="114300" simplePos="0" relativeHeight="251659264" behindDoc="0" locked="0" layoutInCell="1" allowOverlap="1" wp14:anchorId="323FB850" wp14:editId="518EB3EC">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953790" w14:textId="77777777" w:rsidR="0066564E" w:rsidRPr="00D476F7" w:rsidRDefault="0066564E"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EE46DA">
                                  <w:rPr>
                                    <w:noProof/>
                                    <w:color w:val="FFFFFF" w:themeColor="background1"/>
                                  </w:rPr>
                                  <w:t>20</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3FB850" id="_x0000_t202" coordsize="21600,21600" o:spt="202" path="m,l,21600r21600,l21600,xe">
                    <v:stroke joinstyle="miter"/>
                    <v:path gradientshapeok="t" o:connecttype="rect"/>
                  </v:shapetype>
                  <v:shape id="Text Box 20" o:spid="_x0000_s1029"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14:paraId="61953790" w14:textId="77777777" w:rsidR="0066564E" w:rsidRPr="00D476F7" w:rsidRDefault="0066564E"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EE46DA">
                            <w:rPr>
                              <w:noProof/>
                              <w:color w:val="FFFFFF" w:themeColor="background1"/>
                            </w:rPr>
                            <w:t>20</w:t>
                          </w:r>
                          <w:r>
                            <w:rPr>
                              <w:color w:val="FFFFFF" w:themeColor="background1"/>
                            </w:rPr>
                            <w:fldChar w:fldCharType="end"/>
                          </w:r>
                        </w:p>
                      </w:txbxContent>
                    </v:textbox>
                  </v:shape>
                </w:pict>
              </mc:Fallback>
            </mc:AlternateContent>
          </w:r>
          <w:r w:rsidRPr="00C6323A">
            <w:rPr>
              <w:noProof/>
              <w:lang w:val="en-SG" w:eastAsia="zh-CN"/>
            </w:rPr>
            <mc:AlternateContent>
              <mc:Choice Requires="wps">
                <w:drawing>
                  <wp:inline distT="0" distB="0" distL="0" distR="0" wp14:anchorId="6A993CEC" wp14:editId="13C321EC">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64CB41E8" w14:textId="77777777" w:rsidR="0066564E" w:rsidRPr="008759A8" w:rsidRDefault="0066564E"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A993CEC" id="Rectangle: Single Corner Snipped 15" o:spid="_x0000_s1030"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64CB41E8" w14:textId="77777777" w:rsidR="0066564E" w:rsidRPr="008759A8" w:rsidRDefault="0066564E"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71D8B"/>
    <w:multiLevelType w:val="multilevel"/>
    <w:tmpl w:val="84788324"/>
    <w:lvl w:ilvl="0">
      <w:start w:val="1"/>
      <w:numFmt w:val="decimal"/>
      <w:lvlText w:val="%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 w15:restartNumberingAfterBreak="0">
    <w:nsid w:val="01490B85"/>
    <w:multiLevelType w:val="multilevel"/>
    <w:tmpl w:val="372E6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961FB"/>
    <w:multiLevelType w:val="multilevel"/>
    <w:tmpl w:val="412A4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A82BBB"/>
    <w:multiLevelType w:val="multilevel"/>
    <w:tmpl w:val="A7F28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701127"/>
    <w:multiLevelType w:val="multilevel"/>
    <w:tmpl w:val="60CE3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F02FA0"/>
    <w:multiLevelType w:val="multilevel"/>
    <w:tmpl w:val="A30A2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2D07DE"/>
    <w:multiLevelType w:val="multilevel"/>
    <w:tmpl w:val="DBFA9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FF703F"/>
    <w:multiLevelType w:val="multilevel"/>
    <w:tmpl w:val="C554C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BD61A7"/>
    <w:multiLevelType w:val="multilevel"/>
    <w:tmpl w:val="17BCF3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231B41"/>
    <w:multiLevelType w:val="multilevel"/>
    <w:tmpl w:val="412A4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F477B0"/>
    <w:multiLevelType w:val="multilevel"/>
    <w:tmpl w:val="EF124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575CD5"/>
    <w:multiLevelType w:val="multilevel"/>
    <w:tmpl w:val="52A62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E76FE8"/>
    <w:multiLevelType w:val="multilevel"/>
    <w:tmpl w:val="D674C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DF016C"/>
    <w:multiLevelType w:val="multilevel"/>
    <w:tmpl w:val="68120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B356F4"/>
    <w:multiLevelType w:val="multilevel"/>
    <w:tmpl w:val="412A4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020C10"/>
    <w:multiLevelType w:val="multilevel"/>
    <w:tmpl w:val="EDAE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237CE8"/>
    <w:multiLevelType w:val="multilevel"/>
    <w:tmpl w:val="412A4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991B31"/>
    <w:multiLevelType w:val="multilevel"/>
    <w:tmpl w:val="BF584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4B64D06"/>
    <w:multiLevelType w:val="multilevel"/>
    <w:tmpl w:val="6C00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1C0A05"/>
    <w:multiLevelType w:val="multilevel"/>
    <w:tmpl w:val="30B27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B21586"/>
    <w:multiLevelType w:val="multilevel"/>
    <w:tmpl w:val="BF9C7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CC487A"/>
    <w:multiLevelType w:val="multilevel"/>
    <w:tmpl w:val="6ECAC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1D561B"/>
    <w:multiLevelType w:val="multilevel"/>
    <w:tmpl w:val="43B85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5925B2"/>
    <w:multiLevelType w:val="multilevel"/>
    <w:tmpl w:val="A296DB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BFE2839"/>
    <w:multiLevelType w:val="multilevel"/>
    <w:tmpl w:val="89A61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5A0A9B"/>
    <w:multiLevelType w:val="multilevel"/>
    <w:tmpl w:val="07E64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F0C50EA"/>
    <w:multiLevelType w:val="multilevel"/>
    <w:tmpl w:val="D07A6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1C3856"/>
    <w:multiLevelType w:val="multilevel"/>
    <w:tmpl w:val="412A4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1092060"/>
    <w:multiLevelType w:val="multilevel"/>
    <w:tmpl w:val="57BC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5731FD"/>
    <w:multiLevelType w:val="multilevel"/>
    <w:tmpl w:val="E6E45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E04CE3"/>
    <w:multiLevelType w:val="multilevel"/>
    <w:tmpl w:val="C8C83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7814F6"/>
    <w:multiLevelType w:val="multilevel"/>
    <w:tmpl w:val="AE708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0B0D88"/>
    <w:multiLevelType w:val="multilevel"/>
    <w:tmpl w:val="B404A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37250C"/>
    <w:multiLevelType w:val="multilevel"/>
    <w:tmpl w:val="E2C07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5F2B33"/>
    <w:multiLevelType w:val="multilevel"/>
    <w:tmpl w:val="0BD43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3CB5518"/>
    <w:multiLevelType w:val="multilevel"/>
    <w:tmpl w:val="88BAF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46B543C"/>
    <w:multiLevelType w:val="multilevel"/>
    <w:tmpl w:val="A6BE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AA4190"/>
    <w:multiLevelType w:val="multilevel"/>
    <w:tmpl w:val="F614E0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137587"/>
    <w:multiLevelType w:val="multilevel"/>
    <w:tmpl w:val="3B8E3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903392"/>
    <w:multiLevelType w:val="multilevel"/>
    <w:tmpl w:val="55FAE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497ACC"/>
    <w:multiLevelType w:val="multilevel"/>
    <w:tmpl w:val="8E32A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82430B8"/>
    <w:multiLevelType w:val="multilevel"/>
    <w:tmpl w:val="A0823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A748E6"/>
    <w:multiLevelType w:val="multilevel"/>
    <w:tmpl w:val="CEA4F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3E7879"/>
    <w:multiLevelType w:val="multilevel"/>
    <w:tmpl w:val="22B00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636E41"/>
    <w:multiLevelType w:val="multilevel"/>
    <w:tmpl w:val="E3828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0D5CE1"/>
    <w:multiLevelType w:val="multilevel"/>
    <w:tmpl w:val="D5EC7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6C2588"/>
    <w:multiLevelType w:val="multilevel"/>
    <w:tmpl w:val="2A4A9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0760CC"/>
    <w:multiLevelType w:val="multilevel"/>
    <w:tmpl w:val="589A6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B3A7976"/>
    <w:multiLevelType w:val="multilevel"/>
    <w:tmpl w:val="D17E8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C196D9E"/>
    <w:multiLevelType w:val="multilevel"/>
    <w:tmpl w:val="1C7C1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ED31990"/>
    <w:multiLevelType w:val="multilevel"/>
    <w:tmpl w:val="C8AE6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03E647F"/>
    <w:multiLevelType w:val="multilevel"/>
    <w:tmpl w:val="3D72C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0D92FC8"/>
    <w:multiLevelType w:val="multilevel"/>
    <w:tmpl w:val="8ACEA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1E26B1E"/>
    <w:multiLevelType w:val="multilevel"/>
    <w:tmpl w:val="BFF82C6C"/>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55" w15:restartNumberingAfterBreak="0">
    <w:nsid w:val="31F5327F"/>
    <w:multiLevelType w:val="multilevel"/>
    <w:tmpl w:val="D4EE2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21473A7"/>
    <w:multiLevelType w:val="multilevel"/>
    <w:tmpl w:val="31284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4EE4F71"/>
    <w:multiLevelType w:val="multilevel"/>
    <w:tmpl w:val="BA968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4FE2731"/>
    <w:multiLevelType w:val="multilevel"/>
    <w:tmpl w:val="99EA2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861C9D"/>
    <w:multiLevelType w:val="multilevel"/>
    <w:tmpl w:val="B3EE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5DF70F6"/>
    <w:multiLevelType w:val="multilevel"/>
    <w:tmpl w:val="95BCC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70462CE"/>
    <w:multiLevelType w:val="multilevel"/>
    <w:tmpl w:val="412A4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81A0629"/>
    <w:multiLevelType w:val="multilevel"/>
    <w:tmpl w:val="412A4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8374EE0"/>
    <w:multiLevelType w:val="multilevel"/>
    <w:tmpl w:val="7E8AE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B0F5F50"/>
    <w:multiLevelType w:val="multilevel"/>
    <w:tmpl w:val="8D42A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B4B62D9"/>
    <w:multiLevelType w:val="multilevel"/>
    <w:tmpl w:val="D7E63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C961574"/>
    <w:multiLevelType w:val="multilevel"/>
    <w:tmpl w:val="70ACE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EB02A78"/>
    <w:multiLevelType w:val="multilevel"/>
    <w:tmpl w:val="02A86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EF04767"/>
    <w:multiLevelType w:val="multilevel"/>
    <w:tmpl w:val="E7D47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F821623"/>
    <w:multiLevelType w:val="multilevel"/>
    <w:tmpl w:val="F0349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0820F81"/>
    <w:multiLevelType w:val="multilevel"/>
    <w:tmpl w:val="11CAB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0A362A5"/>
    <w:multiLevelType w:val="multilevel"/>
    <w:tmpl w:val="37B47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16E6B8E"/>
    <w:multiLevelType w:val="multilevel"/>
    <w:tmpl w:val="EEC0D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22C5884"/>
    <w:multiLevelType w:val="multilevel"/>
    <w:tmpl w:val="F9886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2D947C8"/>
    <w:multiLevelType w:val="multilevel"/>
    <w:tmpl w:val="0C962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5FF1745"/>
    <w:multiLevelType w:val="multilevel"/>
    <w:tmpl w:val="C2860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60A31B5"/>
    <w:multiLevelType w:val="multilevel"/>
    <w:tmpl w:val="371A4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63518F2"/>
    <w:multiLevelType w:val="multilevel"/>
    <w:tmpl w:val="3FECC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6560C55"/>
    <w:multiLevelType w:val="multilevel"/>
    <w:tmpl w:val="806EA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71E01E4"/>
    <w:multiLevelType w:val="multilevel"/>
    <w:tmpl w:val="73BC7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9C00740"/>
    <w:multiLevelType w:val="multilevel"/>
    <w:tmpl w:val="AE14E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A026A5F"/>
    <w:multiLevelType w:val="multilevel"/>
    <w:tmpl w:val="36748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AA44852"/>
    <w:multiLevelType w:val="multilevel"/>
    <w:tmpl w:val="9150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AF85E7C"/>
    <w:multiLevelType w:val="multilevel"/>
    <w:tmpl w:val="20941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C686B75"/>
    <w:multiLevelType w:val="multilevel"/>
    <w:tmpl w:val="6C4AD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D8D62F4"/>
    <w:multiLevelType w:val="multilevel"/>
    <w:tmpl w:val="11E03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E2D681E"/>
    <w:multiLevelType w:val="multilevel"/>
    <w:tmpl w:val="17B26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ED17327"/>
    <w:multiLevelType w:val="multilevel"/>
    <w:tmpl w:val="C5BC5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0865D1C"/>
    <w:multiLevelType w:val="multilevel"/>
    <w:tmpl w:val="A8BE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1060F93"/>
    <w:multiLevelType w:val="multilevel"/>
    <w:tmpl w:val="6D54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2BC48A6"/>
    <w:multiLevelType w:val="multilevel"/>
    <w:tmpl w:val="BAE8E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32E4D0D"/>
    <w:multiLevelType w:val="multilevel"/>
    <w:tmpl w:val="6D12E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5EE543D"/>
    <w:multiLevelType w:val="multilevel"/>
    <w:tmpl w:val="FC222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7E7794E"/>
    <w:multiLevelType w:val="multilevel"/>
    <w:tmpl w:val="ED1CD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7F50852"/>
    <w:multiLevelType w:val="multilevel"/>
    <w:tmpl w:val="B5AE6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A3E44F1"/>
    <w:multiLevelType w:val="multilevel"/>
    <w:tmpl w:val="0680B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AD44F55"/>
    <w:multiLevelType w:val="multilevel"/>
    <w:tmpl w:val="7E2E4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D2823A4"/>
    <w:multiLevelType w:val="multilevel"/>
    <w:tmpl w:val="08002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E2F7637"/>
    <w:multiLevelType w:val="multilevel"/>
    <w:tmpl w:val="D5385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EE256E0"/>
    <w:multiLevelType w:val="multilevel"/>
    <w:tmpl w:val="0D4C8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EE96D23"/>
    <w:multiLevelType w:val="multilevel"/>
    <w:tmpl w:val="31E8D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02" w15:restartNumberingAfterBreak="0">
    <w:nsid w:val="61A30019"/>
    <w:multiLevelType w:val="multilevel"/>
    <w:tmpl w:val="C2C80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25F1EAC"/>
    <w:multiLevelType w:val="multilevel"/>
    <w:tmpl w:val="E1006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2B751DE"/>
    <w:multiLevelType w:val="multilevel"/>
    <w:tmpl w:val="F9D64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34050B5"/>
    <w:multiLevelType w:val="multilevel"/>
    <w:tmpl w:val="ED707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3F574D8"/>
    <w:multiLevelType w:val="multilevel"/>
    <w:tmpl w:val="A8CC1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418437B"/>
    <w:multiLevelType w:val="multilevel"/>
    <w:tmpl w:val="1340C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53449C2"/>
    <w:multiLevelType w:val="multilevel"/>
    <w:tmpl w:val="A2E26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5786CF1"/>
    <w:multiLevelType w:val="multilevel"/>
    <w:tmpl w:val="3A147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E668F4"/>
    <w:multiLevelType w:val="multilevel"/>
    <w:tmpl w:val="37623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672697B"/>
    <w:multiLevelType w:val="multilevel"/>
    <w:tmpl w:val="AD205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6F345AD"/>
    <w:multiLevelType w:val="multilevel"/>
    <w:tmpl w:val="6576C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7225E93"/>
    <w:multiLevelType w:val="multilevel"/>
    <w:tmpl w:val="039E1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73701B9"/>
    <w:multiLevelType w:val="multilevel"/>
    <w:tmpl w:val="A8D45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7F142EE"/>
    <w:multiLevelType w:val="multilevel"/>
    <w:tmpl w:val="E5AE0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8585138"/>
    <w:multiLevelType w:val="multilevel"/>
    <w:tmpl w:val="47FA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8833259"/>
    <w:multiLevelType w:val="multilevel"/>
    <w:tmpl w:val="5EDEE1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CD73A68"/>
    <w:multiLevelType w:val="multilevel"/>
    <w:tmpl w:val="E35CC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EE22A6F"/>
    <w:multiLevelType w:val="multilevel"/>
    <w:tmpl w:val="3C2E3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EEA4755"/>
    <w:multiLevelType w:val="multilevel"/>
    <w:tmpl w:val="78B8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F1258EA"/>
    <w:multiLevelType w:val="multilevel"/>
    <w:tmpl w:val="B54CD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FA84847"/>
    <w:multiLevelType w:val="multilevel"/>
    <w:tmpl w:val="439E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0DD1393"/>
    <w:multiLevelType w:val="multilevel"/>
    <w:tmpl w:val="57DE5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15C2907"/>
    <w:multiLevelType w:val="multilevel"/>
    <w:tmpl w:val="6A2C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1A80E57"/>
    <w:multiLevelType w:val="multilevel"/>
    <w:tmpl w:val="8EF2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230639E"/>
    <w:multiLevelType w:val="multilevel"/>
    <w:tmpl w:val="DAA0A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2CF4D4F"/>
    <w:multiLevelType w:val="multilevel"/>
    <w:tmpl w:val="412A4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2D059DB"/>
    <w:multiLevelType w:val="multilevel"/>
    <w:tmpl w:val="E770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36658C9"/>
    <w:multiLevelType w:val="multilevel"/>
    <w:tmpl w:val="412A4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479207D"/>
    <w:multiLevelType w:val="multilevel"/>
    <w:tmpl w:val="1138E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4AB18B8"/>
    <w:multiLevelType w:val="multilevel"/>
    <w:tmpl w:val="09DE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4C62176"/>
    <w:multiLevelType w:val="multilevel"/>
    <w:tmpl w:val="C720C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4C75A14"/>
    <w:multiLevelType w:val="multilevel"/>
    <w:tmpl w:val="DB70E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4DC78C7"/>
    <w:multiLevelType w:val="multilevel"/>
    <w:tmpl w:val="81BA5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5B97BBE"/>
    <w:multiLevelType w:val="multilevel"/>
    <w:tmpl w:val="E98E9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66423A2"/>
    <w:multiLevelType w:val="multilevel"/>
    <w:tmpl w:val="6FAA5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685115F"/>
    <w:multiLevelType w:val="multilevel"/>
    <w:tmpl w:val="412A4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6BC6394"/>
    <w:multiLevelType w:val="multilevel"/>
    <w:tmpl w:val="E58CA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74C7DBC"/>
    <w:multiLevelType w:val="multilevel"/>
    <w:tmpl w:val="412A4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8BD2CEF"/>
    <w:multiLevelType w:val="multilevel"/>
    <w:tmpl w:val="06D2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A475A4B"/>
    <w:multiLevelType w:val="multilevel"/>
    <w:tmpl w:val="74207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D502F18"/>
    <w:multiLevelType w:val="multilevel"/>
    <w:tmpl w:val="412A4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E4875B0"/>
    <w:multiLevelType w:val="multilevel"/>
    <w:tmpl w:val="66D69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F9A0C6A"/>
    <w:multiLevelType w:val="multilevel"/>
    <w:tmpl w:val="F3989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1"/>
  </w:num>
  <w:num w:numId="2">
    <w:abstractNumId w:val="35"/>
  </w:num>
  <w:num w:numId="3">
    <w:abstractNumId w:val="41"/>
  </w:num>
  <w:num w:numId="4">
    <w:abstractNumId w:val="54"/>
  </w:num>
  <w:num w:numId="5">
    <w:abstractNumId w:val="54"/>
    <w:lvlOverride w:ilvl="1">
      <w:lvl w:ilvl="1">
        <w:numFmt w:val="lowerLetter"/>
        <w:lvlText w:val="%2."/>
        <w:lvlJc w:val="left"/>
      </w:lvl>
    </w:lvlOverride>
  </w:num>
  <w:num w:numId="6">
    <w:abstractNumId w:val="54"/>
  </w:num>
  <w:num w:numId="7">
    <w:abstractNumId w:val="0"/>
  </w:num>
  <w:num w:numId="8">
    <w:abstractNumId w:val="61"/>
  </w:num>
  <w:num w:numId="9">
    <w:abstractNumId w:val="6"/>
  </w:num>
  <w:num w:numId="10">
    <w:abstractNumId w:val="63"/>
  </w:num>
  <w:num w:numId="11">
    <w:abstractNumId w:val="91"/>
  </w:num>
  <w:num w:numId="12">
    <w:abstractNumId w:val="112"/>
  </w:num>
  <w:num w:numId="13">
    <w:abstractNumId w:val="89"/>
  </w:num>
  <w:num w:numId="14">
    <w:abstractNumId w:val="43"/>
  </w:num>
  <w:num w:numId="15">
    <w:abstractNumId w:val="43"/>
    <w:lvlOverride w:ilvl="1">
      <w:lvl w:ilvl="1">
        <w:numFmt w:val="bullet"/>
        <w:lvlText w:val=""/>
        <w:lvlJc w:val="left"/>
        <w:pPr>
          <w:tabs>
            <w:tab w:val="num" w:pos="1440"/>
          </w:tabs>
          <w:ind w:left="1440" w:hanging="360"/>
        </w:pPr>
        <w:rPr>
          <w:rFonts w:ascii="Symbol" w:hAnsi="Symbol" w:hint="default"/>
          <w:sz w:val="20"/>
        </w:rPr>
      </w:lvl>
    </w:lvlOverride>
  </w:num>
  <w:num w:numId="16">
    <w:abstractNumId w:val="113"/>
  </w:num>
  <w:num w:numId="17">
    <w:abstractNumId w:val="80"/>
  </w:num>
  <w:num w:numId="18">
    <w:abstractNumId w:val="137"/>
  </w:num>
  <w:num w:numId="19">
    <w:abstractNumId w:val="40"/>
  </w:num>
  <w:num w:numId="20">
    <w:abstractNumId w:val="82"/>
  </w:num>
  <w:num w:numId="21">
    <w:abstractNumId w:val="88"/>
  </w:num>
  <w:num w:numId="22">
    <w:abstractNumId w:val="138"/>
  </w:num>
  <w:num w:numId="23">
    <w:abstractNumId w:val="138"/>
    <w:lvlOverride w:ilvl="1">
      <w:lvl w:ilvl="1">
        <w:numFmt w:val="bullet"/>
        <w:lvlText w:val=""/>
        <w:lvlJc w:val="left"/>
        <w:pPr>
          <w:tabs>
            <w:tab w:val="num" w:pos="1440"/>
          </w:tabs>
          <w:ind w:left="1440" w:hanging="360"/>
        </w:pPr>
        <w:rPr>
          <w:rFonts w:ascii="Symbol" w:hAnsi="Symbol" w:hint="default"/>
          <w:sz w:val="20"/>
        </w:rPr>
      </w:lvl>
    </w:lvlOverride>
  </w:num>
  <w:num w:numId="24">
    <w:abstractNumId w:val="73"/>
  </w:num>
  <w:num w:numId="25">
    <w:abstractNumId w:val="109"/>
  </w:num>
  <w:num w:numId="26">
    <w:abstractNumId w:val="127"/>
  </w:num>
  <w:num w:numId="27">
    <w:abstractNumId w:val="15"/>
  </w:num>
  <w:num w:numId="28">
    <w:abstractNumId w:val="10"/>
  </w:num>
  <w:num w:numId="29">
    <w:abstractNumId w:val="79"/>
  </w:num>
  <w:num w:numId="30">
    <w:abstractNumId w:val="30"/>
  </w:num>
  <w:num w:numId="31">
    <w:abstractNumId w:val="30"/>
    <w:lvlOverride w:ilvl="1">
      <w:lvl w:ilvl="1">
        <w:numFmt w:val="bullet"/>
        <w:lvlText w:val=""/>
        <w:lvlJc w:val="left"/>
        <w:pPr>
          <w:tabs>
            <w:tab w:val="num" w:pos="1440"/>
          </w:tabs>
          <w:ind w:left="1440" w:hanging="360"/>
        </w:pPr>
        <w:rPr>
          <w:rFonts w:ascii="Symbol" w:hAnsi="Symbol" w:hint="default"/>
          <w:sz w:val="20"/>
        </w:rPr>
      </w:lvl>
    </w:lvlOverride>
  </w:num>
  <w:num w:numId="32">
    <w:abstractNumId w:val="3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33">
    <w:abstractNumId w:val="67"/>
  </w:num>
  <w:num w:numId="34">
    <w:abstractNumId w:val="5"/>
  </w:num>
  <w:num w:numId="35">
    <w:abstractNumId w:val="27"/>
  </w:num>
  <w:num w:numId="36">
    <w:abstractNumId w:val="131"/>
  </w:num>
  <w:num w:numId="37">
    <w:abstractNumId w:val="85"/>
  </w:num>
  <w:num w:numId="38">
    <w:abstractNumId w:val="11"/>
  </w:num>
  <w:num w:numId="39">
    <w:abstractNumId w:val="71"/>
  </w:num>
  <w:num w:numId="40">
    <w:abstractNumId w:val="71"/>
    <w:lvlOverride w:ilvl="1">
      <w:lvl w:ilvl="1">
        <w:numFmt w:val="bullet"/>
        <w:lvlText w:val=""/>
        <w:lvlJc w:val="left"/>
        <w:pPr>
          <w:tabs>
            <w:tab w:val="num" w:pos="1440"/>
          </w:tabs>
          <w:ind w:left="1440" w:hanging="360"/>
        </w:pPr>
        <w:rPr>
          <w:rFonts w:ascii="Symbol" w:hAnsi="Symbol" w:hint="default"/>
          <w:sz w:val="20"/>
        </w:rPr>
      </w:lvl>
    </w:lvlOverride>
  </w:num>
  <w:num w:numId="41">
    <w:abstractNumId w:val="71"/>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42">
    <w:abstractNumId w:val="139"/>
  </w:num>
  <w:num w:numId="43">
    <w:abstractNumId w:val="115"/>
  </w:num>
  <w:num w:numId="44">
    <w:abstractNumId w:val="17"/>
  </w:num>
  <w:num w:numId="45">
    <w:abstractNumId w:val="141"/>
  </w:num>
  <w:num w:numId="46">
    <w:abstractNumId w:val="143"/>
  </w:num>
  <w:num w:numId="47">
    <w:abstractNumId w:val="126"/>
  </w:num>
  <w:num w:numId="48">
    <w:abstractNumId w:val="20"/>
  </w:num>
  <w:num w:numId="49">
    <w:abstractNumId w:val="20"/>
    <w:lvlOverride w:ilvl="1">
      <w:lvl w:ilvl="1">
        <w:numFmt w:val="bullet"/>
        <w:lvlText w:val=""/>
        <w:lvlJc w:val="left"/>
        <w:pPr>
          <w:tabs>
            <w:tab w:val="num" w:pos="1440"/>
          </w:tabs>
          <w:ind w:left="1440" w:hanging="360"/>
        </w:pPr>
        <w:rPr>
          <w:rFonts w:ascii="Symbol" w:hAnsi="Symbol" w:hint="default"/>
          <w:sz w:val="20"/>
        </w:rPr>
      </w:lvl>
    </w:lvlOverride>
  </w:num>
  <w:num w:numId="50">
    <w:abstractNumId w:val="70"/>
  </w:num>
  <w:num w:numId="51">
    <w:abstractNumId w:val="103"/>
  </w:num>
  <w:num w:numId="52">
    <w:abstractNumId w:val="129"/>
  </w:num>
  <w:num w:numId="53">
    <w:abstractNumId w:val="122"/>
  </w:num>
  <w:num w:numId="54">
    <w:abstractNumId w:val="7"/>
  </w:num>
  <w:num w:numId="55">
    <w:abstractNumId w:val="48"/>
  </w:num>
  <w:num w:numId="56">
    <w:abstractNumId w:val="13"/>
  </w:num>
  <w:num w:numId="57">
    <w:abstractNumId w:val="64"/>
  </w:num>
  <w:num w:numId="58">
    <w:abstractNumId w:val="64"/>
    <w:lvlOverride w:ilvl="1">
      <w:lvl w:ilvl="1">
        <w:numFmt w:val="bullet"/>
        <w:lvlText w:val=""/>
        <w:lvlJc w:val="left"/>
        <w:pPr>
          <w:tabs>
            <w:tab w:val="num" w:pos="1440"/>
          </w:tabs>
          <w:ind w:left="1440" w:hanging="360"/>
        </w:pPr>
        <w:rPr>
          <w:rFonts w:ascii="Symbol" w:hAnsi="Symbol" w:hint="default"/>
          <w:sz w:val="20"/>
        </w:rPr>
      </w:lvl>
    </w:lvlOverride>
  </w:num>
  <w:num w:numId="59">
    <w:abstractNumId w:val="64"/>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60">
    <w:abstractNumId w:val="62"/>
  </w:num>
  <w:num w:numId="61">
    <w:abstractNumId w:val="132"/>
  </w:num>
  <w:num w:numId="62">
    <w:abstractNumId w:val="99"/>
  </w:num>
  <w:num w:numId="63">
    <w:abstractNumId w:val="49"/>
  </w:num>
  <w:num w:numId="64">
    <w:abstractNumId w:val="50"/>
  </w:num>
  <w:num w:numId="65">
    <w:abstractNumId w:val="53"/>
  </w:num>
  <w:num w:numId="66">
    <w:abstractNumId w:val="57"/>
  </w:num>
  <w:num w:numId="67">
    <w:abstractNumId w:val="8"/>
  </w:num>
  <w:num w:numId="68">
    <w:abstractNumId w:val="8"/>
    <w:lvlOverride w:ilvl="1">
      <w:lvl w:ilvl="1">
        <w:numFmt w:val="bullet"/>
        <w:lvlText w:val=""/>
        <w:lvlJc w:val="left"/>
        <w:pPr>
          <w:tabs>
            <w:tab w:val="num" w:pos="1440"/>
          </w:tabs>
          <w:ind w:left="1440" w:hanging="360"/>
        </w:pPr>
        <w:rPr>
          <w:rFonts w:ascii="Symbol" w:hAnsi="Symbol" w:hint="default"/>
          <w:sz w:val="20"/>
        </w:rPr>
      </w:lvl>
    </w:lvlOverride>
  </w:num>
  <w:num w:numId="69">
    <w:abstractNumId w:val="123"/>
  </w:num>
  <w:num w:numId="70">
    <w:abstractNumId w:val="44"/>
  </w:num>
  <w:num w:numId="71">
    <w:abstractNumId w:val="31"/>
  </w:num>
  <w:num w:numId="72">
    <w:abstractNumId w:val="114"/>
  </w:num>
  <w:num w:numId="73">
    <w:abstractNumId w:val="58"/>
  </w:num>
  <w:num w:numId="74">
    <w:abstractNumId w:val="104"/>
    <w:lvlOverride w:ilvl="1">
      <w:lvl w:ilvl="1">
        <w:numFmt w:val="bullet"/>
        <w:lvlText w:val=""/>
        <w:lvlJc w:val="left"/>
        <w:pPr>
          <w:tabs>
            <w:tab w:val="num" w:pos="1440"/>
          </w:tabs>
          <w:ind w:left="1440" w:hanging="360"/>
        </w:pPr>
        <w:rPr>
          <w:rFonts w:ascii="Symbol" w:hAnsi="Symbol" w:hint="default"/>
          <w:sz w:val="20"/>
        </w:rPr>
      </w:lvl>
    </w:lvlOverride>
  </w:num>
  <w:num w:numId="75">
    <w:abstractNumId w:val="104"/>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76">
    <w:abstractNumId w:val="81"/>
  </w:num>
  <w:num w:numId="77">
    <w:abstractNumId w:val="94"/>
  </w:num>
  <w:num w:numId="78">
    <w:abstractNumId w:val="106"/>
  </w:num>
  <w:num w:numId="79">
    <w:abstractNumId w:val="111"/>
  </w:num>
  <w:num w:numId="80">
    <w:abstractNumId w:val="39"/>
  </w:num>
  <w:num w:numId="81">
    <w:abstractNumId w:val="34"/>
  </w:num>
  <w:num w:numId="82">
    <w:abstractNumId w:val="34"/>
    <w:lvlOverride w:ilvl="1">
      <w:lvl w:ilvl="1">
        <w:numFmt w:val="bullet"/>
        <w:lvlText w:val=""/>
        <w:lvlJc w:val="left"/>
        <w:pPr>
          <w:tabs>
            <w:tab w:val="num" w:pos="1440"/>
          </w:tabs>
          <w:ind w:left="1440" w:hanging="360"/>
        </w:pPr>
        <w:rPr>
          <w:rFonts w:ascii="Symbol" w:hAnsi="Symbol" w:hint="default"/>
          <w:sz w:val="20"/>
        </w:rPr>
      </w:lvl>
    </w:lvlOverride>
  </w:num>
  <w:num w:numId="83">
    <w:abstractNumId w:val="9"/>
  </w:num>
  <w:num w:numId="84">
    <w:abstractNumId w:val="52"/>
  </w:num>
  <w:num w:numId="85">
    <w:abstractNumId w:val="66"/>
  </w:num>
  <w:num w:numId="86">
    <w:abstractNumId w:val="98"/>
  </w:num>
  <w:num w:numId="87">
    <w:abstractNumId w:val="130"/>
  </w:num>
  <w:num w:numId="88">
    <w:abstractNumId w:val="47"/>
  </w:num>
  <w:num w:numId="89">
    <w:abstractNumId w:val="117"/>
  </w:num>
  <w:num w:numId="90">
    <w:abstractNumId w:val="117"/>
    <w:lvlOverride w:ilvl="1">
      <w:lvl w:ilvl="1">
        <w:numFmt w:val="bullet"/>
        <w:lvlText w:val=""/>
        <w:lvlJc w:val="left"/>
        <w:pPr>
          <w:tabs>
            <w:tab w:val="num" w:pos="1440"/>
          </w:tabs>
          <w:ind w:left="1440" w:hanging="360"/>
        </w:pPr>
        <w:rPr>
          <w:rFonts w:ascii="Symbol" w:hAnsi="Symbol" w:hint="default"/>
          <w:sz w:val="20"/>
        </w:rPr>
      </w:lvl>
    </w:lvlOverride>
  </w:num>
  <w:num w:numId="91">
    <w:abstractNumId w:val="117"/>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92">
    <w:abstractNumId w:val="2"/>
  </w:num>
  <w:num w:numId="93">
    <w:abstractNumId w:val="60"/>
  </w:num>
  <w:num w:numId="94">
    <w:abstractNumId w:val="102"/>
  </w:num>
  <w:num w:numId="95">
    <w:abstractNumId w:val="93"/>
  </w:num>
  <w:num w:numId="96">
    <w:abstractNumId w:val="134"/>
  </w:num>
  <w:num w:numId="97">
    <w:abstractNumId w:val="68"/>
  </w:num>
  <w:num w:numId="98">
    <w:abstractNumId w:val="23"/>
  </w:num>
  <w:num w:numId="99">
    <w:abstractNumId w:val="23"/>
    <w:lvlOverride w:ilvl="1">
      <w:lvl w:ilvl="1">
        <w:numFmt w:val="bullet"/>
        <w:lvlText w:val=""/>
        <w:lvlJc w:val="left"/>
        <w:pPr>
          <w:tabs>
            <w:tab w:val="num" w:pos="1440"/>
          </w:tabs>
          <w:ind w:left="1440" w:hanging="360"/>
        </w:pPr>
        <w:rPr>
          <w:rFonts w:ascii="Symbol" w:hAnsi="Symbol" w:hint="default"/>
          <w:sz w:val="20"/>
        </w:rPr>
      </w:lvl>
    </w:lvlOverride>
  </w:num>
  <w:num w:numId="100">
    <w:abstractNumId w:val="23"/>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01">
    <w:abstractNumId w:val="142"/>
  </w:num>
  <w:num w:numId="102">
    <w:abstractNumId w:val="125"/>
  </w:num>
  <w:num w:numId="103">
    <w:abstractNumId w:val="118"/>
  </w:num>
  <w:num w:numId="104">
    <w:abstractNumId w:val="12"/>
  </w:num>
  <w:num w:numId="105">
    <w:abstractNumId w:val="36"/>
  </w:num>
  <w:num w:numId="106">
    <w:abstractNumId w:val="124"/>
  </w:num>
  <w:num w:numId="107">
    <w:abstractNumId w:val="28"/>
  </w:num>
  <w:num w:numId="108">
    <w:abstractNumId w:val="92"/>
    <w:lvlOverride w:ilvl="1">
      <w:lvl w:ilvl="1">
        <w:numFmt w:val="bullet"/>
        <w:lvlText w:val=""/>
        <w:lvlJc w:val="left"/>
        <w:pPr>
          <w:tabs>
            <w:tab w:val="num" w:pos="1440"/>
          </w:tabs>
          <w:ind w:left="1440" w:hanging="360"/>
        </w:pPr>
        <w:rPr>
          <w:rFonts w:ascii="Symbol" w:hAnsi="Symbol" w:hint="default"/>
          <w:sz w:val="20"/>
        </w:rPr>
      </w:lvl>
    </w:lvlOverride>
  </w:num>
  <w:num w:numId="109">
    <w:abstractNumId w:val="92"/>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10">
    <w:abstractNumId w:val="144"/>
  </w:num>
  <w:num w:numId="111">
    <w:abstractNumId w:val="120"/>
  </w:num>
  <w:num w:numId="112">
    <w:abstractNumId w:val="16"/>
  </w:num>
  <w:num w:numId="113">
    <w:abstractNumId w:val="59"/>
  </w:num>
  <w:num w:numId="114">
    <w:abstractNumId w:val="110"/>
  </w:num>
  <w:num w:numId="115">
    <w:abstractNumId w:val="78"/>
  </w:num>
  <w:num w:numId="116">
    <w:abstractNumId w:val="3"/>
  </w:num>
  <w:num w:numId="117">
    <w:abstractNumId w:val="3"/>
    <w:lvlOverride w:ilvl="1">
      <w:lvl w:ilvl="1">
        <w:numFmt w:val="bullet"/>
        <w:lvlText w:val=""/>
        <w:lvlJc w:val="left"/>
        <w:pPr>
          <w:tabs>
            <w:tab w:val="num" w:pos="1440"/>
          </w:tabs>
          <w:ind w:left="1440" w:hanging="360"/>
        </w:pPr>
        <w:rPr>
          <w:rFonts w:ascii="Symbol" w:hAnsi="Symbol" w:hint="default"/>
          <w:sz w:val="20"/>
        </w:rPr>
      </w:lvl>
    </w:lvlOverride>
  </w:num>
  <w:num w:numId="118">
    <w:abstractNumId w:val="45"/>
  </w:num>
  <w:num w:numId="119">
    <w:abstractNumId w:val="95"/>
  </w:num>
  <w:num w:numId="120">
    <w:abstractNumId w:val="26"/>
  </w:num>
  <w:num w:numId="121">
    <w:abstractNumId w:val="140"/>
  </w:num>
  <w:num w:numId="122">
    <w:abstractNumId w:val="90"/>
  </w:num>
  <w:num w:numId="123">
    <w:abstractNumId w:val="121"/>
  </w:num>
  <w:num w:numId="124">
    <w:abstractNumId w:val="136"/>
    <w:lvlOverride w:ilvl="1">
      <w:lvl w:ilvl="1">
        <w:numFmt w:val="bullet"/>
        <w:lvlText w:val=""/>
        <w:lvlJc w:val="left"/>
        <w:pPr>
          <w:tabs>
            <w:tab w:val="num" w:pos="1440"/>
          </w:tabs>
          <w:ind w:left="1440" w:hanging="360"/>
        </w:pPr>
        <w:rPr>
          <w:rFonts w:ascii="Symbol" w:hAnsi="Symbol" w:hint="default"/>
          <w:sz w:val="20"/>
        </w:rPr>
      </w:lvl>
    </w:lvlOverride>
  </w:num>
  <w:num w:numId="125">
    <w:abstractNumId w:val="136"/>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26">
    <w:abstractNumId w:val="136"/>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
        <w:lvlJc w:val="left"/>
        <w:pPr>
          <w:tabs>
            <w:tab w:val="num" w:pos="2880"/>
          </w:tabs>
          <w:ind w:left="2880" w:hanging="360"/>
        </w:pPr>
        <w:rPr>
          <w:rFonts w:ascii="Symbol" w:hAnsi="Symbol" w:hint="default"/>
          <w:sz w:val="20"/>
        </w:rPr>
      </w:lvl>
    </w:lvlOverride>
  </w:num>
  <w:num w:numId="127">
    <w:abstractNumId w:val="55"/>
  </w:num>
  <w:num w:numId="128">
    <w:abstractNumId w:val="97"/>
  </w:num>
  <w:num w:numId="129">
    <w:abstractNumId w:val="108"/>
  </w:num>
  <w:num w:numId="130">
    <w:abstractNumId w:val="105"/>
  </w:num>
  <w:num w:numId="131">
    <w:abstractNumId w:val="32"/>
  </w:num>
  <w:num w:numId="132">
    <w:abstractNumId w:val="38"/>
  </w:num>
  <w:num w:numId="133">
    <w:abstractNumId w:val="38"/>
    <w:lvlOverride w:ilvl="1">
      <w:lvl w:ilvl="1">
        <w:numFmt w:val="bullet"/>
        <w:lvlText w:val=""/>
        <w:lvlJc w:val="left"/>
        <w:pPr>
          <w:tabs>
            <w:tab w:val="num" w:pos="1440"/>
          </w:tabs>
          <w:ind w:left="1440" w:hanging="360"/>
        </w:pPr>
        <w:rPr>
          <w:rFonts w:ascii="Symbol" w:hAnsi="Symbol" w:hint="default"/>
          <w:sz w:val="20"/>
        </w:rPr>
      </w:lvl>
    </w:lvlOverride>
  </w:num>
  <w:num w:numId="134">
    <w:abstractNumId w:val="38"/>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35">
    <w:abstractNumId w:val="14"/>
  </w:num>
  <w:num w:numId="136">
    <w:abstractNumId w:val="18"/>
  </w:num>
  <w:num w:numId="137">
    <w:abstractNumId w:val="24"/>
  </w:num>
  <w:num w:numId="138">
    <w:abstractNumId w:val="87"/>
  </w:num>
  <w:num w:numId="139">
    <w:abstractNumId w:val="29"/>
  </w:num>
  <w:num w:numId="140">
    <w:abstractNumId w:val="65"/>
  </w:num>
  <w:num w:numId="141">
    <w:abstractNumId w:val="56"/>
  </w:num>
  <w:num w:numId="142">
    <w:abstractNumId w:val="56"/>
    <w:lvlOverride w:ilvl="1">
      <w:lvl w:ilvl="1">
        <w:numFmt w:val="bullet"/>
        <w:lvlText w:val=""/>
        <w:lvlJc w:val="left"/>
        <w:pPr>
          <w:tabs>
            <w:tab w:val="num" w:pos="1440"/>
          </w:tabs>
          <w:ind w:left="1440" w:hanging="360"/>
        </w:pPr>
        <w:rPr>
          <w:rFonts w:ascii="Symbol" w:hAnsi="Symbol" w:hint="default"/>
          <w:sz w:val="20"/>
        </w:rPr>
      </w:lvl>
    </w:lvlOverride>
  </w:num>
  <w:num w:numId="143">
    <w:abstractNumId w:val="37"/>
  </w:num>
  <w:num w:numId="144">
    <w:abstractNumId w:val="75"/>
  </w:num>
  <w:num w:numId="145">
    <w:abstractNumId w:val="83"/>
  </w:num>
  <w:num w:numId="146">
    <w:abstractNumId w:val="1"/>
  </w:num>
  <w:num w:numId="147">
    <w:abstractNumId w:val="96"/>
  </w:num>
  <w:num w:numId="148">
    <w:abstractNumId w:val="128"/>
  </w:num>
  <w:num w:numId="149">
    <w:abstractNumId w:val="25"/>
  </w:num>
  <w:num w:numId="150">
    <w:abstractNumId w:val="33"/>
  </w:num>
  <w:num w:numId="151">
    <w:abstractNumId w:val="51"/>
  </w:num>
  <w:num w:numId="152">
    <w:abstractNumId w:val="84"/>
  </w:num>
  <w:num w:numId="153">
    <w:abstractNumId w:val="72"/>
  </w:num>
  <w:num w:numId="154">
    <w:abstractNumId w:val="135"/>
  </w:num>
  <w:num w:numId="155">
    <w:abstractNumId w:val="133"/>
  </w:num>
  <w:num w:numId="156">
    <w:abstractNumId w:val="107"/>
  </w:num>
  <w:num w:numId="157">
    <w:abstractNumId w:val="77"/>
  </w:num>
  <w:num w:numId="158">
    <w:abstractNumId w:val="100"/>
  </w:num>
  <w:num w:numId="159">
    <w:abstractNumId w:val="21"/>
  </w:num>
  <w:num w:numId="160">
    <w:abstractNumId w:val="119"/>
  </w:num>
  <w:num w:numId="161">
    <w:abstractNumId w:val="76"/>
  </w:num>
  <w:num w:numId="162">
    <w:abstractNumId w:val="74"/>
  </w:num>
  <w:num w:numId="163">
    <w:abstractNumId w:val="22"/>
  </w:num>
  <w:num w:numId="164">
    <w:abstractNumId w:val="42"/>
  </w:num>
  <w:num w:numId="165">
    <w:abstractNumId w:val="19"/>
  </w:num>
  <w:num w:numId="166">
    <w:abstractNumId w:val="69"/>
  </w:num>
  <w:num w:numId="167">
    <w:abstractNumId w:val="116"/>
  </w:num>
  <w:num w:numId="168">
    <w:abstractNumId w:val="4"/>
  </w:num>
  <w:num w:numId="169">
    <w:abstractNumId w:val="86"/>
  </w:num>
  <w:num w:numId="170">
    <w:abstractNumId w:val="46"/>
  </w:num>
  <w:numIdMacAtCleanup w:val="1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7B7A"/>
    <w:rsid w:val="0002111D"/>
    <w:rsid w:val="001241DD"/>
    <w:rsid w:val="00184B35"/>
    <w:rsid w:val="001865F2"/>
    <w:rsid w:val="001E59F3"/>
    <w:rsid w:val="002063EE"/>
    <w:rsid w:val="00226FF2"/>
    <w:rsid w:val="002401B0"/>
    <w:rsid w:val="002F7B7A"/>
    <w:rsid w:val="00342438"/>
    <w:rsid w:val="0038350E"/>
    <w:rsid w:val="003A23C1"/>
    <w:rsid w:val="003F429C"/>
    <w:rsid w:val="00453867"/>
    <w:rsid w:val="00481F09"/>
    <w:rsid w:val="004850CA"/>
    <w:rsid w:val="00520615"/>
    <w:rsid w:val="00577305"/>
    <w:rsid w:val="005A07EA"/>
    <w:rsid w:val="005C2E0B"/>
    <w:rsid w:val="005C7A30"/>
    <w:rsid w:val="005E4153"/>
    <w:rsid w:val="00601181"/>
    <w:rsid w:val="0066564E"/>
    <w:rsid w:val="00760843"/>
    <w:rsid w:val="00777133"/>
    <w:rsid w:val="007B0DFA"/>
    <w:rsid w:val="007E5E59"/>
    <w:rsid w:val="00823D33"/>
    <w:rsid w:val="008759A8"/>
    <w:rsid w:val="008B46AB"/>
    <w:rsid w:val="008E707B"/>
    <w:rsid w:val="008F47A0"/>
    <w:rsid w:val="009210A6"/>
    <w:rsid w:val="00924378"/>
    <w:rsid w:val="00944D7A"/>
    <w:rsid w:val="009A0F76"/>
    <w:rsid w:val="009D6CFF"/>
    <w:rsid w:val="00A03BCD"/>
    <w:rsid w:val="00A7217A"/>
    <w:rsid w:val="00A834BB"/>
    <w:rsid w:val="00A86068"/>
    <w:rsid w:val="00A91D75"/>
    <w:rsid w:val="00AB4E32"/>
    <w:rsid w:val="00AC343A"/>
    <w:rsid w:val="00B43E87"/>
    <w:rsid w:val="00C50FEA"/>
    <w:rsid w:val="00C6323A"/>
    <w:rsid w:val="00C87193"/>
    <w:rsid w:val="00CB27A1"/>
    <w:rsid w:val="00CB35E5"/>
    <w:rsid w:val="00D476F7"/>
    <w:rsid w:val="00D55CBC"/>
    <w:rsid w:val="00D8631A"/>
    <w:rsid w:val="00D87CD8"/>
    <w:rsid w:val="00DF1CFA"/>
    <w:rsid w:val="00E523C3"/>
    <w:rsid w:val="00E5388E"/>
    <w:rsid w:val="00E6016B"/>
    <w:rsid w:val="00E94B95"/>
    <w:rsid w:val="00ED6905"/>
    <w:rsid w:val="00EE46DA"/>
    <w:rsid w:val="00EF64C7"/>
    <w:rsid w:val="00F65EAC"/>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9D714C1"/>
  <w15:docId w15:val="{D78B47EA-0E9A-404B-85C6-767584441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4E4484" w:themeColor="text1" w:themeTint="BF"/>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75"/>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pPr>
    <w:rPr>
      <w:sz w:val="36"/>
    </w:rPr>
  </w:style>
  <w:style w:type="paragraph" w:styleId="Header">
    <w:name w:val="header"/>
    <w:basedOn w:val="Normal"/>
    <w:link w:val="HeaderChar"/>
    <w:uiPriority w:val="99"/>
    <w:pPr>
      <w:spacing w:after="380"/>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59"/>
    <w:pPr>
      <w:spacing w:before="120" w:after="120"/>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style>
  <w:style w:type="paragraph" w:customStyle="1" w:styleId="ContactInfo">
    <w:name w:val="Contact Info"/>
    <w:basedOn w:val="Normal"/>
    <w:uiPriority w:val="5"/>
    <w:qFormat/>
    <w:pPr>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
      </w:numPr>
    </w:pPr>
  </w:style>
  <w:style w:type="table" w:customStyle="1" w:styleId="FinancialTable">
    <w:name w:val="Financial Table"/>
    <w:basedOn w:val="TableNormal"/>
    <w:uiPriority w:val="99"/>
    <w:rsid w:val="00944D7A"/>
    <w:pPr>
      <w:spacing w:before="60" w:after="60"/>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ind w:left="-2318" w:right="29"/>
    </w:pPr>
    <w:rPr>
      <w:b/>
      <w:bCs/>
      <w:color w:val="ECBD17" w:themeColor="accent1" w:themeShade="BF"/>
      <w:sz w:val="36"/>
    </w:rPr>
  </w:style>
  <w:style w:type="paragraph" w:styleId="Caption">
    <w:name w:val="caption"/>
    <w:basedOn w:val="Normal"/>
    <w:uiPriority w:val="35"/>
    <w:qFormat/>
    <w:rsid w:val="00577305"/>
    <w:pPr>
      <w:spacing w:after="120"/>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customStyle="1" w:styleId="template">
    <w:name w:val="template"/>
    <w:basedOn w:val="Normal"/>
    <w:rsid w:val="002F7B7A"/>
    <w:pPr>
      <w:spacing w:line="240" w:lineRule="exact"/>
    </w:pPr>
    <w:rPr>
      <w:rFonts w:ascii="Arial" w:eastAsia="Times New Roman" w:hAnsi="Arial" w:cs="Times New Roman"/>
      <w:i/>
      <w:color w:val="auto"/>
      <w:sz w:val="22"/>
      <w:lang w:eastAsia="en-SG"/>
    </w:rPr>
  </w:style>
  <w:style w:type="paragraph" w:customStyle="1" w:styleId="level4">
    <w:name w:val="level 4"/>
    <w:basedOn w:val="Normal"/>
    <w:rsid w:val="00601181"/>
    <w:pPr>
      <w:spacing w:before="120" w:after="120" w:line="240" w:lineRule="exact"/>
      <w:ind w:left="634"/>
    </w:pPr>
    <w:rPr>
      <w:rFonts w:ascii="Times" w:eastAsia="Times New Roman" w:hAnsi="Times" w:cs="Times New Roman"/>
      <w:color w:val="auto"/>
      <w:lang w:eastAsia="en-SG"/>
    </w:rPr>
  </w:style>
  <w:style w:type="paragraph" w:customStyle="1" w:styleId="level3text">
    <w:name w:val="level 3 text"/>
    <w:basedOn w:val="Normal"/>
    <w:rsid w:val="00601181"/>
    <w:pPr>
      <w:spacing w:line="220" w:lineRule="exact"/>
      <w:ind w:left="1350" w:hanging="716"/>
    </w:pPr>
    <w:rPr>
      <w:rFonts w:ascii="Arial" w:eastAsia="Times New Roman" w:hAnsi="Arial" w:cs="Times New Roman"/>
      <w:i/>
      <w:color w:val="auto"/>
      <w:sz w:val="22"/>
      <w:lang w:eastAsia="en-SG"/>
    </w:rPr>
  </w:style>
  <w:style w:type="paragraph" w:customStyle="1" w:styleId="requirement">
    <w:name w:val="requirement"/>
    <w:basedOn w:val="level4"/>
    <w:rsid w:val="00601181"/>
    <w:pPr>
      <w:spacing w:before="0" w:after="0"/>
      <w:ind w:left="2348" w:hanging="994"/>
    </w:pPr>
    <w:rPr>
      <w:rFonts w:ascii="Times New Roman" w:hAnsi="Times New Roman"/>
    </w:rPr>
  </w:style>
  <w:style w:type="paragraph" w:styleId="NormalWeb">
    <w:name w:val="Normal (Web)"/>
    <w:basedOn w:val="Normal"/>
    <w:uiPriority w:val="99"/>
    <w:unhideWhenUsed/>
    <w:rsid w:val="005E4153"/>
    <w:pPr>
      <w:spacing w:before="100" w:beforeAutospacing="1" w:after="100" w:afterAutospacing="1"/>
    </w:pPr>
    <w:rPr>
      <w:rFonts w:ascii="Times New Roman" w:eastAsia="Times New Roman" w:hAnsi="Times New Roman" w:cs="Times New Roman"/>
      <w:color w:val="auto"/>
      <w:szCs w:val="24"/>
      <w:lang w:val="en-S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795968">
      <w:bodyDiv w:val="1"/>
      <w:marLeft w:val="0"/>
      <w:marRight w:val="0"/>
      <w:marTop w:val="0"/>
      <w:marBottom w:val="0"/>
      <w:divBdr>
        <w:top w:val="none" w:sz="0" w:space="0" w:color="auto"/>
        <w:left w:val="none" w:sz="0" w:space="0" w:color="auto"/>
        <w:bottom w:val="none" w:sz="0" w:space="0" w:color="auto"/>
        <w:right w:val="none" w:sz="0" w:space="0" w:color="auto"/>
      </w:divBdr>
    </w:div>
    <w:div w:id="126552703">
      <w:bodyDiv w:val="1"/>
      <w:marLeft w:val="0"/>
      <w:marRight w:val="0"/>
      <w:marTop w:val="0"/>
      <w:marBottom w:val="0"/>
      <w:divBdr>
        <w:top w:val="none" w:sz="0" w:space="0" w:color="auto"/>
        <w:left w:val="none" w:sz="0" w:space="0" w:color="auto"/>
        <w:bottom w:val="none" w:sz="0" w:space="0" w:color="auto"/>
        <w:right w:val="none" w:sz="0" w:space="0" w:color="auto"/>
      </w:divBdr>
    </w:div>
    <w:div w:id="345720110">
      <w:bodyDiv w:val="1"/>
      <w:marLeft w:val="0"/>
      <w:marRight w:val="0"/>
      <w:marTop w:val="0"/>
      <w:marBottom w:val="0"/>
      <w:divBdr>
        <w:top w:val="none" w:sz="0" w:space="0" w:color="auto"/>
        <w:left w:val="none" w:sz="0" w:space="0" w:color="auto"/>
        <w:bottom w:val="none" w:sz="0" w:space="0" w:color="auto"/>
        <w:right w:val="none" w:sz="0" w:space="0" w:color="auto"/>
      </w:divBdr>
    </w:div>
    <w:div w:id="472715577">
      <w:bodyDiv w:val="1"/>
      <w:marLeft w:val="0"/>
      <w:marRight w:val="0"/>
      <w:marTop w:val="0"/>
      <w:marBottom w:val="0"/>
      <w:divBdr>
        <w:top w:val="none" w:sz="0" w:space="0" w:color="auto"/>
        <w:left w:val="none" w:sz="0" w:space="0" w:color="auto"/>
        <w:bottom w:val="none" w:sz="0" w:space="0" w:color="auto"/>
        <w:right w:val="none" w:sz="0" w:space="0" w:color="auto"/>
      </w:divBdr>
    </w:div>
    <w:div w:id="612518179">
      <w:bodyDiv w:val="1"/>
      <w:marLeft w:val="0"/>
      <w:marRight w:val="0"/>
      <w:marTop w:val="0"/>
      <w:marBottom w:val="0"/>
      <w:divBdr>
        <w:top w:val="none" w:sz="0" w:space="0" w:color="auto"/>
        <w:left w:val="none" w:sz="0" w:space="0" w:color="auto"/>
        <w:bottom w:val="none" w:sz="0" w:space="0" w:color="auto"/>
        <w:right w:val="none" w:sz="0" w:space="0" w:color="auto"/>
      </w:divBdr>
    </w:div>
    <w:div w:id="670715156">
      <w:bodyDiv w:val="1"/>
      <w:marLeft w:val="0"/>
      <w:marRight w:val="0"/>
      <w:marTop w:val="0"/>
      <w:marBottom w:val="0"/>
      <w:divBdr>
        <w:top w:val="none" w:sz="0" w:space="0" w:color="auto"/>
        <w:left w:val="none" w:sz="0" w:space="0" w:color="auto"/>
        <w:bottom w:val="none" w:sz="0" w:space="0" w:color="auto"/>
        <w:right w:val="none" w:sz="0" w:space="0" w:color="auto"/>
      </w:divBdr>
    </w:div>
    <w:div w:id="684283427">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869142711">
      <w:bodyDiv w:val="1"/>
      <w:marLeft w:val="0"/>
      <w:marRight w:val="0"/>
      <w:marTop w:val="0"/>
      <w:marBottom w:val="0"/>
      <w:divBdr>
        <w:top w:val="none" w:sz="0" w:space="0" w:color="auto"/>
        <w:left w:val="none" w:sz="0" w:space="0" w:color="auto"/>
        <w:bottom w:val="none" w:sz="0" w:space="0" w:color="auto"/>
        <w:right w:val="none" w:sz="0" w:space="0" w:color="auto"/>
      </w:divBdr>
    </w:div>
    <w:div w:id="933365688">
      <w:bodyDiv w:val="1"/>
      <w:marLeft w:val="0"/>
      <w:marRight w:val="0"/>
      <w:marTop w:val="0"/>
      <w:marBottom w:val="0"/>
      <w:divBdr>
        <w:top w:val="none" w:sz="0" w:space="0" w:color="auto"/>
        <w:left w:val="none" w:sz="0" w:space="0" w:color="auto"/>
        <w:bottom w:val="none" w:sz="0" w:space="0" w:color="auto"/>
        <w:right w:val="none" w:sz="0" w:space="0" w:color="auto"/>
      </w:divBdr>
    </w:div>
    <w:div w:id="947200067">
      <w:bodyDiv w:val="1"/>
      <w:marLeft w:val="0"/>
      <w:marRight w:val="0"/>
      <w:marTop w:val="0"/>
      <w:marBottom w:val="0"/>
      <w:divBdr>
        <w:top w:val="none" w:sz="0" w:space="0" w:color="auto"/>
        <w:left w:val="none" w:sz="0" w:space="0" w:color="auto"/>
        <w:bottom w:val="none" w:sz="0" w:space="0" w:color="auto"/>
        <w:right w:val="none" w:sz="0" w:space="0" w:color="auto"/>
      </w:divBdr>
    </w:div>
    <w:div w:id="979455649">
      <w:bodyDiv w:val="1"/>
      <w:marLeft w:val="0"/>
      <w:marRight w:val="0"/>
      <w:marTop w:val="0"/>
      <w:marBottom w:val="0"/>
      <w:divBdr>
        <w:top w:val="none" w:sz="0" w:space="0" w:color="auto"/>
        <w:left w:val="none" w:sz="0" w:space="0" w:color="auto"/>
        <w:bottom w:val="none" w:sz="0" w:space="0" w:color="auto"/>
        <w:right w:val="none" w:sz="0" w:space="0" w:color="auto"/>
      </w:divBdr>
    </w:div>
    <w:div w:id="114146371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205748093">
      <w:bodyDiv w:val="1"/>
      <w:marLeft w:val="0"/>
      <w:marRight w:val="0"/>
      <w:marTop w:val="0"/>
      <w:marBottom w:val="0"/>
      <w:divBdr>
        <w:top w:val="none" w:sz="0" w:space="0" w:color="auto"/>
        <w:left w:val="none" w:sz="0" w:space="0" w:color="auto"/>
        <w:bottom w:val="none" w:sz="0" w:space="0" w:color="auto"/>
        <w:right w:val="none" w:sz="0" w:space="0" w:color="auto"/>
      </w:divBdr>
    </w:div>
    <w:div w:id="1279988490">
      <w:bodyDiv w:val="1"/>
      <w:marLeft w:val="0"/>
      <w:marRight w:val="0"/>
      <w:marTop w:val="0"/>
      <w:marBottom w:val="0"/>
      <w:divBdr>
        <w:top w:val="none" w:sz="0" w:space="0" w:color="auto"/>
        <w:left w:val="none" w:sz="0" w:space="0" w:color="auto"/>
        <w:bottom w:val="none" w:sz="0" w:space="0" w:color="auto"/>
        <w:right w:val="none" w:sz="0" w:space="0" w:color="auto"/>
      </w:divBdr>
    </w:div>
    <w:div w:id="1455174529">
      <w:bodyDiv w:val="1"/>
      <w:marLeft w:val="0"/>
      <w:marRight w:val="0"/>
      <w:marTop w:val="0"/>
      <w:marBottom w:val="0"/>
      <w:divBdr>
        <w:top w:val="none" w:sz="0" w:space="0" w:color="auto"/>
        <w:left w:val="none" w:sz="0" w:space="0" w:color="auto"/>
        <w:bottom w:val="none" w:sz="0" w:space="0" w:color="auto"/>
        <w:right w:val="none" w:sz="0" w:space="0" w:color="auto"/>
      </w:divBdr>
    </w:div>
    <w:div w:id="1888684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licia\AppData\Roaming\Microsoft\Templates\Annual%20report%20(Red%20and%20Black%20design).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design).dotx</Template>
  <TotalTime>44</TotalTime>
  <Pages>23</Pages>
  <Words>4238</Words>
  <Characters>24157</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Alicia</dc:creator>
  <cp:keywords/>
  <cp:lastModifiedBy>JianHao</cp:lastModifiedBy>
  <cp:revision>19</cp:revision>
  <dcterms:created xsi:type="dcterms:W3CDTF">2018-11-09T07:47:00Z</dcterms:created>
  <dcterms:modified xsi:type="dcterms:W3CDTF">2018-11-17T02:50:00Z</dcterms:modified>
  <cp:contentStatus/>
  <cp:version/>
</cp:coreProperties>
</file>